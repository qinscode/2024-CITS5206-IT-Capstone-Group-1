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837E" w14:textId="4644D44B" w:rsidR="1C6F045C" w:rsidRDefault="1C6F045C" w:rsidP="1C6F045C"/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84"/>
        <w:gridCol w:w="2302"/>
        <w:gridCol w:w="2293"/>
        <w:gridCol w:w="2299"/>
      </w:tblGrid>
      <w:tr w:rsidR="1C6F045C" w14:paraId="4AF941B1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7A25" w14:textId="3BBDC2BB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3661" w14:textId="414D4284" w:rsidR="1C6F045C" w:rsidRDefault="00A45635" w:rsidP="1C6F045C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r w:rsidR="007D651E">
              <w:rPr>
                <w:rFonts w:cs="Century Gothic"/>
                <w:lang w:eastAsia="zh-CN"/>
              </w:rPr>
              <w:t>F</w:t>
            </w:r>
            <w:r w:rsidR="005D68C4">
              <w:rPr>
                <w:rFonts w:cs="Century Gothic"/>
                <w:lang w:eastAsia="zh-CN"/>
              </w:rPr>
              <w:t>ifth</w:t>
            </w:r>
            <w:r>
              <w:rPr>
                <w:rFonts w:cs="Century Gothic"/>
                <w:lang w:eastAsia="zh-CN"/>
              </w:rPr>
              <w:t xml:space="preserve"> Formal Meeting with Project Clients</w:t>
            </w:r>
          </w:p>
        </w:tc>
      </w:tr>
      <w:tr w:rsidR="1C6F045C" w14:paraId="2EB642FD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9CF2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6F32" w14:textId="7D4F5960" w:rsidR="1C6F045C" w:rsidRDefault="005D68C4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="00FA6968"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10</w:t>
            </w:r>
            <w:r w:rsidR="00FA6968">
              <w:rPr>
                <w:rFonts w:hint="eastAsia"/>
                <w:lang w:eastAsia="zh-CN"/>
              </w:rPr>
              <w:t>.2024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D6D0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2B61" w14:textId="0F6597B6" w:rsidR="1C6F045C" w:rsidRDefault="00FA6968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 w:hint="eastAsia"/>
                <w:lang w:eastAsia="zh-CN"/>
              </w:rPr>
              <w:t>1</w:t>
            </w:r>
            <w:r w:rsidR="007D651E">
              <w:rPr>
                <w:rFonts w:eastAsia="Calibri"/>
                <w:lang w:eastAsia="zh-CN"/>
              </w:rPr>
              <w:t>3</w:t>
            </w:r>
            <w:r>
              <w:rPr>
                <w:rFonts w:eastAsia="Calibri" w:hint="eastAsia"/>
                <w:lang w:eastAsia="zh-CN"/>
              </w:rPr>
              <w:t>:00</w:t>
            </w:r>
          </w:p>
        </w:tc>
      </w:tr>
      <w:tr w:rsidR="1C6F045C" w14:paraId="10454627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228E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9E98" w14:textId="584AF194" w:rsidR="1C6F045C" w:rsidRDefault="00DB74CC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Teams Online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2CF7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5FB0" w14:textId="1485D355" w:rsidR="1C6F045C" w:rsidRPr="005D68C4" w:rsidRDefault="005D68C4" w:rsidP="1C6F045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1C6F045C" w14:paraId="4021575A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ED30" w14:textId="0A371548" w:rsidR="1C6F045C" w:rsidRDefault="5C60D6F5" w:rsidP="7E560DA4">
            <w:pPr>
              <w:spacing w:before="60" w:after="60"/>
              <w:rPr>
                <w:rFonts w:eastAsia="Century Gothic" w:cs="Century Gothic"/>
                <w:szCs w:val="18"/>
              </w:rPr>
            </w:pPr>
            <w:r w:rsidRPr="7E560DA4">
              <w:rPr>
                <w:rFonts w:eastAsia="Century Gothic" w:cs="Century Gothic"/>
                <w:b/>
                <w:bCs/>
                <w:szCs w:val="18"/>
              </w:rPr>
              <w:t>Client Liaison Person: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F3D6" w14:textId="15FACAE0" w:rsidR="1C6F045C" w:rsidRDefault="005D68C4" w:rsidP="1C6F045C">
            <w:pPr>
              <w:spacing w:before="60" w:after="60"/>
              <w:rPr>
                <w:rFonts w:eastAsia="Calibri"/>
              </w:rPr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6DD9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0C99" w14:textId="586803D5" w:rsidR="1C6F045C" w:rsidRDefault="005D68C4" w:rsidP="1C6F045C">
            <w:pPr>
              <w:rPr>
                <w:rFonts w:eastAsia="Calibri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Zhaoyang</w:t>
            </w:r>
            <w:r>
              <w:rPr>
                <w:rFonts w:eastAsia="Calibri"/>
                <w:lang w:eastAsia="zh-CN"/>
              </w:rPr>
              <w:t xml:space="preserve"> Lin</w:t>
            </w:r>
          </w:p>
        </w:tc>
      </w:tr>
    </w:tbl>
    <w:p w14:paraId="07822DF9" w14:textId="64F7C9EB" w:rsidR="1C6F045C" w:rsidRDefault="1C6F045C" w:rsidP="1C6F045C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1858"/>
        <w:gridCol w:w="2552"/>
        <w:gridCol w:w="1351"/>
        <w:gridCol w:w="4035"/>
      </w:tblGrid>
      <w:tr w:rsidR="004F31E8" w:rsidRPr="00816127" w14:paraId="396EA3DB" w14:textId="77777777" w:rsidTr="005D01D0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259C887" w14:textId="77777777" w:rsidR="004F31E8" w:rsidRPr="00816127" w:rsidRDefault="00336FAF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316ABF" w:rsidRPr="003D5E82" w14:paraId="29C77F8E" w14:textId="77777777" w:rsidTr="00A07B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E6F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8CD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D84A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73F6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336C6C" w:rsidRPr="003D5E82" w14:paraId="5FF16C6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5754699" w14:textId="011D8532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lang w:eastAsia="zh-CN"/>
              </w:rPr>
              <w:t>Ashley Li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3784" w14:textId="648B6EEF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BE49" w14:textId="542BA14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5068CF9C" w14:textId="28D675DC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23428364@student.uwa.edu.au</w:t>
            </w:r>
          </w:p>
        </w:tc>
      </w:tr>
      <w:tr w:rsidR="00336C6C" w:rsidRPr="003D5E82" w14:paraId="70569F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BD7EE34" w14:textId="46744FB0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0B5F" w14:textId="7721F9D0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041F" w14:textId="6D798976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6DF1CD1C" w14:textId="6A9B591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36C6C" w:rsidRPr="003D5E82" w14:paraId="4A4F7F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638E7CC" w14:textId="64B5D6D7" w:rsidR="00336C6C" w:rsidRPr="00946147" w:rsidRDefault="00336C6C" w:rsidP="00336C6C">
            <w:pPr>
              <w:pStyle w:val="Spacing2pt"/>
              <w:spacing w:before="60" w:after="60"/>
            </w:pPr>
            <w:r w:rsidRPr="00281A5E">
              <w:t>Xuechen Mao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5441" w14:textId="2BABF06F" w:rsidR="00336C6C" w:rsidRDefault="005D68C4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FE9A" w14:textId="2BB030D9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3999549B" w14:textId="214EC2C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36C6C" w:rsidRPr="003D5E82" w14:paraId="6ECA2A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6C9C6CC" w14:textId="659262B8" w:rsidR="00336C6C" w:rsidRPr="00946147" w:rsidRDefault="00336C6C" w:rsidP="00336C6C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7F56" w14:textId="3BE2094E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F06A" w14:textId="698BD4B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CCCFB1B" w14:textId="346C797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36C6C" w:rsidRPr="003D5E82" w14:paraId="1FB1AB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5CCE5036" w14:textId="407C0C1D" w:rsidR="00336C6C" w:rsidRPr="00946147" w:rsidRDefault="00336C6C" w:rsidP="00336C6C">
            <w:pPr>
              <w:pStyle w:val="Spacing2pt"/>
              <w:spacing w:before="60" w:after="60"/>
            </w:pPr>
            <w:r w:rsidRPr="00281A5E">
              <w:t>Adharsh Sundaram Soudakar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196E" w14:textId="71E99E7B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8DCA" w14:textId="2A71CEBE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5606FE6" w14:textId="6B1524D0" w:rsidR="00336C6C" w:rsidRDefault="00336C6C" w:rsidP="00336C6C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336C6C" w:rsidRPr="003D5E82" w14:paraId="1FD0D36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7E107BF2" w14:textId="25323EF1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 Lin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E6AD" w14:textId="627D9769" w:rsidR="00336C6C" w:rsidRDefault="005D68C4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Minutes taker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6D1D" w14:textId="4D91C4F7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2CF3CB73" w14:textId="6C3E283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7772C3DE" w14:textId="77777777" w:rsidR="002A0251" w:rsidRDefault="002A0251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127"/>
        <w:gridCol w:w="6668"/>
      </w:tblGrid>
      <w:tr w:rsidR="00250005" w14:paraId="5A26205B" w14:textId="77777777" w:rsidTr="00EE420B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D12286" w14:textId="77777777" w:rsidR="00250005" w:rsidRDefault="0025000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92474A" w14:paraId="1B6BA184" w14:textId="77777777" w:rsidTr="0092474A">
        <w:trPr>
          <w:cantSplit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2D50" w14:textId="15F11E6F" w:rsidR="0092474A" w:rsidRPr="00C51C95" w:rsidRDefault="005D68C4" w:rsidP="0092474A">
            <w:pPr>
              <w:spacing w:before="60" w:after="60" w:line="256" w:lineRule="auto"/>
              <w:rPr>
                <w:bCs/>
              </w:rPr>
            </w:pPr>
            <w:r>
              <w:rPr>
                <w:bCs/>
              </w:rPr>
              <w:t>18</w:t>
            </w:r>
            <w:r w:rsidR="007D651E">
              <w:rPr>
                <w:bCs/>
              </w:rPr>
              <w:t>th</w:t>
            </w:r>
            <w:r w:rsidR="0092474A" w:rsidRPr="00471415">
              <w:rPr>
                <w:bCs/>
              </w:rPr>
              <w:t xml:space="preserve"> </w:t>
            </w:r>
            <w:r>
              <w:rPr>
                <w:bCs/>
              </w:rPr>
              <w:t>October</w:t>
            </w:r>
            <w:r w:rsidR="007D651E">
              <w:rPr>
                <w:bCs/>
              </w:rPr>
              <w:t>, 2024</w:t>
            </w:r>
            <w:r w:rsidR="0092474A" w:rsidRPr="00471415">
              <w:rPr>
                <w:bCs/>
              </w:rPr>
              <w:t xml:space="preserve">, </w:t>
            </w:r>
            <w:r>
              <w:rPr>
                <w:bCs/>
              </w:rPr>
              <w:t>Thursday 11</w:t>
            </w:r>
            <w:r w:rsidR="0092474A" w:rsidRPr="00471415">
              <w:rPr>
                <w:bCs/>
              </w:rPr>
              <w:t>:</w:t>
            </w:r>
            <w:r>
              <w:rPr>
                <w:bCs/>
              </w:rPr>
              <w:t>59</w:t>
            </w:r>
            <w:r w:rsidR="0092474A" w:rsidRPr="00471415">
              <w:rPr>
                <w:bCs/>
              </w:rPr>
              <w:t xml:space="preserve"> pm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F8E8" w14:textId="579F2D88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 xml:space="preserve">Deliverable </w:t>
            </w:r>
            <w:r w:rsidR="005D68C4">
              <w:rPr>
                <w:bCs/>
              </w:rPr>
              <w:t>3</w:t>
            </w:r>
            <w:r w:rsidRPr="008424E1">
              <w:rPr>
                <w:bCs/>
              </w:rPr>
              <w:t xml:space="preserve"> </w:t>
            </w:r>
          </w:p>
        </w:tc>
      </w:tr>
    </w:tbl>
    <w:p w14:paraId="62B5058E" w14:textId="77777777" w:rsidR="00D77C19" w:rsidRDefault="00D77C19"/>
    <w:tbl>
      <w:tblPr>
        <w:tblW w:w="9772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7"/>
        <w:gridCol w:w="9205"/>
      </w:tblGrid>
      <w:tr w:rsidR="00904A54" w:rsidRPr="00816127" w14:paraId="564467EE" w14:textId="77777777" w:rsidTr="00904A54">
        <w:trPr>
          <w:trHeight w:val="340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A31305" w14:textId="6623E912" w:rsidR="00904A54" w:rsidRPr="006E104F" w:rsidRDefault="00904A54" w:rsidP="006E104F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904A54" w:rsidRPr="003D5E82" w14:paraId="006259F1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9610" w14:textId="5FAE5CC1" w:rsidR="00904A54" w:rsidRDefault="00904A54" w:rsidP="00817924">
            <w:pPr>
              <w:pStyle w:val="Spacing2pt"/>
            </w:pPr>
            <w:r>
              <w:t>1.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1D61" w14:textId="77777777" w:rsidR="007D651E" w:rsidRPr="007D651E" w:rsidRDefault="007D651E" w:rsidP="007D651E">
            <w:pPr>
              <w:spacing w:line="264" w:lineRule="auto"/>
              <w:rPr>
                <w:rFonts w:ascii="Aptos" w:eastAsia="Century Gothic" w:hAnsi="Aptos" w:cs="Century Gothic"/>
                <w:lang w:eastAsia="zh-CN"/>
              </w:rPr>
            </w:pPr>
            <w:r w:rsidRPr="007D651E">
              <w:rPr>
                <w:rFonts w:ascii="Aptos" w:eastAsia="Century Gothic" w:hAnsi="Aptos" w:cs="Century Gothic"/>
                <w:b/>
                <w:bCs/>
                <w:lang w:eastAsia="zh-CN"/>
              </w:rPr>
              <w:t>Showcase of Latest Development:</w:t>
            </w:r>
          </w:p>
          <w:p w14:paraId="35CCD854" w14:textId="2CBAB53F" w:rsidR="00904A54" w:rsidRPr="007D651E" w:rsidRDefault="00F52696" w:rsidP="00122CEB">
            <w:pPr>
              <w:numPr>
                <w:ilvl w:val="0"/>
                <w:numId w:val="2"/>
              </w:numPr>
              <w:spacing w:line="264" w:lineRule="auto"/>
              <w:rPr>
                <w:rFonts w:ascii="Aptos" w:eastAsia="Century Gothic" w:hAnsi="Aptos" w:cs="Century Gothic"/>
              </w:rPr>
            </w:pPr>
            <w:r>
              <w:rPr>
                <w:rFonts w:ascii="Aptos" w:eastAsia="Century Gothic" w:hAnsi="Aptos" w:cs="Century Gothic"/>
                <w:lang w:eastAsia="zh-CN"/>
              </w:rPr>
              <w:t>The function of managing template</w:t>
            </w:r>
          </w:p>
        </w:tc>
      </w:tr>
      <w:tr w:rsidR="00904A54" w:rsidRPr="003D5E82" w14:paraId="0CF09A6A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249A" w14:textId="6AF675E9" w:rsidR="00904A54" w:rsidRDefault="00904A54" w:rsidP="00817924">
            <w:pPr>
              <w:pStyle w:val="Spacing2pt"/>
            </w:pPr>
            <w:r>
              <w:t>2.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2E592" w14:textId="1DF1DCCB" w:rsidR="007D651E" w:rsidRDefault="007D651E" w:rsidP="007D651E">
            <w:pPr>
              <w:pStyle w:val="NormalWeb"/>
              <w:rPr>
                <w:rFonts w:ascii="Aptos" w:hAnsi="Aptos"/>
                <w:sz w:val="18"/>
                <w:szCs w:val="18"/>
              </w:rPr>
            </w:pPr>
            <w:r w:rsidRPr="007D651E">
              <w:rPr>
                <w:rStyle w:val="Strong"/>
                <w:rFonts w:ascii="Aptos" w:hAnsi="Aptos"/>
                <w:sz w:val="18"/>
                <w:szCs w:val="18"/>
              </w:rPr>
              <w:t>Client Feedback:</w:t>
            </w:r>
            <w:r>
              <w:rPr>
                <w:rStyle w:val="Strong"/>
                <w:rFonts w:ascii="Aptos" w:hAnsi="Aptos"/>
                <w:sz w:val="18"/>
                <w:szCs w:val="18"/>
              </w:rPr>
              <w:t xml:space="preserve"> </w:t>
            </w:r>
            <w:r w:rsidRPr="007D651E">
              <w:rPr>
                <w:rFonts w:ascii="Aptos" w:hAnsi="Aptos"/>
                <w:sz w:val="18"/>
                <w:szCs w:val="18"/>
              </w:rPr>
              <w:t>Clients are satisfied with the</w:t>
            </w:r>
            <w:r w:rsidR="00F52696">
              <w:rPr>
                <w:rFonts w:ascii="Aptos" w:hAnsi="Aptos"/>
                <w:sz w:val="18"/>
                <w:szCs w:val="18"/>
              </w:rPr>
              <w:t xml:space="preserve"> layout of the template management page.</w:t>
            </w:r>
          </w:p>
          <w:p w14:paraId="5D16C1D9" w14:textId="2FF1B3FE" w:rsidR="007D651E" w:rsidRPr="007D651E" w:rsidRDefault="007D651E" w:rsidP="007D651E">
            <w:pPr>
              <w:pStyle w:val="NormalWeb"/>
              <w:rPr>
                <w:rFonts w:ascii="Aptos" w:hAnsi="Aptos"/>
                <w:sz w:val="18"/>
                <w:szCs w:val="18"/>
              </w:rPr>
            </w:pPr>
            <w:r w:rsidRPr="007D651E">
              <w:rPr>
                <w:rFonts w:ascii="Aptos" w:hAnsi="Aptos"/>
                <w:sz w:val="18"/>
                <w:szCs w:val="18"/>
              </w:rPr>
              <w:t>The following requests were made for further improvement:</w:t>
            </w:r>
          </w:p>
          <w:p w14:paraId="721B0755" w14:textId="4E26C46E" w:rsidR="00F52696" w:rsidRDefault="00F52696" w:rsidP="00122CE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ptos" w:hAnsi="Aptos"/>
                <w:szCs w:val="18"/>
              </w:rPr>
            </w:pPr>
            <w:r>
              <w:rPr>
                <w:rStyle w:val="Strong"/>
                <w:rFonts w:asciiTheme="minorEastAsia" w:eastAsiaTheme="minorEastAsia" w:hAnsiTheme="minorEastAsia" w:hint="eastAsia"/>
                <w:szCs w:val="18"/>
                <w:lang w:eastAsia="zh-CN"/>
              </w:rPr>
              <w:t>U</w:t>
            </w:r>
            <w:r>
              <w:rPr>
                <w:rStyle w:val="Strong"/>
                <w:rFonts w:ascii="Aptos" w:hAnsi="Aptos"/>
                <w:szCs w:val="18"/>
              </w:rPr>
              <w:t>pdate Database</w:t>
            </w:r>
            <w:r w:rsidR="007D651E" w:rsidRPr="007D651E">
              <w:rPr>
                <w:rFonts w:ascii="Aptos" w:hAnsi="Aptos"/>
                <w:szCs w:val="18"/>
              </w:rPr>
              <w:t xml:space="preserve">: </w:t>
            </w:r>
            <w:r>
              <w:rPr>
                <w:rFonts w:ascii="Aptos" w:hAnsi="Aptos"/>
                <w:szCs w:val="18"/>
              </w:rPr>
              <w:t>Separate users into</w:t>
            </w:r>
            <w:r w:rsidR="007D651E" w:rsidRPr="007D651E">
              <w:rPr>
                <w:rFonts w:ascii="Aptos" w:hAnsi="Aptos"/>
                <w:szCs w:val="18"/>
              </w:rPr>
              <w:t xml:space="preserve"> </w:t>
            </w:r>
            <w:r>
              <w:rPr>
                <w:rFonts w:ascii="Aptos" w:hAnsi="Aptos"/>
                <w:szCs w:val="18"/>
              </w:rPr>
              <w:t xml:space="preserve">two groups, normal user and admin. Only admins have the access to </w:t>
            </w:r>
            <w:r>
              <w:rPr>
                <w:rFonts w:ascii="Aptos" w:hAnsi="Aptos"/>
                <w:szCs w:val="18"/>
              </w:rPr>
              <w:t>the template management page.</w:t>
            </w:r>
          </w:p>
          <w:p w14:paraId="4D1795BF" w14:textId="1B3CA1F3" w:rsidR="007D651E" w:rsidRDefault="00F52696" w:rsidP="00122CE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ptos" w:hAnsi="Aptos"/>
                <w:szCs w:val="18"/>
              </w:rPr>
            </w:pPr>
            <w:r>
              <w:rPr>
                <w:rStyle w:val="Strong"/>
                <w:rFonts w:ascii="Aptos" w:hAnsi="Aptos"/>
                <w:szCs w:val="18"/>
              </w:rPr>
              <w:t>Permission for Admin</w:t>
            </w:r>
            <w:r w:rsidRPr="007D651E">
              <w:rPr>
                <w:rFonts w:ascii="Aptos" w:hAnsi="Aptos"/>
                <w:szCs w:val="18"/>
              </w:rPr>
              <w:t xml:space="preserve">: </w:t>
            </w:r>
            <w:r>
              <w:rPr>
                <w:rFonts w:ascii="Aptos" w:hAnsi="Aptos"/>
                <w:szCs w:val="18"/>
              </w:rPr>
              <w:t>Admin</w:t>
            </w:r>
            <w:r w:rsidR="009816B8">
              <w:rPr>
                <w:rFonts w:ascii="Aptos" w:hAnsi="Aptos"/>
                <w:szCs w:val="18"/>
              </w:rPr>
              <w:t>s</w:t>
            </w:r>
            <w:r>
              <w:rPr>
                <w:rFonts w:ascii="Aptos" w:hAnsi="Aptos"/>
                <w:szCs w:val="18"/>
              </w:rPr>
              <w:t xml:space="preserve"> have the access to all pages. They can modify both standard rules and customized rules.</w:t>
            </w:r>
          </w:p>
          <w:p w14:paraId="635F5A08" w14:textId="7109D84E" w:rsidR="00F52696" w:rsidRPr="00F52696" w:rsidRDefault="00F52696" w:rsidP="00122CE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ptos" w:hAnsi="Aptos"/>
                <w:szCs w:val="18"/>
              </w:rPr>
            </w:pPr>
            <w:r>
              <w:rPr>
                <w:rStyle w:val="Strong"/>
                <w:rFonts w:ascii="Aptos" w:hAnsi="Aptos"/>
                <w:szCs w:val="18"/>
              </w:rPr>
              <w:t xml:space="preserve">Permission for </w:t>
            </w:r>
            <w:r>
              <w:rPr>
                <w:rStyle w:val="Strong"/>
                <w:rFonts w:ascii="Aptos" w:hAnsi="Aptos"/>
                <w:szCs w:val="18"/>
              </w:rPr>
              <w:t>Normal User</w:t>
            </w:r>
            <w:r w:rsidRPr="007D651E">
              <w:rPr>
                <w:rFonts w:ascii="Aptos" w:hAnsi="Aptos"/>
                <w:szCs w:val="18"/>
              </w:rPr>
              <w:t xml:space="preserve">: </w:t>
            </w:r>
            <w:r>
              <w:rPr>
                <w:rFonts w:ascii="Aptos" w:hAnsi="Aptos"/>
                <w:szCs w:val="18"/>
              </w:rPr>
              <w:t>Normal user</w:t>
            </w:r>
            <w:r w:rsidR="009816B8">
              <w:rPr>
                <w:rFonts w:ascii="Aptos" w:hAnsi="Aptos"/>
                <w:szCs w:val="18"/>
              </w:rPr>
              <w:t>s</w:t>
            </w:r>
            <w:r>
              <w:rPr>
                <w:rFonts w:ascii="Aptos" w:hAnsi="Aptos"/>
                <w:szCs w:val="18"/>
              </w:rPr>
              <w:t xml:space="preserve"> have the access to </w:t>
            </w:r>
            <w:r w:rsidR="009816B8">
              <w:rPr>
                <w:rFonts w:ascii="Aptos" w:hAnsi="Aptos"/>
                <w:szCs w:val="18"/>
              </w:rPr>
              <w:t>customized rules</w:t>
            </w:r>
            <w:r>
              <w:rPr>
                <w:rFonts w:ascii="Aptos" w:hAnsi="Aptos"/>
                <w:szCs w:val="18"/>
              </w:rPr>
              <w:t xml:space="preserve">. They can </w:t>
            </w:r>
            <w:r w:rsidR="009816B8">
              <w:rPr>
                <w:rFonts w:ascii="Aptos" w:hAnsi="Aptos"/>
                <w:szCs w:val="18"/>
              </w:rPr>
              <w:t xml:space="preserve">view the standard rules, but can not </w:t>
            </w:r>
            <w:r>
              <w:rPr>
                <w:rFonts w:ascii="Aptos" w:hAnsi="Aptos"/>
                <w:szCs w:val="18"/>
              </w:rPr>
              <w:t xml:space="preserve">modify </w:t>
            </w:r>
            <w:r w:rsidR="009816B8">
              <w:rPr>
                <w:rFonts w:ascii="Aptos" w:hAnsi="Aptos"/>
                <w:szCs w:val="18"/>
              </w:rPr>
              <w:t>them.</w:t>
            </w:r>
          </w:p>
          <w:p w14:paraId="0A860EAD" w14:textId="5E07626A" w:rsidR="00904A54" w:rsidRPr="007D651E" w:rsidRDefault="007D651E" w:rsidP="00122CE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ptos" w:hAnsi="Aptos"/>
                <w:szCs w:val="18"/>
              </w:rPr>
            </w:pPr>
            <w:r w:rsidRPr="007D651E">
              <w:rPr>
                <w:rStyle w:val="Strong"/>
                <w:rFonts w:ascii="Aptos" w:hAnsi="Aptos"/>
                <w:szCs w:val="18"/>
              </w:rPr>
              <w:t xml:space="preserve">Fixed </w:t>
            </w:r>
            <w:r w:rsidR="009816B8">
              <w:rPr>
                <w:rStyle w:val="Strong"/>
                <w:rFonts w:ascii="Aptos" w:hAnsi="Aptos"/>
                <w:szCs w:val="18"/>
              </w:rPr>
              <w:t xml:space="preserve">the </w:t>
            </w:r>
            <w:r w:rsidR="009816B8" w:rsidRPr="009816B8">
              <w:rPr>
                <w:rStyle w:val="Strong"/>
                <w:rFonts w:ascii="Aptos" w:hAnsi="Aptos"/>
                <w:szCs w:val="18"/>
              </w:rPr>
              <w:t>Linkage</w:t>
            </w:r>
            <w:r w:rsidRPr="007D651E">
              <w:rPr>
                <w:rStyle w:val="Strong"/>
                <w:rFonts w:ascii="Aptos" w:hAnsi="Aptos"/>
                <w:szCs w:val="18"/>
              </w:rPr>
              <w:t xml:space="preserve"> </w:t>
            </w:r>
            <w:r w:rsidR="009816B8">
              <w:rPr>
                <w:rStyle w:val="Strong"/>
                <w:rFonts w:ascii="Aptos" w:hAnsi="Aptos"/>
                <w:szCs w:val="18"/>
              </w:rPr>
              <w:t xml:space="preserve">between the Page of “Manage </w:t>
            </w:r>
            <w:r w:rsidR="009816B8">
              <w:rPr>
                <w:rStyle w:val="Strong"/>
                <w:rFonts w:asciiTheme="minorEastAsia" w:eastAsiaTheme="minorEastAsia" w:hAnsiTheme="minorEastAsia"/>
                <w:szCs w:val="18"/>
                <w:lang w:eastAsia="zh-CN"/>
              </w:rPr>
              <w:t>T</w:t>
            </w:r>
            <w:r w:rsidR="009816B8">
              <w:rPr>
                <w:rStyle w:val="Strong"/>
                <w:rFonts w:ascii="Aptos" w:hAnsi="Aptos"/>
                <w:szCs w:val="18"/>
              </w:rPr>
              <w:t xml:space="preserve">emplate” and “Manage Course” </w:t>
            </w:r>
            <w:r w:rsidRPr="007D651E">
              <w:rPr>
                <w:rFonts w:ascii="Aptos" w:hAnsi="Aptos"/>
                <w:szCs w:val="18"/>
              </w:rPr>
              <w:t xml:space="preserve">: </w:t>
            </w:r>
            <w:r w:rsidR="009816B8">
              <w:rPr>
                <w:rFonts w:ascii="Aptos" w:hAnsi="Aptos"/>
                <w:szCs w:val="18"/>
              </w:rPr>
              <w:t>Whenever a modification made on the template, the same modification should reflect on the statndard rules on the page of course management.</w:t>
            </w:r>
          </w:p>
        </w:tc>
      </w:tr>
      <w:tr w:rsidR="00904A54" w:rsidRPr="003D5E82" w14:paraId="58DA86E4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924C" w14:textId="324485BD" w:rsidR="00904A54" w:rsidRDefault="00904A54" w:rsidP="001A19A6">
            <w:pPr>
              <w:pStyle w:val="Spacing2pt"/>
            </w:pPr>
            <w:r>
              <w:t>3.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F9DD" w14:textId="77777777" w:rsidR="007D651E" w:rsidRPr="007D651E" w:rsidRDefault="007D651E" w:rsidP="007D651E">
            <w:pPr>
              <w:spacing w:line="264" w:lineRule="auto"/>
              <w:rPr>
                <w:rFonts w:eastAsia="Century Gothic" w:cs="Century Gothic"/>
                <w:b/>
                <w:bCs/>
              </w:rPr>
            </w:pPr>
            <w:r w:rsidRPr="007D651E">
              <w:rPr>
                <w:rFonts w:eastAsia="Century Gothic" w:cs="Century Gothic"/>
                <w:b/>
                <w:bCs/>
              </w:rPr>
              <w:t>Next Steps:</w:t>
            </w:r>
          </w:p>
          <w:p w14:paraId="33876E19" w14:textId="3358F2FA" w:rsidR="007D651E" w:rsidRPr="007D651E" w:rsidRDefault="007D651E" w:rsidP="00122CEB">
            <w:pPr>
              <w:numPr>
                <w:ilvl w:val="0"/>
                <w:numId w:val="4"/>
              </w:numPr>
              <w:spacing w:line="264" w:lineRule="auto"/>
              <w:rPr>
                <w:rFonts w:eastAsia="Century Gothic" w:cs="Century Gothic"/>
              </w:rPr>
            </w:pPr>
            <w:r w:rsidRPr="007D651E">
              <w:rPr>
                <w:rFonts w:eastAsia="Century Gothic" w:cs="Century Gothic"/>
              </w:rPr>
              <w:t xml:space="preserve">Implement the requested </w:t>
            </w:r>
            <w:r w:rsidR="009816B8" w:rsidRPr="009816B8">
              <w:rPr>
                <w:rFonts w:eastAsia="Century Gothic" w:cs="Century Gothic"/>
                <w:b/>
                <w:bCs/>
              </w:rPr>
              <w:t>p</w:t>
            </w:r>
            <w:r w:rsidR="009816B8" w:rsidRPr="009816B8">
              <w:rPr>
                <w:rFonts w:eastAsia="Century Gothic" w:cs="Century Gothic"/>
                <w:b/>
                <w:bCs/>
              </w:rPr>
              <w:t xml:space="preserve">ermission for </w:t>
            </w:r>
            <w:r w:rsidR="009816B8" w:rsidRPr="009816B8">
              <w:rPr>
                <w:rFonts w:eastAsia="Century Gothic" w:cs="Century Gothic"/>
                <w:b/>
                <w:bCs/>
              </w:rPr>
              <w:t>different users</w:t>
            </w:r>
            <w:r w:rsidR="009816B8">
              <w:rPr>
                <w:rFonts w:eastAsia="Century Gothic" w:cs="Century Gothic"/>
              </w:rPr>
              <w:t>,</w:t>
            </w:r>
            <w:r w:rsidRPr="007D651E">
              <w:rPr>
                <w:rFonts w:eastAsia="Century Gothic" w:cs="Century Gothic"/>
              </w:rPr>
              <w:t xml:space="preserve"> and </w:t>
            </w:r>
            <w:r w:rsidRPr="007D651E">
              <w:rPr>
                <w:rFonts w:eastAsia="Century Gothic" w:cs="Century Gothic"/>
                <w:b/>
                <w:bCs/>
              </w:rPr>
              <w:t xml:space="preserve">fixed </w:t>
            </w:r>
            <w:r w:rsidR="009816B8" w:rsidRPr="009816B8">
              <w:rPr>
                <w:rFonts w:eastAsia="Century Gothic" w:cs="Century Gothic"/>
                <w:b/>
                <w:bCs/>
              </w:rPr>
              <w:t xml:space="preserve">the </w:t>
            </w:r>
            <w:r w:rsidR="009816B8">
              <w:rPr>
                <w:rFonts w:eastAsia="Century Gothic" w:cs="Century Gothic"/>
                <w:b/>
                <w:bCs/>
              </w:rPr>
              <w:t>l</w:t>
            </w:r>
            <w:r w:rsidR="009816B8" w:rsidRPr="009816B8">
              <w:rPr>
                <w:rFonts w:eastAsia="Century Gothic" w:cs="Century Gothic"/>
                <w:b/>
                <w:bCs/>
              </w:rPr>
              <w:t>inkage between t</w:t>
            </w:r>
            <w:r w:rsidR="009816B8">
              <w:rPr>
                <w:rFonts w:eastAsia="Century Gothic" w:cs="Century Gothic"/>
                <w:b/>
                <w:bCs/>
              </w:rPr>
              <w:t>wo</w:t>
            </w:r>
            <w:r w:rsidR="009816B8" w:rsidRPr="009816B8">
              <w:rPr>
                <w:rFonts w:eastAsia="Century Gothic" w:cs="Century Gothic"/>
                <w:b/>
                <w:bCs/>
              </w:rPr>
              <w:t xml:space="preserve"> </w:t>
            </w:r>
            <w:r w:rsidR="009816B8">
              <w:rPr>
                <w:rFonts w:eastAsia="Century Gothic" w:cs="Century Gothic"/>
                <w:b/>
                <w:bCs/>
              </w:rPr>
              <w:t>p</w:t>
            </w:r>
            <w:r w:rsidR="009816B8" w:rsidRPr="009816B8">
              <w:rPr>
                <w:rFonts w:eastAsia="Century Gothic" w:cs="Century Gothic"/>
                <w:b/>
                <w:bCs/>
              </w:rPr>
              <w:t>age</w:t>
            </w:r>
            <w:r w:rsidR="009816B8">
              <w:rPr>
                <w:rFonts w:eastAsia="Century Gothic" w:cs="Century Gothic"/>
                <w:b/>
                <w:bCs/>
              </w:rPr>
              <w:t>s.(</w:t>
            </w:r>
            <w:r w:rsidR="009816B8">
              <w:rPr>
                <w:rStyle w:val="Header"/>
                <w:rFonts w:ascii="Aptos" w:hAnsi="Aptos"/>
                <w:szCs w:val="18"/>
              </w:rPr>
              <w:t xml:space="preserve"> </w:t>
            </w:r>
            <w:r w:rsidR="009816B8">
              <w:rPr>
                <w:rStyle w:val="Strong"/>
                <w:rFonts w:ascii="Aptos" w:hAnsi="Aptos"/>
                <w:szCs w:val="18"/>
              </w:rPr>
              <w:t xml:space="preserve">“Manage </w:t>
            </w:r>
            <w:r w:rsidR="009816B8">
              <w:rPr>
                <w:rStyle w:val="Strong"/>
                <w:rFonts w:asciiTheme="minorEastAsia" w:hAnsiTheme="minorEastAsia"/>
                <w:szCs w:val="18"/>
                <w:lang w:eastAsia="zh-CN"/>
              </w:rPr>
              <w:t>T</w:t>
            </w:r>
            <w:r w:rsidR="009816B8">
              <w:rPr>
                <w:rStyle w:val="Strong"/>
                <w:rFonts w:ascii="Aptos" w:hAnsi="Aptos"/>
                <w:szCs w:val="18"/>
              </w:rPr>
              <w:t>emplate” and “Manage Course”</w:t>
            </w:r>
            <w:r w:rsidR="009816B8">
              <w:rPr>
                <w:rFonts w:eastAsia="Century Gothic" w:cs="Century Gothic"/>
                <w:b/>
                <w:bCs/>
              </w:rPr>
              <w:t>)</w:t>
            </w:r>
          </w:p>
          <w:p w14:paraId="6B5946C6" w14:textId="4C14A4B5" w:rsidR="00904A54" w:rsidRPr="007D651E" w:rsidRDefault="007D651E" w:rsidP="00122CEB">
            <w:pPr>
              <w:numPr>
                <w:ilvl w:val="0"/>
                <w:numId w:val="4"/>
              </w:numPr>
              <w:spacing w:line="264" w:lineRule="auto"/>
              <w:rPr>
                <w:rFonts w:eastAsia="Century Gothic" w:cs="Century Gothic"/>
              </w:rPr>
            </w:pPr>
            <w:r w:rsidRPr="007D651E">
              <w:rPr>
                <w:rFonts w:eastAsia="Century Gothic" w:cs="Century Gothic"/>
              </w:rPr>
              <w:t>Schedule the next meeting for further feedback after these changes are completed.</w:t>
            </w:r>
          </w:p>
        </w:tc>
      </w:tr>
    </w:tbl>
    <w:p w14:paraId="73349ACE" w14:textId="77777777" w:rsidR="0037605E" w:rsidRDefault="0037605E"/>
    <w:sectPr w:rsidR="0037605E" w:rsidSect="005E28EF">
      <w:headerReference w:type="default" r:id="rId10"/>
      <w:footerReference w:type="default" r:id="rId11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68A7" w14:textId="77777777" w:rsidR="00122CEB" w:rsidRDefault="00122CEB" w:rsidP="004F31E8">
      <w:r>
        <w:separator/>
      </w:r>
    </w:p>
  </w:endnote>
  <w:endnote w:type="continuationSeparator" w:id="0">
    <w:p w14:paraId="4669C0C8" w14:textId="77777777" w:rsidR="00122CEB" w:rsidRDefault="00122CEB" w:rsidP="004F31E8">
      <w:r>
        <w:continuationSeparator/>
      </w:r>
    </w:p>
  </w:endnote>
  <w:endnote w:type="continuationNotice" w:id="1">
    <w:p w14:paraId="6EE737B9" w14:textId="77777777" w:rsidR="00122CEB" w:rsidRDefault="00122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5A4A85DB" w14:textId="77777777" w:rsidTr="004F4DE8">
      <w:tc>
        <w:tcPr>
          <w:tcW w:w="4508" w:type="dxa"/>
        </w:tcPr>
        <w:p w14:paraId="101C364F" w14:textId="1EC1165D" w:rsidR="005621DF" w:rsidRDefault="006D3B97">
          <w:pPr>
            <w:pStyle w:val="Footer"/>
          </w:pPr>
          <w:r>
            <w:t>Meeting 2 Minutes</w:t>
          </w:r>
        </w:p>
      </w:tc>
      <w:tc>
        <w:tcPr>
          <w:tcW w:w="4508" w:type="dxa"/>
          <w:vAlign w:val="center"/>
        </w:tcPr>
        <w:p w14:paraId="255C2029" w14:textId="77777777" w:rsidR="005621DF" w:rsidRPr="000B3036" w:rsidRDefault="005621DF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fldSimple w:instr=" NUMPAGES  \* Arabic  \* MERGEFORMAT ">
            <w:r w:rsidRPr="000B3036">
              <w:rPr>
                <w:noProof/>
              </w:rPr>
              <w:t>2</w:t>
            </w:r>
          </w:fldSimple>
        </w:p>
      </w:tc>
    </w:tr>
  </w:tbl>
  <w:p w14:paraId="77FE0EE7" w14:textId="77777777" w:rsidR="00494D92" w:rsidRDefault="0049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BC9C" w14:textId="77777777" w:rsidR="00122CEB" w:rsidRDefault="00122CEB" w:rsidP="004F31E8">
      <w:r>
        <w:separator/>
      </w:r>
    </w:p>
  </w:footnote>
  <w:footnote w:type="continuationSeparator" w:id="0">
    <w:p w14:paraId="597747B6" w14:textId="77777777" w:rsidR="00122CEB" w:rsidRDefault="00122CEB" w:rsidP="004F31E8">
      <w:r>
        <w:continuationSeparator/>
      </w:r>
    </w:p>
  </w:footnote>
  <w:footnote w:type="continuationNotice" w:id="1">
    <w:p w14:paraId="3581ACC7" w14:textId="77777777" w:rsidR="00122CEB" w:rsidRDefault="00122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0C5CF9C7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100B07" w14:textId="4DA1A9CA" w:rsidR="005D01D0" w:rsidRPr="00E63892" w:rsidRDefault="003818EE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315546" wp14:editId="2B68884A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0683E10A" w14:textId="77777777" w:rsidR="004C4C4A" w:rsidRPr="00E63892" w:rsidRDefault="004C4C4A" w:rsidP="00552C04">
          <w:pPr>
            <w:pStyle w:val="DocumentTitle"/>
          </w:pPr>
          <w:r>
            <w:t>MINUTES OF MEETING</w:t>
          </w:r>
        </w:p>
      </w:tc>
    </w:tr>
  </w:tbl>
  <w:p w14:paraId="65E70329" w14:textId="77777777" w:rsidR="005D01D0" w:rsidRDefault="005D0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BB7"/>
    <w:multiLevelType w:val="hybridMultilevel"/>
    <w:tmpl w:val="95A4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537C"/>
    <w:multiLevelType w:val="multilevel"/>
    <w:tmpl w:val="0DA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A79C7"/>
    <w:multiLevelType w:val="multilevel"/>
    <w:tmpl w:val="23B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E"/>
    <w:rsid w:val="00001194"/>
    <w:rsid w:val="00006039"/>
    <w:rsid w:val="0001020B"/>
    <w:rsid w:val="00013E19"/>
    <w:rsid w:val="00014F8D"/>
    <w:rsid w:val="00016984"/>
    <w:rsid w:val="00017098"/>
    <w:rsid w:val="00017937"/>
    <w:rsid w:val="00020809"/>
    <w:rsid w:val="00023A9F"/>
    <w:rsid w:val="00023CEA"/>
    <w:rsid w:val="000250C3"/>
    <w:rsid w:val="00030A2D"/>
    <w:rsid w:val="00031351"/>
    <w:rsid w:val="00035109"/>
    <w:rsid w:val="00035F64"/>
    <w:rsid w:val="00036375"/>
    <w:rsid w:val="00042D9B"/>
    <w:rsid w:val="000471A6"/>
    <w:rsid w:val="00053307"/>
    <w:rsid w:val="00054ACD"/>
    <w:rsid w:val="00055832"/>
    <w:rsid w:val="00055A94"/>
    <w:rsid w:val="00057103"/>
    <w:rsid w:val="0006184B"/>
    <w:rsid w:val="00061897"/>
    <w:rsid w:val="00061BDC"/>
    <w:rsid w:val="00065482"/>
    <w:rsid w:val="00071314"/>
    <w:rsid w:val="00072CED"/>
    <w:rsid w:val="00072D65"/>
    <w:rsid w:val="00073D2E"/>
    <w:rsid w:val="000754C8"/>
    <w:rsid w:val="0008026D"/>
    <w:rsid w:val="0008097B"/>
    <w:rsid w:val="00080B0D"/>
    <w:rsid w:val="000841BB"/>
    <w:rsid w:val="000851E8"/>
    <w:rsid w:val="000907C5"/>
    <w:rsid w:val="00090936"/>
    <w:rsid w:val="000920B7"/>
    <w:rsid w:val="000950F2"/>
    <w:rsid w:val="000A0295"/>
    <w:rsid w:val="000A6697"/>
    <w:rsid w:val="000B1977"/>
    <w:rsid w:val="000B3036"/>
    <w:rsid w:val="000B4E84"/>
    <w:rsid w:val="000B57BB"/>
    <w:rsid w:val="000B79D0"/>
    <w:rsid w:val="000C2C70"/>
    <w:rsid w:val="000C5621"/>
    <w:rsid w:val="000D4756"/>
    <w:rsid w:val="000D54AF"/>
    <w:rsid w:val="000D7162"/>
    <w:rsid w:val="000E1368"/>
    <w:rsid w:val="000E3788"/>
    <w:rsid w:val="000E5DC4"/>
    <w:rsid w:val="000E6C1F"/>
    <w:rsid w:val="000F0E04"/>
    <w:rsid w:val="000F1FD3"/>
    <w:rsid w:val="000F79BD"/>
    <w:rsid w:val="00105A7B"/>
    <w:rsid w:val="00105AFB"/>
    <w:rsid w:val="001072C3"/>
    <w:rsid w:val="00110FD2"/>
    <w:rsid w:val="00112736"/>
    <w:rsid w:val="00115E2E"/>
    <w:rsid w:val="00117CB4"/>
    <w:rsid w:val="00122CEB"/>
    <w:rsid w:val="00123CD8"/>
    <w:rsid w:val="00124631"/>
    <w:rsid w:val="00130FA5"/>
    <w:rsid w:val="00136B60"/>
    <w:rsid w:val="00144D50"/>
    <w:rsid w:val="00153F65"/>
    <w:rsid w:val="00156AE2"/>
    <w:rsid w:val="00156F93"/>
    <w:rsid w:val="00157BEC"/>
    <w:rsid w:val="00165ACE"/>
    <w:rsid w:val="0016713C"/>
    <w:rsid w:val="00172104"/>
    <w:rsid w:val="00174853"/>
    <w:rsid w:val="00174D5E"/>
    <w:rsid w:val="00176F74"/>
    <w:rsid w:val="001771AC"/>
    <w:rsid w:val="00180536"/>
    <w:rsid w:val="00183D10"/>
    <w:rsid w:val="00185F3F"/>
    <w:rsid w:val="001911D6"/>
    <w:rsid w:val="00191524"/>
    <w:rsid w:val="0019544E"/>
    <w:rsid w:val="001A19A6"/>
    <w:rsid w:val="001A1DE9"/>
    <w:rsid w:val="001A5DAC"/>
    <w:rsid w:val="001B1E10"/>
    <w:rsid w:val="001B2E13"/>
    <w:rsid w:val="001B531C"/>
    <w:rsid w:val="001C0AB6"/>
    <w:rsid w:val="001C3ACE"/>
    <w:rsid w:val="001C6B6D"/>
    <w:rsid w:val="001E72EC"/>
    <w:rsid w:val="001F17DE"/>
    <w:rsid w:val="001F5FA0"/>
    <w:rsid w:val="002010FF"/>
    <w:rsid w:val="0020412E"/>
    <w:rsid w:val="002043C5"/>
    <w:rsid w:val="00204A4C"/>
    <w:rsid w:val="002130BB"/>
    <w:rsid w:val="00215730"/>
    <w:rsid w:val="0021625E"/>
    <w:rsid w:val="0022788C"/>
    <w:rsid w:val="00227F8A"/>
    <w:rsid w:val="00231D02"/>
    <w:rsid w:val="002341BE"/>
    <w:rsid w:val="00240F06"/>
    <w:rsid w:val="002455C5"/>
    <w:rsid w:val="002469F8"/>
    <w:rsid w:val="00250005"/>
    <w:rsid w:val="00250C1B"/>
    <w:rsid w:val="00251D73"/>
    <w:rsid w:val="00251DF1"/>
    <w:rsid w:val="00252B52"/>
    <w:rsid w:val="002535DB"/>
    <w:rsid w:val="0026484B"/>
    <w:rsid w:val="00271DE5"/>
    <w:rsid w:val="00272F56"/>
    <w:rsid w:val="00275E3B"/>
    <w:rsid w:val="00277D62"/>
    <w:rsid w:val="00277EE1"/>
    <w:rsid w:val="00281106"/>
    <w:rsid w:val="0028122C"/>
    <w:rsid w:val="00282FB9"/>
    <w:rsid w:val="00293274"/>
    <w:rsid w:val="002973EF"/>
    <w:rsid w:val="002A0251"/>
    <w:rsid w:val="002A1966"/>
    <w:rsid w:val="002A3DDD"/>
    <w:rsid w:val="002A4A5A"/>
    <w:rsid w:val="002A55EE"/>
    <w:rsid w:val="002A637B"/>
    <w:rsid w:val="002B1431"/>
    <w:rsid w:val="002B5186"/>
    <w:rsid w:val="002C0A24"/>
    <w:rsid w:val="002C386E"/>
    <w:rsid w:val="002C4D2C"/>
    <w:rsid w:val="002C5DE4"/>
    <w:rsid w:val="002D112D"/>
    <w:rsid w:val="002D24C4"/>
    <w:rsid w:val="002D51D1"/>
    <w:rsid w:val="002E43DD"/>
    <w:rsid w:val="002E5B10"/>
    <w:rsid w:val="002E6622"/>
    <w:rsid w:val="002E79CD"/>
    <w:rsid w:val="002F2E0B"/>
    <w:rsid w:val="002F4D69"/>
    <w:rsid w:val="0030282D"/>
    <w:rsid w:val="0030735F"/>
    <w:rsid w:val="0031459E"/>
    <w:rsid w:val="003145DC"/>
    <w:rsid w:val="00316ABF"/>
    <w:rsid w:val="0032120D"/>
    <w:rsid w:val="00327EDA"/>
    <w:rsid w:val="00334B31"/>
    <w:rsid w:val="00336C6C"/>
    <w:rsid w:val="00336FAF"/>
    <w:rsid w:val="0034299B"/>
    <w:rsid w:val="00344353"/>
    <w:rsid w:val="00345431"/>
    <w:rsid w:val="003463CB"/>
    <w:rsid w:val="00347081"/>
    <w:rsid w:val="00351374"/>
    <w:rsid w:val="003549BF"/>
    <w:rsid w:val="00363C55"/>
    <w:rsid w:val="00366108"/>
    <w:rsid w:val="00373149"/>
    <w:rsid w:val="0037605E"/>
    <w:rsid w:val="003765A1"/>
    <w:rsid w:val="003818EE"/>
    <w:rsid w:val="00384156"/>
    <w:rsid w:val="0038433D"/>
    <w:rsid w:val="00392D4F"/>
    <w:rsid w:val="003A1825"/>
    <w:rsid w:val="003A374D"/>
    <w:rsid w:val="003A63BF"/>
    <w:rsid w:val="003A6D1F"/>
    <w:rsid w:val="003A740D"/>
    <w:rsid w:val="003B154E"/>
    <w:rsid w:val="003B2849"/>
    <w:rsid w:val="003B4DF5"/>
    <w:rsid w:val="003B5AEB"/>
    <w:rsid w:val="003B7912"/>
    <w:rsid w:val="003C20E0"/>
    <w:rsid w:val="003D3478"/>
    <w:rsid w:val="003D5FAA"/>
    <w:rsid w:val="003E21C1"/>
    <w:rsid w:val="003E74E3"/>
    <w:rsid w:val="003F11DE"/>
    <w:rsid w:val="003F1F31"/>
    <w:rsid w:val="003F4EDF"/>
    <w:rsid w:val="00402D11"/>
    <w:rsid w:val="0040453D"/>
    <w:rsid w:val="00406BB0"/>
    <w:rsid w:val="0041200D"/>
    <w:rsid w:val="0041217A"/>
    <w:rsid w:val="004130C6"/>
    <w:rsid w:val="004165AD"/>
    <w:rsid w:val="0042111E"/>
    <w:rsid w:val="00423111"/>
    <w:rsid w:val="00424012"/>
    <w:rsid w:val="00430462"/>
    <w:rsid w:val="00432B54"/>
    <w:rsid w:val="004335C1"/>
    <w:rsid w:val="00434F64"/>
    <w:rsid w:val="00435964"/>
    <w:rsid w:val="00436D24"/>
    <w:rsid w:val="00441D29"/>
    <w:rsid w:val="00445A5A"/>
    <w:rsid w:val="00446D43"/>
    <w:rsid w:val="00447ED4"/>
    <w:rsid w:val="00453230"/>
    <w:rsid w:val="004564B3"/>
    <w:rsid w:val="0045729C"/>
    <w:rsid w:val="0045738E"/>
    <w:rsid w:val="004621BE"/>
    <w:rsid w:val="00465139"/>
    <w:rsid w:val="004679A5"/>
    <w:rsid w:val="0047767D"/>
    <w:rsid w:val="004913F2"/>
    <w:rsid w:val="00492117"/>
    <w:rsid w:val="0049284F"/>
    <w:rsid w:val="004930B9"/>
    <w:rsid w:val="00494478"/>
    <w:rsid w:val="00494D92"/>
    <w:rsid w:val="00495436"/>
    <w:rsid w:val="004A4519"/>
    <w:rsid w:val="004A50C1"/>
    <w:rsid w:val="004A5B46"/>
    <w:rsid w:val="004A5FCA"/>
    <w:rsid w:val="004A6C70"/>
    <w:rsid w:val="004B0386"/>
    <w:rsid w:val="004B2F4F"/>
    <w:rsid w:val="004B6427"/>
    <w:rsid w:val="004C1C37"/>
    <w:rsid w:val="004C24A8"/>
    <w:rsid w:val="004C461A"/>
    <w:rsid w:val="004C4C4A"/>
    <w:rsid w:val="004C5419"/>
    <w:rsid w:val="004D5A32"/>
    <w:rsid w:val="004D71C6"/>
    <w:rsid w:val="004E3783"/>
    <w:rsid w:val="004E4DD0"/>
    <w:rsid w:val="004E73FA"/>
    <w:rsid w:val="004E77D9"/>
    <w:rsid w:val="004F1EEA"/>
    <w:rsid w:val="004F206E"/>
    <w:rsid w:val="004F31E8"/>
    <w:rsid w:val="004F41F3"/>
    <w:rsid w:val="004F4DE8"/>
    <w:rsid w:val="004F57EA"/>
    <w:rsid w:val="004F5DC5"/>
    <w:rsid w:val="00502613"/>
    <w:rsid w:val="005107CE"/>
    <w:rsid w:val="00515C4F"/>
    <w:rsid w:val="00517B70"/>
    <w:rsid w:val="00520EA4"/>
    <w:rsid w:val="0052156F"/>
    <w:rsid w:val="00522318"/>
    <w:rsid w:val="005329FA"/>
    <w:rsid w:val="00533272"/>
    <w:rsid w:val="00534258"/>
    <w:rsid w:val="005343F6"/>
    <w:rsid w:val="00535994"/>
    <w:rsid w:val="00542D78"/>
    <w:rsid w:val="0054748B"/>
    <w:rsid w:val="00552C04"/>
    <w:rsid w:val="005569F9"/>
    <w:rsid w:val="00556B51"/>
    <w:rsid w:val="005621DF"/>
    <w:rsid w:val="00565DDC"/>
    <w:rsid w:val="00570560"/>
    <w:rsid w:val="00571A96"/>
    <w:rsid w:val="0057414A"/>
    <w:rsid w:val="005752D2"/>
    <w:rsid w:val="00575FAA"/>
    <w:rsid w:val="005777E5"/>
    <w:rsid w:val="00577FB0"/>
    <w:rsid w:val="00580E3A"/>
    <w:rsid w:val="0058220A"/>
    <w:rsid w:val="0058355A"/>
    <w:rsid w:val="005852B7"/>
    <w:rsid w:val="00587A97"/>
    <w:rsid w:val="005928FE"/>
    <w:rsid w:val="00594E19"/>
    <w:rsid w:val="00597AB0"/>
    <w:rsid w:val="005A13A1"/>
    <w:rsid w:val="005A2ACB"/>
    <w:rsid w:val="005A382D"/>
    <w:rsid w:val="005A75D4"/>
    <w:rsid w:val="005A7E39"/>
    <w:rsid w:val="005B197E"/>
    <w:rsid w:val="005B2732"/>
    <w:rsid w:val="005B6E01"/>
    <w:rsid w:val="005C127F"/>
    <w:rsid w:val="005C1D05"/>
    <w:rsid w:val="005C220A"/>
    <w:rsid w:val="005C5D04"/>
    <w:rsid w:val="005C666E"/>
    <w:rsid w:val="005C7418"/>
    <w:rsid w:val="005D01D0"/>
    <w:rsid w:val="005D5DC0"/>
    <w:rsid w:val="005D68C4"/>
    <w:rsid w:val="005D7526"/>
    <w:rsid w:val="005D7C03"/>
    <w:rsid w:val="005E07F1"/>
    <w:rsid w:val="005E1ADE"/>
    <w:rsid w:val="005E28EF"/>
    <w:rsid w:val="005E5DBC"/>
    <w:rsid w:val="005F4D76"/>
    <w:rsid w:val="005F4D8C"/>
    <w:rsid w:val="00602EEE"/>
    <w:rsid w:val="0060687D"/>
    <w:rsid w:val="00610F21"/>
    <w:rsid w:val="0062147C"/>
    <w:rsid w:val="006301EC"/>
    <w:rsid w:val="00630EA2"/>
    <w:rsid w:val="00635A16"/>
    <w:rsid w:val="0063772A"/>
    <w:rsid w:val="00645291"/>
    <w:rsid w:val="00647198"/>
    <w:rsid w:val="006500A9"/>
    <w:rsid w:val="00650291"/>
    <w:rsid w:val="00652165"/>
    <w:rsid w:val="00657A3D"/>
    <w:rsid w:val="0066059A"/>
    <w:rsid w:val="00665946"/>
    <w:rsid w:val="00666440"/>
    <w:rsid w:val="00675393"/>
    <w:rsid w:val="00676130"/>
    <w:rsid w:val="00677AA0"/>
    <w:rsid w:val="00681F5C"/>
    <w:rsid w:val="00683271"/>
    <w:rsid w:val="00692E8D"/>
    <w:rsid w:val="00692EEA"/>
    <w:rsid w:val="006A22AB"/>
    <w:rsid w:val="006B07BC"/>
    <w:rsid w:val="006B101F"/>
    <w:rsid w:val="006B16B6"/>
    <w:rsid w:val="006B44A6"/>
    <w:rsid w:val="006B6E01"/>
    <w:rsid w:val="006C00A8"/>
    <w:rsid w:val="006C6BBC"/>
    <w:rsid w:val="006C7A4F"/>
    <w:rsid w:val="006D1D9C"/>
    <w:rsid w:val="006D395B"/>
    <w:rsid w:val="006D3B97"/>
    <w:rsid w:val="006D4B9A"/>
    <w:rsid w:val="006E0465"/>
    <w:rsid w:val="006E104F"/>
    <w:rsid w:val="006E250B"/>
    <w:rsid w:val="006E6927"/>
    <w:rsid w:val="006F049C"/>
    <w:rsid w:val="006F133A"/>
    <w:rsid w:val="006F1E80"/>
    <w:rsid w:val="006F70A0"/>
    <w:rsid w:val="00701969"/>
    <w:rsid w:val="007055C6"/>
    <w:rsid w:val="00710CF0"/>
    <w:rsid w:val="0071267B"/>
    <w:rsid w:val="00714C9A"/>
    <w:rsid w:val="007163B9"/>
    <w:rsid w:val="007208A1"/>
    <w:rsid w:val="00720ADD"/>
    <w:rsid w:val="00724303"/>
    <w:rsid w:val="0073023D"/>
    <w:rsid w:val="00730835"/>
    <w:rsid w:val="007313DB"/>
    <w:rsid w:val="007313FF"/>
    <w:rsid w:val="0073150B"/>
    <w:rsid w:val="00736C19"/>
    <w:rsid w:val="007374F6"/>
    <w:rsid w:val="00742E12"/>
    <w:rsid w:val="0074382D"/>
    <w:rsid w:val="00746428"/>
    <w:rsid w:val="00746E3D"/>
    <w:rsid w:val="00747C5A"/>
    <w:rsid w:val="007504D7"/>
    <w:rsid w:val="00763787"/>
    <w:rsid w:val="0078054A"/>
    <w:rsid w:val="00780E0A"/>
    <w:rsid w:val="00783090"/>
    <w:rsid w:val="00783A18"/>
    <w:rsid w:val="007873EB"/>
    <w:rsid w:val="007924E5"/>
    <w:rsid w:val="0079780A"/>
    <w:rsid w:val="00797B76"/>
    <w:rsid w:val="00797BC3"/>
    <w:rsid w:val="007A292C"/>
    <w:rsid w:val="007A364C"/>
    <w:rsid w:val="007A385D"/>
    <w:rsid w:val="007A3DAF"/>
    <w:rsid w:val="007B070C"/>
    <w:rsid w:val="007B095A"/>
    <w:rsid w:val="007B32A9"/>
    <w:rsid w:val="007C13F8"/>
    <w:rsid w:val="007C146B"/>
    <w:rsid w:val="007D1E47"/>
    <w:rsid w:val="007D22A3"/>
    <w:rsid w:val="007D33F3"/>
    <w:rsid w:val="007D43B1"/>
    <w:rsid w:val="007D651E"/>
    <w:rsid w:val="007D6CBE"/>
    <w:rsid w:val="007E0943"/>
    <w:rsid w:val="007E09E1"/>
    <w:rsid w:val="007E1956"/>
    <w:rsid w:val="007E42D5"/>
    <w:rsid w:val="007F15EA"/>
    <w:rsid w:val="007F25CC"/>
    <w:rsid w:val="00811559"/>
    <w:rsid w:val="00812F01"/>
    <w:rsid w:val="00816127"/>
    <w:rsid w:val="00816273"/>
    <w:rsid w:val="00816FC9"/>
    <w:rsid w:val="00817924"/>
    <w:rsid w:val="008315C4"/>
    <w:rsid w:val="00834CAB"/>
    <w:rsid w:val="00840AD3"/>
    <w:rsid w:val="00843734"/>
    <w:rsid w:val="00844FDC"/>
    <w:rsid w:val="008502B6"/>
    <w:rsid w:val="00854998"/>
    <w:rsid w:val="00856332"/>
    <w:rsid w:val="00856EAE"/>
    <w:rsid w:val="008574A4"/>
    <w:rsid w:val="00860E0B"/>
    <w:rsid w:val="0086514A"/>
    <w:rsid w:val="0086527A"/>
    <w:rsid w:val="00866CDB"/>
    <w:rsid w:val="00867173"/>
    <w:rsid w:val="008732FB"/>
    <w:rsid w:val="00876692"/>
    <w:rsid w:val="00877F4B"/>
    <w:rsid w:val="0088509B"/>
    <w:rsid w:val="008905C7"/>
    <w:rsid w:val="00891320"/>
    <w:rsid w:val="00893DD2"/>
    <w:rsid w:val="008A0DF6"/>
    <w:rsid w:val="008A65F0"/>
    <w:rsid w:val="008B0354"/>
    <w:rsid w:val="008B1934"/>
    <w:rsid w:val="008B2BAD"/>
    <w:rsid w:val="008B45F4"/>
    <w:rsid w:val="008C016F"/>
    <w:rsid w:val="008C0B78"/>
    <w:rsid w:val="008C2F58"/>
    <w:rsid w:val="008C4B4D"/>
    <w:rsid w:val="008D2E4D"/>
    <w:rsid w:val="008E1828"/>
    <w:rsid w:val="008E4F20"/>
    <w:rsid w:val="008F2CD5"/>
    <w:rsid w:val="008F32C3"/>
    <w:rsid w:val="008F5713"/>
    <w:rsid w:val="008F7B68"/>
    <w:rsid w:val="00900658"/>
    <w:rsid w:val="00901B9F"/>
    <w:rsid w:val="009041B6"/>
    <w:rsid w:val="00904A54"/>
    <w:rsid w:val="00911BC6"/>
    <w:rsid w:val="00915495"/>
    <w:rsid w:val="00915513"/>
    <w:rsid w:val="009155FA"/>
    <w:rsid w:val="0091616C"/>
    <w:rsid w:val="009175D1"/>
    <w:rsid w:val="009200E6"/>
    <w:rsid w:val="00920929"/>
    <w:rsid w:val="00921A5B"/>
    <w:rsid w:val="0092474A"/>
    <w:rsid w:val="00926E45"/>
    <w:rsid w:val="009278E9"/>
    <w:rsid w:val="009349A9"/>
    <w:rsid w:val="0094188E"/>
    <w:rsid w:val="0094272B"/>
    <w:rsid w:val="00946147"/>
    <w:rsid w:val="00947A5E"/>
    <w:rsid w:val="0095199D"/>
    <w:rsid w:val="00952245"/>
    <w:rsid w:val="00954F3E"/>
    <w:rsid w:val="00957CB9"/>
    <w:rsid w:val="00960C53"/>
    <w:rsid w:val="00961F3B"/>
    <w:rsid w:val="00962183"/>
    <w:rsid w:val="009666BE"/>
    <w:rsid w:val="00966768"/>
    <w:rsid w:val="00971CFF"/>
    <w:rsid w:val="00972EBE"/>
    <w:rsid w:val="00972F6E"/>
    <w:rsid w:val="00975CF9"/>
    <w:rsid w:val="00977D42"/>
    <w:rsid w:val="00980F4A"/>
    <w:rsid w:val="009816B8"/>
    <w:rsid w:val="0098264B"/>
    <w:rsid w:val="00983E8E"/>
    <w:rsid w:val="009927EA"/>
    <w:rsid w:val="0099350B"/>
    <w:rsid w:val="00994CE0"/>
    <w:rsid w:val="0099737F"/>
    <w:rsid w:val="00997BCE"/>
    <w:rsid w:val="009A147A"/>
    <w:rsid w:val="009A1F2E"/>
    <w:rsid w:val="009A39CB"/>
    <w:rsid w:val="009A7FBB"/>
    <w:rsid w:val="009B2271"/>
    <w:rsid w:val="009B61CC"/>
    <w:rsid w:val="009B6D59"/>
    <w:rsid w:val="009C5B12"/>
    <w:rsid w:val="009C6E8C"/>
    <w:rsid w:val="009D1991"/>
    <w:rsid w:val="009E20E0"/>
    <w:rsid w:val="009E4B29"/>
    <w:rsid w:val="009E4DAC"/>
    <w:rsid w:val="009E5DB8"/>
    <w:rsid w:val="009E6E7A"/>
    <w:rsid w:val="009E7A78"/>
    <w:rsid w:val="009F01B7"/>
    <w:rsid w:val="009F19CE"/>
    <w:rsid w:val="009F726C"/>
    <w:rsid w:val="00A01D4C"/>
    <w:rsid w:val="00A066F1"/>
    <w:rsid w:val="00A07473"/>
    <w:rsid w:val="00A07BAF"/>
    <w:rsid w:val="00A12D45"/>
    <w:rsid w:val="00A13E88"/>
    <w:rsid w:val="00A20ECE"/>
    <w:rsid w:val="00A22E97"/>
    <w:rsid w:val="00A24407"/>
    <w:rsid w:val="00A34934"/>
    <w:rsid w:val="00A35CDD"/>
    <w:rsid w:val="00A427AD"/>
    <w:rsid w:val="00A43190"/>
    <w:rsid w:val="00A45635"/>
    <w:rsid w:val="00A47CA6"/>
    <w:rsid w:val="00A50983"/>
    <w:rsid w:val="00A52C50"/>
    <w:rsid w:val="00A54098"/>
    <w:rsid w:val="00A57261"/>
    <w:rsid w:val="00A57815"/>
    <w:rsid w:val="00A62D63"/>
    <w:rsid w:val="00A63DC2"/>
    <w:rsid w:val="00A63F4C"/>
    <w:rsid w:val="00A66648"/>
    <w:rsid w:val="00A67AD9"/>
    <w:rsid w:val="00A70E15"/>
    <w:rsid w:val="00A713F7"/>
    <w:rsid w:val="00A7457A"/>
    <w:rsid w:val="00A86C10"/>
    <w:rsid w:val="00A86F20"/>
    <w:rsid w:val="00AA5420"/>
    <w:rsid w:val="00AA5598"/>
    <w:rsid w:val="00AB0C66"/>
    <w:rsid w:val="00AB38DD"/>
    <w:rsid w:val="00AB3B40"/>
    <w:rsid w:val="00AB454E"/>
    <w:rsid w:val="00AB7166"/>
    <w:rsid w:val="00AC1000"/>
    <w:rsid w:val="00AC34A7"/>
    <w:rsid w:val="00AC6700"/>
    <w:rsid w:val="00AC74B8"/>
    <w:rsid w:val="00AD2073"/>
    <w:rsid w:val="00AE1583"/>
    <w:rsid w:val="00AE21EC"/>
    <w:rsid w:val="00AE38B4"/>
    <w:rsid w:val="00AE3AA2"/>
    <w:rsid w:val="00AE3AE4"/>
    <w:rsid w:val="00AE460A"/>
    <w:rsid w:val="00AE48F9"/>
    <w:rsid w:val="00AE6286"/>
    <w:rsid w:val="00AF041D"/>
    <w:rsid w:val="00AF5ECB"/>
    <w:rsid w:val="00B02818"/>
    <w:rsid w:val="00B0303A"/>
    <w:rsid w:val="00B03578"/>
    <w:rsid w:val="00B057E8"/>
    <w:rsid w:val="00B10BB2"/>
    <w:rsid w:val="00B12A73"/>
    <w:rsid w:val="00B13160"/>
    <w:rsid w:val="00B158AE"/>
    <w:rsid w:val="00B15A8C"/>
    <w:rsid w:val="00B16A2C"/>
    <w:rsid w:val="00B2558F"/>
    <w:rsid w:val="00B26329"/>
    <w:rsid w:val="00B31B51"/>
    <w:rsid w:val="00B359C8"/>
    <w:rsid w:val="00B413D6"/>
    <w:rsid w:val="00B417DE"/>
    <w:rsid w:val="00B44CF7"/>
    <w:rsid w:val="00B45D37"/>
    <w:rsid w:val="00B47455"/>
    <w:rsid w:val="00B4746F"/>
    <w:rsid w:val="00B5445D"/>
    <w:rsid w:val="00B57A22"/>
    <w:rsid w:val="00B6057C"/>
    <w:rsid w:val="00B63DB2"/>
    <w:rsid w:val="00B67A1A"/>
    <w:rsid w:val="00B803A6"/>
    <w:rsid w:val="00B86A8C"/>
    <w:rsid w:val="00B87741"/>
    <w:rsid w:val="00B90927"/>
    <w:rsid w:val="00B92CC8"/>
    <w:rsid w:val="00B93DE1"/>
    <w:rsid w:val="00B94314"/>
    <w:rsid w:val="00BA3A69"/>
    <w:rsid w:val="00BA5323"/>
    <w:rsid w:val="00BB1CA7"/>
    <w:rsid w:val="00BB6D44"/>
    <w:rsid w:val="00BB7C3B"/>
    <w:rsid w:val="00BC16CB"/>
    <w:rsid w:val="00BC2069"/>
    <w:rsid w:val="00BC46C7"/>
    <w:rsid w:val="00BD02FE"/>
    <w:rsid w:val="00BD0658"/>
    <w:rsid w:val="00BD6F4C"/>
    <w:rsid w:val="00BE12D6"/>
    <w:rsid w:val="00BE3C76"/>
    <w:rsid w:val="00BF4F3D"/>
    <w:rsid w:val="00C00477"/>
    <w:rsid w:val="00C00852"/>
    <w:rsid w:val="00C02595"/>
    <w:rsid w:val="00C111BD"/>
    <w:rsid w:val="00C140A7"/>
    <w:rsid w:val="00C15776"/>
    <w:rsid w:val="00C16BC9"/>
    <w:rsid w:val="00C20D0B"/>
    <w:rsid w:val="00C20DB5"/>
    <w:rsid w:val="00C21BE9"/>
    <w:rsid w:val="00C22DEF"/>
    <w:rsid w:val="00C33E32"/>
    <w:rsid w:val="00C341B0"/>
    <w:rsid w:val="00C35E4F"/>
    <w:rsid w:val="00C3667D"/>
    <w:rsid w:val="00C36828"/>
    <w:rsid w:val="00C36D28"/>
    <w:rsid w:val="00C40D80"/>
    <w:rsid w:val="00C4560A"/>
    <w:rsid w:val="00C51C95"/>
    <w:rsid w:val="00C52BF9"/>
    <w:rsid w:val="00C548F2"/>
    <w:rsid w:val="00C62DA4"/>
    <w:rsid w:val="00C72D04"/>
    <w:rsid w:val="00C7690B"/>
    <w:rsid w:val="00C83707"/>
    <w:rsid w:val="00C8384E"/>
    <w:rsid w:val="00C838C7"/>
    <w:rsid w:val="00C91A80"/>
    <w:rsid w:val="00C92D80"/>
    <w:rsid w:val="00C97110"/>
    <w:rsid w:val="00CB14CA"/>
    <w:rsid w:val="00CB4EB6"/>
    <w:rsid w:val="00CC108E"/>
    <w:rsid w:val="00CC1A16"/>
    <w:rsid w:val="00CC1B43"/>
    <w:rsid w:val="00CC2822"/>
    <w:rsid w:val="00CC5938"/>
    <w:rsid w:val="00CC7069"/>
    <w:rsid w:val="00CC7337"/>
    <w:rsid w:val="00CD1447"/>
    <w:rsid w:val="00CE0CD3"/>
    <w:rsid w:val="00CE30AD"/>
    <w:rsid w:val="00CF0D85"/>
    <w:rsid w:val="00CF3550"/>
    <w:rsid w:val="00CF73EF"/>
    <w:rsid w:val="00D17213"/>
    <w:rsid w:val="00D22297"/>
    <w:rsid w:val="00D2258B"/>
    <w:rsid w:val="00D233BF"/>
    <w:rsid w:val="00D24A88"/>
    <w:rsid w:val="00D357A9"/>
    <w:rsid w:val="00D40740"/>
    <w:rsid w:val="00D4193B"/>
    <w:rsid w:val="00D4687A"/>
    <w:rsid w:val="00D51106"/>
    <w:rsid w:val="00D515C4"/>
    <w:rsid w:val="00D5529C"/>
    <w:rsid w:val="00D56800"/>
    <w:rsid w:val="00D67414"/>
    <w:rsid w:val="00D70589"/>
    <w:rsid w:val="00D712BE"/>
    <w:rsid w:val="00D77C19"/>
    <w:rsid w:val="00D77FBE"/>
    <w:rsid w:val="00D849B4"/>
    <w:rsid w:val="00D85B59"/>
    <w:rsid w:val="00D85B77"/>
    <w:rsid w:val="00D90FAD"/>
    <w:rsid w:val="00DA0D8F"/>
    <w:rsid w:val="00DA1A42"/>
    <w:rsid w:val="00DA31C7"/>
    <w:rsid w:val="00DA3572"/>
    <w:rsid w:val="00DB3C7C"/>
    <w:rsid w:val="00DB4A79"/>
    <w:rsid w:val="00DB74CC"/>
    <w:rsid w:val="00DB79C9"/>
    <w:rsid w:val="00DC0101"/>
    <w:rsid w:val="00DC34F6"/>
    <w:rsid w:val="00DD005C"/>
    <w:rsid w:val="00DD1A22"/>
    <w:rsid w:val="00DD203A"/>
    <w:rsid w:val="00DE0585"/>
    <w:rsid w:val="00DE1390"/>
    <w:rsid w:val="00DE5F13"/>
    <w:rsid w:val="00DE7FEF"/>
    <w:rsid w:val="00DF0DCA"/>
    <w:rsid w:val="00DF13BA"/>
    <w:rsid w:val="00DF4698"/>
    <w:rsid w:val="00DF48A2"/>
    <w:rsid w:val="00DF6DC8"/>
    <w:rsid w:val="00DF6E58"/>
    <w:rsid w:val="00E02990"/>
    <w:rsid w:val="00E02AF7"/>
    <w:rsid w:val="00E03542"/>
    <w:rsid w:val="00E12681"/>
    <w:rsid w:val="00E14CD5"/>
    <w:rsid w:val="00E20C94"/>
    <w:rsid w:val="00E239D8"/>
    <w:rsid w:val="00E241D4"/>
    <w:rsid w:val="00E242C1"/>
    <w:rsid w:val="00E249D1"/>
    <w:rsid w:val="00E25244"/>
    <w:rsid w:val="00E3205E"/>
    <w:rsid w:val="00E43784"/>
    <w:rsid w:val="00E439CF"/>
    <w:rsid w:val="00E47D89"/>
    <w:rsid w:val="00E52BCA"/>
    <w:rsid w:val="00E5384D"/>
    <w:rsid w:val="00E544E7"/>
    <w:rsid w:val="00E63FC3"/>
    <w:rsid w:val="00E72A6B"/>
    <w:rsid w:val="00E74453"/>
    <w:rsid w:val="00E74D01"/>
    <w:rsid w:val="00E75A07"/>
    <w:rsid w:val="00E7756B"/>
    <w:rsid w:val="00E775F7"/>
    <w:rsid w:val="00E77EC0"/>
    <w:rsid w:val="00E814B3"/>
    <w:rsid w:val="00E82A7B"/>
    <w:rsid w:val="00E85BCB"/>
    <w:rsid w:val="00E86CBB"/>
    <w:rsid w:val="00E87B52"/>
    <w:rsid w:val="00E966B2"/>
    <w:rsid w:val="00EA31C5"/>
    <w:rsid w:val="00EA410B"/>
    <w:rsid w:val="00EB299A"/>
    <w:rsid w:val="00EB2B9C"/>
    <w:rsid w:val="00EB4EE9"/>
    <w:rsid w:val="00EB5599"/>
    <w:rsid w:val="00EC2C67"/>
    <w:rsid w:val="00ED0052"/>
    <w:rsid w:val="00ED2480"/>
    <w:rsid w:val="00ED5345"/>
    <w:rsid w:val="00ED6A07"/>
    <w:rsid w:val="00EE1639"/>
    <w:rsid w:val="00EE21F6"/>
    <w:rsid w:val="00EE26B0"/>
    <w:rsid w:val="00EE420B"/>
    <w:rsid w:val="00EE481C"/>
    <w:rsid w:val="00EE52CB"/>
    <w:rsid w:val="00F0084A"/>
    <w:rsid w:val="00F12FEE"/>
    <w:rsid w:val="00F1516B"/>
    <w:rsid w:val="00F1749D"/>
    <w:rsid w:val="00F21AFE"/>
    <w:rsid w:val="00F240EA"/>
    <w:rsid w:val="00F24D8B"/>
    <w:rsid w:val="00F25960"/>
    <w:rsid w:val="00F25F7E"/>
    <w:rsid w:val="00F33F0B"/>
    <w:rsid w:val="00F405D0"/>
    <w:rsid w:val="00F421CF"/>
    <w:rsid w:val="00F42DF1"/>
    <w:rsid w:val="00F42FE3"/>
    <w:rsid w:val="00F44AFB"/>
    <w:rsid w:val="00F51E93"/>
    <w:rsid w:val="00F52696"/>
    <w:rsid w:val="00F5410A"/>
    <w:rsid w:val="00F570B4"/>
    <w:rsid w:val="00F61A7B"/>
    <w:rsid w:val="00F63BB4"/>
    <w:rsid w:val="00F648E8"/>
    <w:rsid w:val="00F65519"/>
    <w:rsid w:val="00F7080F"/>
    <w:rsid w:val="00F7395F"/>
    <w:rsid w:val="00F74D2E"/>
    <w:rsid w:val="00F7687B"/>
    <w:rsid w:val="00F77DA1"/>
    <w:rsid w:val="00F801D6"/>
    <w:rsid w:val="00F84F0D"/>
    <w:rsid w:val="00FA01A8"/>
    <w:rsid w:val="00FA33B7"/>
    <w:rsid w:val="00FA4268"/>
    <w:rsid w:val="00FA4DC8"/>
    <w:rsid w:val="00FA5622"/>
    <w:rsid w:val="00FA6968"/>
    <w:rsid w:val="00FB3FDE"/>
    <w:rsid w:val="00FC475C"/>
    <w:rsid w:val="00FC5145"/>
    <w:rsid w:val="00FC6F15"/>
    <w:rsid w:val="00FC6F8C"/>
    <w:rsid w:val="00FD0F03"/>
    <w:rsid w:val="00FD3477"/>
    <w:rsid w:val="00FD66BD"/>
    <w:rsid w:val="00FE68F6"/>
    <w:rsid w:val="00FF1AE8"/>
    <w:rsid w:val="00FF1FD2"/>
    <w:rsid w:val="00FF4529"/>
    <w:rsid w:val="00FF4560"/>
    <w:rsid w:val="00FF4E1D"/>
    <w:rsid w:val="00FF586B"/>
    <w:rsid w:val="00FF71EB"/>
    <w:rsid w:val="00FF74F5"/>
    <w:rsid w:val="0BCF5024"/>
    <w:rsid w:val="148244D8"/>
    <w:rsid w:val="19FD5EC2"/>
    <w:rsid w:val="1C6F045C"/>
    <w:rsid w:val="1E3677D7"/>
    <w:rsid w:val="23F05B34"/>
    <w:rsid w:val="251F779A"/>
    <w:rsid w:val="2FF9C667"/>
    <w:rsid w:val="434035E0"/>
    <w:rsid w:val="5C60D6F5"/>
    <w:rsid w:val="69A6C10D"/>
    <w:rsid w:val="6C754E92"/>
    <w:rsid w:val="715F7D4D"/>
    <w:rsid w:val="7B63574B"/>
    <w:rsid w:val="7E5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7CBB9"/>
  <w15:chartTrackingRefBased/>
  <w15:docId w15:val="{FE40ACAA-98B0-45BD-A8F2-25AB656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E8"/>
  </w:style>
  <w:style w:type="paragraph" w:styleId="Footer">
    <w:name w:val="footer"/>
    <w:basedOn w:val="Normal"/>
    <w:link w:val="Foot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E8"/>
  </w:style>
  <w:style w:type="paragraph" w:customStyle="1" w:styleId="BulletIndentnospace">
    <w:name w:val="Bullet Indent (no space)"/>
    <w:basedOn w:val="Normal"/>
    <w:autoRedefine/>
    <w:qFormat/>
    <w:rsid w:val="004F31E8"/>
    <w:pPr>
      <w:numPr>
        <w:numId w:val="1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4F31E8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character" w:styleId="Hyperlink">
    <w:name w:val="Hyperlink"/>
    <w:basedOn w:val="DefaultParagraphFont"/>
    <w:uiPriority w:val="99"/>
    <w:unhideWhenUsed/>
    <w:rsid w:val="004F31E8"/>
    <w:rPr>
      <w:color w:val="0563C1" w:themeColor="hyperlink"/>
      <w:u w:val="single"/>
    </w:rPr>
  </w:style>
  <w:style w:type="paragraph" w:customStyle="1" w:styleId="Spacing2pt">
    <w:name w:val="Spacing 2 pt"/>
    <w:basedOn w:val="NoSpacing"/>
    <w:link w:val="Spacing2ptChar"/>
    <w:qFormat/>
    <w:rsid w:val="004F31E8"/>
    <w:pPr>
      <w:spacing w:before="40" w:after="40"/>
    </w:pPr>
  </w:style>
  <w:style w:type="character" w:customStyle="1" w:styleId="Spacing2ptChar">
    <w:name w:val="Spacing 2 pt Char"/>
    <w:basedOn w:val="DefaultParagraphFont"/>
    <w:link w:val="Spacing2pt"/>
    <w:rsid w:val="004F31E8"/>
    <w:rPr>
      <w:rFonts w:ascii="Century Gothic" w:hAnsi="Century Gothic"/>
      <w:sz w:val="18"/>
    </w:rPr>
  </w:style>
  <w:style w:type="paragraph" w:styleId="NoSpacing">
    <w:name w:val="No Spacing"/>
    <w:uiPriority w:val="1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DocumentTitle">
    <w:name w:val="Document Title"/>
    <w:basedOn w:val="Header"/>
    <w:rsid w:val="005D01D0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5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1A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E3AA2"/>
  </w:style>
  <w:style w:type="character" w:customStyle="1" w:styleId="eop">
    <w:name w:val="eop"/>
    <w:basedOn w:val="DefaultParagraphFont"/>
    <w:rsid w:val="00AE3AA2"/>
  </w:style>
  <w:style w:type="paragraph" w:styleId="Revision">
    <w:name w:val="Revision"/>
    <w:hidden/>
    <w:uiPriority w:val="99"/>
    <w:semiHidden/>
    <w:rsid w:val="00231D02"/>
    <w:pPr>
      <w:spacing w:after="0" w:line="240" w:lineRule="auto"/>
    </w:pPr>
    <w:rPr>
      <w:rFonts w:ascii="Century Gothic" w:hAnsi="Century Gothic"/>
      <w:sz w:val="18"/>
    </w:rPr>
  </w:style>
  <w:style w:type="character" w:customStyle="1" w:styleId="ui-provider">
    <w:name w:val="ui-provider"/>
    <w:basedOn w:val="DefaultParagraphFont"/>
    <w:rsid w:val="00CE30AD"/>
  </w:style>
  <w:style w:type="paragraph" w:styleId="NormalWeb">
    <w:name w:val="Normal (Web)"/>
    <w:basedOn w:val="Normal"/>
    <w:uiPriority w:val="99"/>
    <w:unhideWhenUsed/>
    <w:rsid w:val="007D65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D6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.Burgess\Desktop\Uni\GENG5505\Meeting%20Minutes%20NS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6e0ee-88f8-47e9-9548-b896d23bf65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7436B8FA3E45812DCE64480D6498" ma:contentTypeVersion="10" ma:contentTypeDescription="Create a new document." ma:contentTypeScope="" ma:versionID="5447506b7455c3d0df5d5d8e507b9931">
  <xsd:schema xmlns:xsd="http://www.w3.org/2001/XMLSchema" xmlns:xs="http://www.w3.org/2001/XMLSchema" xmlns:p="http://schemas.microsoft.com/office/2006/metadata/properties" xmlns:ns2="3206e0ee-88f8-47e9-9548-b896d23bf652" targetNamespace="http://schemas.microsoft.com/office/2006/metadata/properties" ma:root="true" ma:fieldsID="e91a3f8293de45d79c48374d86817fa1" ns2:_="">
    <xsd:import namespace="3206e0ee-88f8-47e9-9548-b896d23bf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e0ee-88f8-47e9-9548-b896d23bf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72939-537D-47DE-8436-3088D3A9897E}">
  <ds:schemaRefs>
    <ds:schemaRef ds:uri="http://schemas.microsoft.com/office/2006/metadata/properties"/>
    <ds:schemaRef ds:uri="http://schemas.microsoft.com/office/infopath/2007/PartnerControls"/>
    <ds:schemaRef ds:uri="3206e0ee-88f8-47e9-9548-b896d23bf652"/>
  </ds:schemaRefs>
</ds:datastoreItem>
</file>

<file path=customXml/itemProps2.xml><?xml version="1.0" encoding="utf-8"?>
<ds:datastoreItem xmlns:ds="http://schemas.openxmlformats.org/officeDocument/2006/customXml" ds:itemID="{0055BAE4-A389-4123-A5E3-9E785021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1A413-95E2-408C-B21A-8B4182F5F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e0ee-88f8-47e9-9548-b896d23bf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NSR Template.dotx</Template>
  <TotalTime>39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Burgess (AU)</dc:creator>
  <cp:keywords/>
  <dc:description/>
  <cp:lastModifiedBy>Zhaoyang Lin (24042674)</cp:lastModifiedBy>
  <cp:revision>5</cp:revision>
  <dcterms:created xsi:type="dcterms:W3CDTF">2024-08-24T07:14:00Z</dcterms:created>
  <dcterms:modified xsi:type="dcterms:W3CDTF">2024-10-07T23:44:00Z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0x0101004CFC7436B8FA3E45812DCE64480D6498</vt:lpwstr>
  </property>
  <property fmtid="{D5CDD505-2E9C-101B-9397-08002B2CF9AE}" pid="3" name="MediaServiceImageTags">
    <vt:lpwstr/>
  </property>
  <property fmtid="{D5CDD505-2E9C-101B-9397-08002B2CF9AE}" pid="4" name="GrammarlyDocumentId">
    <vt:lpwstr>12575193d85b868a5f25597d27844ca1fd05f2074632b16794099db6dd28c4dd</vt:lpwstr>
  </property>
</Properties>
</file>