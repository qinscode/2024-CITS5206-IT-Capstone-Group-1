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C837E" w14:textId="4644D44B" w:rsidR="1C6F045C" w:rsidRDefault="1C6F045C" w:rsidP="1C6F045C"/>
    <w:tbl>
      <w:tblPr>
        <w:tblW w:w="0" w:type="auto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00" w:firstRow="0" w:lastRow="0" w:firstColumn="0" w:lastColumn="0" w:noHBand="0" w:noVBand="0"/>
      </w:tblPr>
      <w:tblGrid>
        <w:gridCol w:w="2285"/>
        <w:gridCol w:w="2312"/>
        <w:gridCol w:w="2293"/>
        <w:gridCol w:w="2288"/>
      </w:tblGrid>
      <w:tr w:rsidR="1C6F045C" w14:paraId="4AF941B1" w14:textId="77777777" w:rsidTr="7E560DA4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97A25" w14:textId="3BBDC2BB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Title:</w:t>
            </w:r>
          </w:p>
        </w:tc>
        <w:tc>
          <w:tcPr>
            <w:tcW w:w="7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23661" w14:textId="3DDA0193" w:rsidR="1C6F045C" w:rsidRDefault="00A45635" w:rsidP="1C6F045C">
            <w:pPr>
              <w:spacing w:line="264" w:lineRule="auto"/>
              <w:rPr>
                <w:rFonts w:eastAsia="Century Gothic" w:cs="Century Gothic"/>
              </w:rPr>
            </w:pPr>
            <w:r>
              <w:rPr>
                <w:rFonts w:cs="Century Gothic" w:hint="eastAsia"/>
                <w:lang w:eastAsia="zh-CN"/>
              </w:rPr>
              <w:t>Group</w:t>
            </w:r>
            <w:r>
              <w:rPr>
                <w:rFonts w:cs="Century Gothic"/>
                <w:lang w:eastAsia="zh-CN"/>
              </w:rPr>
              <w:t xml:space="preserve"> 1 The </w:t>
            </w:r>
            <w:r>
              <w:rPr>
                <w:rFonts w:cs="Century Gothic" w:hint="eastAsia"/>
                <w:lang w:eastAsia="zh-CN"/>
              </w:rPr>
              <w:t>Third</w:t>
            </w:r>
            <w:r>
              <w:rPr>
                <w:rFonts w:cs="Century Gothic"/>
                <w:lang w:eastAsia="zh-CN"/>
              </w:rPr>
              <w:t xml:space="preserve"> Formal Meeting with Project Clients</w:t>
            </w:r>
          </w:p>
        </w:tc>
      </w:tr>
      <w:tr w:rsidR="1C6F045C" w14:paraId="2EB642FD" w14:textId="77777777" w:rsidTr="7E560DA4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99CF2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Date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16F32" w14:textId="51C61834" w:rsidR="1C6F045C" w:rsidRDefault="00FA6968" w:rsidP="1C6F045C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22.08.2024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ED6D0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Start Time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2B61" w14:textId="05957622" w:rsidR="1C6F045C" w:rsidRDefault="00FA6968" w:rsidP="1C6F045C">
            <w:pPr>
              <w:rPr>
                <w:rFonts w:eastAsia="Calibri"/>
                <w:lang w:eastAsia="zh-CN"/>
              </w:rPr>
            </w:pPr>
            <w:r>
              <w:rPr>
                <w:rFonts w:eastAsia="Calibri" w:hint="eastAsia"/>
                <w:lang w:eastAsia="zh-CN"/>
              </w:rPr>
              <w:t>10:00</w:t>
            </w:r>
          </w:p>
        </w:tc>
      </w:tr>
      <w:tr w:rsidR="1C6F045C" w14:paraId="10454627" w14:textId="77777777" w:rsidTr="7E560DA4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228E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Venue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59E98" w14:textId="584AF194" w:rsidR="1C6F045C" w:rsidRDefault="00DB74CC" w:rsidP="1C6F045C">
            <w:pPr>
              <w:spacing w:before="60" w:after="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Teams Online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92CF7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Meeting No.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75FB0" w14:textId="59182E38" w:rsidR="1C6F045C" w:rsidRDefault="0022788C" w:rsidP="1C6F045C">
            <w:pPr>
              <w:rPr>
                <w:rFonts w:eastAsia="Calibri"/>
                <w:lang w:eastAsia="zh-CN"/>
              </w:rPr>
            </w:pPr>
            <w:r>
              <w:rPr>
                <w:rFonts w:eastAsia="Calibri" w:hint="eastAsia"/>
                <w:lang w:eastAsia="zh-CN"/>
              </w:rPr>
              <w:t>6</w:t>
            </w:r>
          </w:p>
        </w:tc>
      </w:tr>
      <w:tr w:rsidR="1C6F045C" w14:paraId="4021575A" w14:textId="77777777" w:rsidTr="7E560DA4">
        <w:trPr>
          <w:trHeight w:val="30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AED30" w14:textId="0A371548" w:rsidR="1C6F045C" w:rsidRDefault="5C60D6F5" w:rsidP="7E560DA4">
            <w:pPr>
              <w:spacing w:before="60" w:after="60"/>
              <w:rPr>
                <w:rFonts w:eastAsia="Century Gothic" w:cs="Century Gothic"/>
                <w:szCs w:val="18"/>
              </w:rPr>
            </w:pPr>
            <w:r w:rsidRPr="7E560DA4">
              <w:rPr>
                <w:rFonts w:eastAsia="Century Gothic" w:cs="Century Gothic"/>
                <w:b/>
                <w:bCs/>
                <w:szCs w:val="18"/>
              </w:rPr>
              <w:t>Client Liaison Person: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6F3D6" w14:textId="6D836308" w:rsidR="1C6F045C" w:rsidRDefault="1C6F045C" w:rsidP="1C6F045C">
            <w:pPr>
              <w:spacing w:before="60" w:after="60"/>
              <w:rPr>
                <w:rFonts w:eastAsia="Calibri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86DD9" w14:textId="77777777" w:rsidR="1C6F045C" w:rsidRDefault="1C6F045C" w:rsidP="1C6F045C">
            <w:pPr>
              <w:spacing w:before="60" w:after="60"/>
              <w:rPr>
                <w:b/>
                <w:bCs/>
              </w:rPr>
            </w:pPr>
            <w:r w:rsidRPr="1C6F045C">
              <w:rPr>
                <w:b/>
                <w:bCs/>
              </w:rPr>
              <w:t>Minute Taker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E0C99" w14:textId="35E1267D" w:rsidR="1C6F045C" w:rsidRDefault="0006184B" w:rsidP="1C6F045C">
            <w:pPr>
              <w:rPr>
                <w:rFonts w:eastAsia="Calibri"/>
                <w:lang w:eastAsia="zh-CN"/>
              </w:rPr>
            </w:pPr>
            <w:r>
              <w:rPr>
                <w:rFonts w:eastAsia="Calibri" w:hint="eastAsia"/>
                <w:lang w:eastAsia="zh-CN"/>
              </w:rPr>
              <w:t>Fudong Qin</w:t>
            </w:r>
          </w:p>
        </w:tc>
      </w:tr>
    </w:tbl>
    <w:p w14:paraId="07822DF9" w14:textId="64F7C9EB" w:rsidR="1C6F045C" w:rsidRDefault="1C6F045C" w:rsidP="1C6F045C">
      <w:bookmarkStart w:id="0" w:name="_Hlk517510800"/>
    </w:p>
    <w:tbl>
      <w:tblPr>
        <w:tblW w:w="9796" w:type="dxa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45" w:type="dxa"/>
          <w:right w:w="145" w:type="dxa"/>
        </w:tblCellMar>
        <w:tblLook w:val="0000" w:firstRow="0" w:lastRow="0" w:firstColumn="0" w:lastColumn="0" w:noHBand="0" w:noVBand="0"/>
      </w:tblPr>
      <w:tblGrid>
        <w:gridCol w:w="1858"/>
        <w:gridCol w:w="2552"/>
        <w:gridCol w:w="1351"/>
        <w:gridCol w:w="4035"/>
      </w:tblGrid>
      <w:tr w:rsidR="004F31E8" w:rsidRPr="00816127" w14:paraId="396EA3DB" w14:textId="77777777" w:rsidTr="005D01D0">
        <w:trPr>
          <w:cantSplit/>
          <w:trHeight w:val="340"/>
        </w:trPr>
        <w:tc>
          <w:tcPr>
            <w:tcW w:w="9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bookmarkEnd w:id="0"/>
          <w:p w14:paraId="3259C887" w14:textId="77777777" w:rsidR="004F31E8" w:rsidRPr="00816127" w:rsidRDefault="00336FAF" w:rsidP="00816127">
            <w:pPr>
              <w:spacing w:before="120" w:after="120"/>
              <w:rPr>
                <w:b/>
              </w:rPr>
            </w:pPr>
            <w:r w:rsidRPr="00816127">
              <w:rPr>
                <w:b/>
              </w:rPr>
              <w:t xml:space="preserve">ATTENDANCE  </w:t>
            </w:r>
          </w:p>
        </w:tc>
      </w:tr>
      <w:tr w:rsidR="00316ABF" w:rsidRPr="003D5E82" w14:paraId="29C77F8E" w14:textId="77777777" w:rsidTr="00A07B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0E6F7" w14:textId="77777777" w:rsidR="00316ABF" w:rsidRPr="003E21C1" w:rsidRDefault="00316ABF" w:rsidP="003E21C1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98CD7" w14:textId="77777777" w:rsidR="00316ABF" w:rsidRPr="003E21C1" w:rsidRDefault="00316ABF" w:rsidP="003E21C1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Position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D84A" w14:textId="77777777" w:rsidR="00316ABF" w:rsidRPr="003E21C1" w:rsidRDefault="00316ABF" w:rsidP="003E21C1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Organisation</w:t>
            </w:r>
          </w:p>
        </w:tc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273F6" w14:textId="77777777" w:rsidR="00316ABF" w:rsidRPr="003E21C1" w:rsidRDefault="00316ABF" w:rsidP="003E21C1">
            <w:pPr>
              <w:pStyle w:val="Spacing2pt"/>
              <w:rPr>
                <w:b/>
                <w:bCs/>
              </w:rPr>
            </w:pPr>
            <w:r w:rsidRPr="003E21C1">
              <w:rPr>
                <w:b/>
                <w:bCs/>
              </w:rPr>
              <w:t>Email</w:t>
            </w:r>
          </w:p>
        </w:tc>
      </w:tr>
      <w:tr w:rsidR="00336C6C" w:rsidRPr="003D5E82" w14:paraId="5FF16C6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1858" w:type="dxa"/>
          </w:tcPr>
          <w:p w14:paraId="65754699" w14:textId="011D8532" w:rsidR="00336C6C" w:rsidRPr="00946147" w:rsidRDefault="00336C6C" w:rsidP="00336C6C">
            <w:pPr>
              <w:pStyle w:val="Spacing2pt"/>
              <w:spacing w:before="60" w:after="60"/>
            </w:pPr>
            <w:r>
              <w:rPr>
                <w:lang w:eastAsia="zh-CN"/>
              </w:rPr>
              <w:t>Ashley Li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23784" w14:textId="648B6EEF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Member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8BE49" w14:textId="542BA143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4035" w:type="dxa"/>
          </w:tcPr>
          <w:p w14:paraId="5068CF9C" w14:textId="28D675DC" w:rsidR="00336C6C" w:rsidRDefault="00336C6C" w:rsidP="00336C6C">
            <w:pPr>
              <w:spacing w:before="60" w:after="60"/>
            </w:pPr>
            <w:r>
              <w:rPr>
                <w:lang w:eastAsia="zh-CN"/>
              </w:rPr>
              <w:t>23428364@student.uwa.edu.au</w:t>
            </w:r>
          </w:p>
        </w:tc>
      </w:tr>
      <w:tr w:rsidR="00336C6C" w:rsidRPr="003D5E82" w14:paraId="70569FA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1858" w:type="dxa"/>
          </w:tcPr>
          <w:p w14:paraId="4BD7EE34" w14:textId="46744FB0" w:rsidR="00336C6C" w:rsidRPr="00946147" w:rsidRDefault="00336C6C" w:rsidP="00336C6C">
            <w:pPr>
              <w:pStyle w:val="Spacing2pt"/>
              <w:spacing w:before="60" w:after="60"/>
            </w:pPr>
            <w:r>
              <w:rPr>
                <w:rFonts w:hint="eastAsia"/>
                <w:lang w:eastAsia="zh-CN"/>
              </w:rPr>
              <w:t>Ella</w:t>
            </w:r>
            <w:r>
              <w:rPr>
                <w:lang w:eastAsia="zh-CN"/>
              </w:rPr>
              <w:t xml:space="preserve"> Zhang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A0B5F" w14:textId="7721F9D0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Member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041F" w14:textId="6D798976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4035" w:type="dxa"/>
          </w:tcPr>
          <w:p w14:paraId="6DF1CD1C" w14:textId="6A9B5918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3844446@student.uwa.edu.au</w:t>
            </w:r>
          </w:p>
        </w:tc>
      </w:tr>
      <w:tr w:rsidR="00336C6C" w:rsidRPr="003D5E82" w14:paraId="4A4F7F0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1858" w:type="dxa"/>
          </w:tcPr>
          <w:p w14:paraId="4638E7CC" w14:textId="64B5D6D7" w:rsidR="00336C6C" w:rsidRPr="00946147" w:rsidRDefault="00336C6C" w:rsidP="00336C6C">
            <w:pPr>
              <w:pStyle w:val="Spacing2pt"/>
              <w:spacing w:before="60" w:after="60"/>
            </w:pPr>
            <w:proofErr w:type="spellStart"/>
            <w:r w:rsidRPr="00281A5E">
              <w:t>Xuechen</w:t>
            </w:r>
            <w:proofErr w:type="spellEnd"/>
            <w:r w:rsidRPr="00281A5E">
              <w:t xml:space="preserve"> Mao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15441" w14:textId="2EFFF03D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Minutes taker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9FE9A" w14:textId="2BB030D9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4035" w:type="dxa"/>
          </w:tcPr>
          <w:p w14:paraId="3999549B" w14:textId="214EC2C2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3884895@student.uwa.eud.au</w:t>
            </w:r>
          </w:p>
        </w:tc>
      </w:tr>
      <w:tr w:rsidR="00336C6C" w:rsidRPr="003D5E82" w14:paraId="6ECA2A8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1858" w:type="dxa"/>
          </w:tcPr>
          <w:p w14:paraId="66C9C6CC" w14:textId="659262B8" w:rsidR="00336C6C" w:rsidRPr="00946147" w:rsidRDefault="00336C6C" w:rsidP="00336C6C">
            <w:pPr>
              <w:pStyle w:val="Spacing2pt"/>
              <w:spacing w:before="60" w:after="60"/>
            </w:pPr>
            <w:r w:rsidRPr="00281A5E">
              <w:t>Fudong Qin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C7F56" w14:textId="3BE2094E" w:rsidR="00336C6C" w:rsidRDefault="00336C6C" w:rsidP="00336C6C">
            <w:pPr>
              <w:spacing w:before="60" w:after="60"/>
            </w:pPr>
            <w:r>
              <w:rPr>
                <w:lang w:eastAsia="zh-CN"/>
              </w:rPr>
              <w:t>Member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DF06A" w14:textId="698BD4B8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4035" w:type="dxa"/>
          </w:tcPr>
          <w:p w14:paraId="4CCCFB1B" w14:textId="346C7973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3992836@student.uwa.edu.au</w:t>
            </w:r>
          </w:p>
        </w:tc>
      </w:tr>
      <w:tr w:rsidR="00336C6C" w:rsidRPr="003D5E82" w14:paraId="1FB1AB9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1858" w:type="dxa"/>
          </w:tcPr>
          <w:p w14:paraId="5CCE5036" w14:textId="407C0C1D" w:rsidR="00336C6C" w:rsidRPr="00946147" w:rsidRDefault="00336C6C" w:rsidP="00336C6C">
            <w:pPr>
              <w:pStyle w:val="Spacing2pt"/>
              <w:spacing w:before="60" w:after="60"/>
            </w:pPr>
            <w:proofErr w:type="spellStart"/>
            <w:r w:rsidRPr="00281A5E">
              <w:t>Adharsh</w:t>
            </w:r>
            <w:proofErr w:type="spellEnd"/>
            <w:r w:rsidRPr="00281A5E">
              <w:t xml:space="preserve"> Sundaram </w:t>
            </w:r>
            <w:proofErr w:type="spellStart"/>
            <w:r w:rsidRPr="00281A5E">
              <w:t>Soudakar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8196E" w14:textId="71E99E7B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48DCA" w14:textId="2A71CEBE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4035" w:type="dxa"/>
          </w:tcPr>
          <w:p w14:paraId="45606FE6" w14:textId="6B1524D0" w:rsidR="00336C6C" w:rsidRDefault="00336C6C" w:rsidP="00336C6C">
            <w:pPr>
              <w:spacing w:before="60" w:after="60"/>
            </w:pPr>
            <w:r w:rsidRPr="006E5C6A">
              <w:t>23796349</w:t>
            </w:r>
            <w:r>
              <w:t>@student.uwa.edu.au</w:t>
            </w:r>
          </w:p>
        </w:tc>
      </w:tr>
      <w:tr w:rsidR="00336C6C" w:rsidRPr="003D5E82" w14:paraId="1FD0D36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1858" w:type="dxa"/>
          </w:tcPr>
          <w:p w14:paraId="7E107BF2" w14:textId="25323EF1" w:rsidR="00336C6C" w:rsidRPr="00946147" w:rsidRDefault="00336C6C" w:rsidP="00336C6C">
            <w:pPr>
              <w:pStyle w:val="Spacing2pt"/>
              <w:spacing w:before="60" w:after="60"/>
            </w:pPr>
            <w:proofErr w:type="spellStart"/>
            <w:r>
              <w:rPr>
                <w:rFonts w:hint="eastAsia"/>
                <w:lang w:eastAsia="zh-CN"/>
              </w:rPr>
              <w:t>Z</w:t>
            </w:r>
            <w:r>
              <w:rPr>
                <w:lang w:eastAsia="zh-CN"/>
              </w:rPr>
              <w:t>haoyang</w:t>
            </w:r>
            <w:proofErr w:type="spellEnd"/>
            <w:r>
              <w:rPr>
                <w:lang w:eastAsia="zh-CN"/>
              </w:rPr>
              <w:t xml:space="preserve"> Lin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FE6AD" w14:textId="13A5754D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ember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16D1D" w14:textId="4D91C4F7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WA</w:t>
            </w:r>
          </w:p>
        </w:tc>
        <w:tc>
          <w:tcPr>
            <w:tcW w:w="4035" w:type="dxa"/>
          </w:tcPr>
          <w:p w14:paraId="2CF3CB73" w14:textId="6C3E2832" w:rsidR="00336C6C" w:rsidRDefault="00336C6C" w:rsidP="00336C6C">
            <w:pPr>
              <w:spacing w:before="60" w:after="60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4042674@student.uwa.edu.au</w:t>
            </w:r>
          </w:p>
        </w:tc>
      </w:tr>
    </w:tbl>
    <w:p w14:paraId="7772C3DE" w14:textId="77777777" w:rsidR="002A0251" w:rsidRDefault="002A0251"/>
    <w:tbl>
      <w:tblPr>
        <w:tblW w:w="9795" w:type="dxa"/>
        <w:tblInd w:w="-162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45" w:type="dxa"/>
          <w:right w:w="145" w:type="dxa"/>
        </w:tblCellMar>
        <w:tblLook w:val="04A0" w:firstRow="1" w:lastRow="0" w:firstColumn="1" w:lastColumn="0" w:noHBand="0" w:noVBand="1"/>
      </w:tblPr>
      <w:tblGrid>
        <w:gridCol w:w="3127"/>
        <w:gridCol w:w="6668"/>
      </w:tblGrid>
      <w:tr w:rsidR="00250005" w14:paraId="5A26205B" w14:textId="77777777" w:rsidTr="00EE420B">
        <w:trPr>
          <w:cantSplit/>
        </w:trPr>
        <w:tc>
          <w:tcPr>
            <w:tcW w:w="9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D12286" w14:textId="77777777" w:rsidR="00250005" w:rsidRDefault="00250005">
            <w:pPr>
              <w:spacing w:before="120" w:after="120" w:line="256" w:lineRule="auto"/>
              <w:rPr>
                <w:b/>
              </w:rPr>
            </w:pPr>
            <w:r>
              <w:rPr>
                <w:b/>
              </w:rPr>
              <w:t>Key Dates</w:t>
            </w:r>
          </w:p>
        </w:tc>
      </w:tr>
      <w:tr w:rsidR="0092474A" w14:paraId="1B6BA184" w14:textId="77777777" w:rsidTr="0092474A">
        <w:trPr>
          <w:cantSplit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42D50" w14:textId="151F3A05" w:rsidR="0092474A" w:rsidRPr="00C51C95" w:rsidRDefault="0092474A" w:rsidP="0092474A">
            <w:pPr>
              <w:spacing w:before="60" w:after="60" w:line="256" w:lineRule="auto"/>
              <w:rPr>
                <w:bCs/>
              </w:rPr>
            </w:pPr>
            <w:r w:rsidRPr="00471415">
              <w:rPr>
                <w:bCs/>
              </w:rPr>
              <w:t>23rd August, Friday at 11:59 pm</w:t>
            </w:r>
          </w:p>
        </w:tc>
        <w:tc>
          <w:tcPr>
            <w:tcW w:w="6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AF8E8" w14:textId="6A017CE6" w:rsidR="0092474A" w:rsidRPr="00C51C95" w:rsidRDefault="0092474A" w:rsidP="0092474A">
            <w:pPr>
              <w:spacing w:before="60" w:after="60" w:line="256" w:lineRule="auto"/>
              <w:rPr>
                <w:bCs/>
              </w:rPr>
            </w:pPr>
            <w:r w:rsidRPr="008424E1">
              <w:rPr>
                <w:bCs/>
              </w:rPr>
              <w:t>Deliverable 1 - Group Project Specification</w:t>
            </w:r>
            <w:r>
              <w:rPr>
                <w:bCs/>
              </w:rPr>
              <w:t xml:space="preserve"> (Marker: clients)</w:t>
            </w:r>
          </w:p>
        </w:tc>
      </w:tr>
      <w:tr w:rsidR="0092474A" w14:paraId="0A22DA73" w14:textId="77777777" w:rsidTr="0092474A">
        <w:trPr>
          <w:cantSplit/>
        </w:trPr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01880" w14:textId="01E3D177" w:rsidR="0092474A" w:rsidRPr="00C51C95" w:rsidRDefault="0092474A" w:rsidP="0092474A">
            <w:pPr>
              <w:spacing w:before="60" w:after="60" w:line="256" w:lineRule="auto"/>
              <w:rPr>
                <w:bCs/>
              </w:rPr>
            </w:pPr>
          </w:p>
        </w:tc>
        <w:tc>
          <w:tcPr>
            <w:tcW w:w="6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8AE47" w14:textId="1B7E5255" w:rsidR="0092474A" w:rsidRPr="00C51C95" w:rsidRDefault="0092474A" w:rsidP="0092474A">
            <w:pPr>
              <w:spacing w:before="60" w:after="60" w:line="256" w:lineRule="auto"/>
              <w:rPr>
                <w:bCs/>
              </w:rPr>
            </w:pPr>
          </w:p>
        </w:tc>
      </w:tr>
    </w:tbl>
    <w:p w14:paraId="62B5058E" w14:textId="77777777" w:rsidR="00D77C19" w:rsidRDefault="00D77C19"/>
    <w:tbl>
      <w:tblPr>
        <w:tblW w:w="9772" w:type="dxa"/>
        <w:tblInd w:w="-14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45" w:type="dxa"/>
          <w:right w:w="145" w:type="dxa"/>
        </w:tblCellMar>
        <w:tblLook w:val="0000" w:firstRow="0" w:lastRow="0" w:firstColumn="0" w:lastColumn="0" w:noHBand="0" w:noVBand="0"/>
      </w:tblPr>
      <w:tblGrid>
        <w:gridCol w:w="567"/>
        <w:gridCol w:w="9205"/>
      </w:tblGrid>
      <w:tr w:rsidR="00904A54" w:rsidRPr="00816127" w14:paraId="564467EE" w14:textId="77777777" w:rsidTr="00904A54">
        <w:trPr>
          <w:trHeight w:val="340"/>
        </w:trPr>
        <w:tc>
          <w:tcPr>
            <w:tcW w:w="9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A31305" w14:textId="6623E912" w:rsidR="00904A54" w:rsidRPr="006E104F" w:rsidRDefault="00904A54" w:rsidP="006E104F">
            <w:pPr>
              <w:spacing w:before="120" w:after="120"/>
              <w:rPr>
                <w:b/>
              </w:rPr>
            </w:pPr>
            <w:r>
              <w:rPr>
                <w:rFonts w:hint="eastAsia"/>
                <w:b/>
                <w:bCs/>
                <w:lang w:eastAsia="zh-CN"/>
              </w:rPr>
              <w:t>Agenda</w:t>
            </w:r>
            <w:r>
              <w:rPr>
                <w:b/>
                <w:bCs/>
              </w:rPr>
              <w:t xml:space="preserve"> details</w:t>
            </w:r>
          </w:p>
        </w:tc>
      </w:tr>
      <w:tr w:rsidR="00904A54" w:rsidRPr="003D5E82" w14:paraId="006259F1" w14:textId="77777777" w:rsidTr="00904A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F9610" w14:textId="5FAE5CC1" w:rsidR="00904A54" w:rsidRDefault="00904A54" w:rsidP="00817924">
            <w:pPr>
              <w:pStyle w:val="Spacing2pt"/>
            </w:pPr>
            <w:r>
              <w:t>1.</w:t>
            </w:r>
          </w:p>
        </w:tc>
        <w:tc>
          <w:tcPr>
            <w:tcW w:w="9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CD854" w14:textId="0740EEB0" w:rsidR="00904A54" w:rsidRPr="00817924" w:rsidRDefault="00904A54" w:rsidP="00817924">
            <w:pPr>
              <w:spacing w:line="264" w:lineRule="auto"/>
              <w:rPr>
                <w:rFonts w:eastAsia="Century Gothic" w:cs="Century Gothic"/>
              </w:rPr>
            </w:pPr>
            <w:proofErr w:type="spellStart"/>
            <w:r>
              <w:rPr>
                <w:rFonts w:eastAsia="Century Gothic" w:cs="Century Gothic" w:hint="eastAsia"/>
                <w:lang w:eastAsia="zh-CN"/>
              </w:rPr>
              <w:t>Xuechen</w:t>
            </w:r>
            <w:proofErr w:type="spellEnd"/>
            <w:r>
              <w:rPr>
                <w:rFonts w:eastAsia="Century Gothic" w:cs="Century Gothic" w:hint="eastAsia"/>
                <w:lang w:eastAsia="zh-CN"/>
              </w:rPr>
              <w:t xml:space="preserve"> </w:t>
            </w:r>
            <w:r w:rsidRPr="007B32A9">
              <w:rPr>
                <w:rFonts w:eastAsia="Century Gothic" w:cs="Century Gothic"/>
                <w:lang w:eastAsia="zh-CN"/>
              </w:rPr>
              <w:t>presented</w:t>
            </w:r>
            <w:r>
              <w:rPr>
                <w:rFonts w:eastAsia="Century Gothic" w:cs="Century Gothic" w:hint="eastAsia"/>
                <w:lang w:eastAsia="zh-CN"/>
              </w:rPr>
              <w:t xml:space="preserve"> our </w:t>
            </w:r>
            <w:r w:rsidRPr="007B32A9">
              <w:rPr>
                <w:rFonts w:eastAsia="Century Gothic" w:cs="Century Gothic"/>
                <w:lang w:eastAsia="zh-CN"/>
              </w:rPr>
              <w:t>prototype system, including template management and rules management functionalities. The clients expressed appreciation for the design, considering it innovative.</w:t>
            </w:r>
          </w:p>
        </w:tc>
      </w:tr>
      <w:tr w:rsidR="00904A54" w:rsidRPr="003D5E82" w14:paraId="0CF09A6A" w14:textId="77777777" w:rsidTr="00904A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1249A" w14:textId="6AF675E9" w:rsidR="00904A54" w:rsidRDefault="00904A54" w:rsidP="00817924">
            <w:pPr>
              <w:pStyle w:val="Spacing2pt"/>
            </w:pPr>
            <w:r>
              <w:t>2.</w:t>
            </w:r>
          </w:p>
        </w:tc>
        <w:tc>
          <w:tcPr>
            <w:tcW w:w="9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21F32" w14:textId="77777777" w:rsidR="00904A54" w:rsidRPr="007B32A9" w:rsidRDefault="00904A54" w:rsidP="007B32A9">
            <w:pPr>
              <w:spacing w:line="264" w:lineRule="auto"/>
              <w:rPr>
                <w:lang w:val="en-US"/>
              </w:rPr>
            </w:pPr>
            <w:r w:rsidRPr="007B32A9">
              <w:rPr>
                <w:lang w:val="en-US"/>
              </w:rPr>
              <w:t xml:space="preserve">The clients suggested several improvements: </w:t>
            </w:r>
          </w:p>
          <w:p w14:paraId="4A938161" w14:textId="77777777" w:rsidR="00904A54" w:rsidRPr="007B32A9" w:rsidRDefault="00904A54" w:rsidP="007B32A9">
            <w:pPr>
              <w:numPr>
                <w:ilvl w:val="0"/>
                <w:numId w:val="50"/>
              </w:numPr>
              <w:spacing w:line="264" w:lineRule="auto"/>
              <w:rPr>
                <w:lang w:val="en-US"/>
              </w:rPr>
            </w:pPr>
            <w:r w:rsidRPr="007B32A9">
              <w:rPr>
                <w:lang w:val="en-US"/>
              </w:rPr>
              <w:t>Increase flexibility to allow adding, deleting, or reordering rule headings</w:t>
            </w:r>
          </w:p>
          <w:p w14:paraId="17D73344" w14:textId="77777777" w:rsidR="00904A54" w:rsidRPr="007B32A9" w:rsidRDefault="00904A54" w:rsidP="007B32A9">
            <w:pPr>
              <w:numPr>
                <w:ilvl w:val="0"/>
                <w:numId w:val="50"/>
              </w:numPr>
              <w:spacing w:line="264" w:lineRule="auto"/>
              <w:rPr>
                <w:lang w:val="en-US"/>
              </w:rPr>
            </w:pPr>
            <w:r w:rsidRPr="007B32A9">
              <w:rPr>
                <w:lang w:val="en-US"/>
              </w:rPr>
              <w:t>Consider how to read data from other forms/fields rather than editing directly in this system</w:t>
            </w:r>
          </w:p>
          <w:p w14:paraId="35D6870E" w14:textId="77777777" w:rsidR="00904A54" w:rsidRPr="007B32A9" w:rsidRDefault="00904A54" w:rsidP="007B32A9">
            <w:pPr>
              <w:numPr>
                <w:ilvl w:val="0"/>
                <w:numId w:val="50"/>
              </w:numPr>
              <w:spacing w:line="264" w:lineRule="auto"/>
              <w:rPr>
                <w:lang w:val="en-US"/>
              </w:rPr>
            </w:pPr>
            <w:r w:rsidRPr="007B32A9">
              <w:rPr>
                <w:lang w:val="en-US"/>
              </w:rPr>
              <w:t>Display information about the fields the system uses to construct rules</w:t>
            </w:r>
          </w:p>
          <w:p w14:paraId="0A860EAD" w14:textId="44749AAE" w:rsidR="00904A54" w:rsidRPr="007B32A9" w:rsidRDefault="00904A54" w:rsidP="00635A16">
            <w:pPr>
              <w:numPr>
                <w:ilvl w:val="0"/>
                <w:numId w:val="50"/>
              </w:numPr>
              <w:spacing w:line="264" w:lineRule="auto"/>
              <w:rPr>
                <w:lang w:val="en-US"/>
              </w:rPr>
            </w:pPr>
            <w:r w:rsidRPr="007B32A9">
              <w:rPr>
                <w:lang w:val="en-US"/>
              </w:rPr>
              <w:t>Add a rationale field for custom rules</w:t>
            </w:r>
          </w:p>
        </w:tc>
      </w:tr>
      <w:tr w:rsidR="00904A54" w:rsidRPr="003D5E82" w14:paraId="58DA86E4" w14:textId="77777777" w:rsidTr="00904A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0924C" w14:textId="324485BD" w:rsidR="00904A54" w:rsidRDefault="00904A54" w:rsidP="001A19A6">
            <w:pPr>
              <w:pStyle w:val="Spacing2pt"/>
            </w:pPr>
            <w:r>
              <w:t>3.</w:t>
            </w:r>
          </w:p>
        </w:tc>
        <w:tc>
          <w:tcPr>
            <w:tcW w:w="9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946C6" w14:textId="35765AE2" w:rsidR="00904A54" w:rsidRPr="001F5FA0" w:rsidRDefault="00904A54" w:rsidP="001A19A6">
            <w:pPr>
              <w:spacing w:line="264" w:lineRule="auto"/>
              <w:rPr>
                <w:rFonts w:eastAsia="Century Gothic" w:cs="Century Gothic"/>
              </w:rPr>
            </w:pPr>
            <w:r w:rsidRPr="0031459E">
              <w:rPr>
                <w:rFonts w:eastAsia="Century Gothic" w:cs="Century Gothic"/>
              </w:rPr>
              <w:t>The clients emphasized that the system needs to adapt to different course types, not just postgraduate courses.</w:t>
            </w:r>
          </w:p>
        </w:tc>
      </w:tr>
      <w:tr w:rsidR="00904A54" w:rsidRPr="003D5E82" w14:paraId="294567B9" w14:textId="77777777" w:rsidTr="00904A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5C027" w14:textId="41BE5C2D" w:rsidR="00904A54" w:rsidRDefault="00904A54" w:rsidP="001A19A6">
            <w:pPr>
              <w:pStyle w:val="Spacing2pt"/>
            </w:pPr>
            <w:r>
              <w:t xml:space="preserve">4. </w:t>
            </w:r>
          </w:p>
        </w:tc>
        <w:tc>
          <w:tcPr>
            <w:tcW w:w="9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98485" w14:textId="4CD73E70" w:rsidR="00904A54" w:rsidRPr="009175D1" w:rsidRDefault="00904A54" w:rsidP="001A19A6">
            <w:pPr>
              <w:rPr>
                <w:rFonts w:eastAsia="Century Gothic" w:cs="Century Gothic"/>
                <w:lang w:eastAsia="zh-CN"/>
              </w:rPr>
            </w:pPr>
            <w:r>
              <w:rPr>
                <w:rFonts w:eastAsia="Century Gothic" w:cs="Century Gothic" w:hint="eastAsia"/>
                <w:lang w:eastAsia="zh-CN"/>
              </w:rPr>
              <w:t xml:space="preserve">Fudong </w:t>
            </w:r>
            <w:r w:rsidRPr="0031459E">
              <w:rPr>
                <w:rFonts w:eastAsia="Century Gothic" w:cs="Century Gothic"/>
                <w:lang w:eastAsia="zh-CN"/>
              </w:rPr>
              <w:t>demonstrated a drag-and-drop feature for reordering rules, which the clients appreciated.</w:t>
            </w:r>
          </w:p>
        </w:tc>
      </w:tr>
      <w:tr w:rsidR="00904A54" w:rsidRPr="003D5E82" w14:paraId="54D3387B" w14:textId="77777777" w:rsidTr="00904A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0D0C" w14:textId="3DC4B86E" w:rsidR="00904A54" w:rsidRDefault="00904A54" w:rsidP="001A19A6">
            <w:pPr>
              <w:pStyle w:val="Spacing2pt"/>
              <w:rPr>
                <w:lang w:eastAsia="zh-CN"/>
              </w:rPr>
            </w:pPr>
            <w:bookmarkStart w:id="1" w:name="_Hlk175404689"/>
            <w:r>
              <w:rPr>
                <w:rFonts w:hint="eastAsia"/>
                <w:lang w:eastAsia="zh-CN"/>
              </w:rPr>
              <w:t>5.</w:t>
            </w:r>
          </w:p>
        </w:tc>
        <w:tc>
          <w:tcPr>
            <w:tcW w:w="9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B56A9" w14:textId="07948E58" w:rsidR="00904A54" w:rsidRDefault="00904A54" w:rsidP="001A19A6">
            <w:pPr>
              <w:rPr>
                <w:rFonts w:eastAsia="Century Gothic" w:cs="Century Gothic"/>
                <w:lang w:eastAsia="zh-CN"/>
              </w:rPr>
            </w:pPr>
            <w:r w:rsidRPr="00BD0658">
              <w:rPr>
                <w:rFonts w:eastAsia="Century Gothic" w:cs="Century Gothic"/>
                <w:lang w:eastAsia="zh-CN"/>
              </w:rPr>
              <w:t>The clients advised considering more scenarios and requirements before development to avoid large-scale modifications later.</w:t>
            </w:r>
          </w:p>
        </w:tc>
      </w:tr>
      <w:tr w:rsidR="00904A54" w:rsidRPr="003D5E82" w14:paraId="3090357E" w14:textId="77777777" w:rsidTr="00904A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31459" w14:textId="681130AE" w:rsidR="00904A54" w:rsidRDefault="00904A54" w:rsidP="00EC19A1">
            <w:pPr>
              <w:pStyle w:val="Spacing2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</w:t>
            </w:r>
          </w:p>
        </w:tc>
        <w:tc>
          <w:tcPr>
            <w:tcW w:w="9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06A35" w14:textId="3FF2A491" w:rsidR="00904A54" w:rsidRDefault="00904A54" w:rsidP="00EC19A1">
            <w:pPr>
              <w:rPr>
                <w:rFonts w:eastAsia="Century Gothic" w:cs="Century Gothic"/>
                <w:lang w:eastAsia="zh-CN"/>
              </w:rPr>
            </w:pPr>
            <w:r>
              <w:rPr>
                <w:rFonts w:eastAsia="Century Gothic" w:cs="Century Gothic" w:hint="eastAsia"/>
                <w:lang w:eastAsia="zh-CN"/>
              </w:rPr>
              <w:t>T</w:t>
            </w:r>
            <w:r w:rsidRPr="00BD0658">
              <w:rPr>
                <w:rFonts w:eastAsia="Century Gothic" w:cs="Century Gothic"/>
                <w:lang w:eastAsia="zh-CN"/>
              </w:rPr>
              <w:t xml:space="preserve">he clients were satisfied with the team's work, stating that </w:t>
            </w:r>
            <w:r>
              <w:rPr>
                <w:rFonts w:eastAsia="Century Gothic" w:cs="Century Gothic" w:hint="eastAsia"/>
                <w:lang w:eastAsia="zh-CN"/>
              </w:rPr>
              <w:t>we</w:t>
            </w:r>
            <w:r w:rsidRPr="00BD0658">
              <w:rPr>
                <w:rFonts w:eastAsia="Century Gothic" w:cs="Century Gothic"/>
                <w:lang w:eastAsia="zh-CN"/>
              </w:rPr>
              <w:t xml:space="preserve"> had reached the project milestone.</w:t>
            </w:r>
          </w:p>
        </w:tc>
      </w:tr>
      <w:tr w:rsidR="00904A54" w:rsidRPr="003D5E82" w14:paraId="1530A0AA" w14:textId="77777777" w:rsidTr="00904A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196FA" w14:textId="7A0C96D1" w:rsidR="00904A54" w:rsidRDefault="00904A54" w:rsidP="00EC19A1">
            <w:pPr>
              <w:pStyle w:val="Spacing2p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</w:t>
            </w:r>
          </w:p>
        </w:tc>
        <w:tc>
          <w:tcPr>
            <w:tcW w:w="9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C43E" w14:textId="3D652678" w:rsidR="00904A54" w:rsidRDefault="00904A54" w:rsidP="00EC19A1">
            <w:pPr>
              <w:rPr>
                <w:rFonts w:eastAsia="Century Gothic" w:cs="Century Gothic"/>
                <w:lang w:eastAsia="zh-CN"/>
              </w:rPr>
            </w:pPr>
            <w:r>
              <w:rPr>
                <w:rFonts w:eastAsia="Century Gothic" w:cs="Century Gothic" w:hint="eastAsia"/>
                <w:lang w:eastAsia="zh-CN"/>
              </w:rPr>
              <w:t>We</w:t>
            </w:r>
            <w:r w:rsidRPr="00BD0658">
              <w:rPr>
                <w:rFonts w:eastAsia="Century Gothic" w:cs="Century Gothic"/>
                <w:lang w:eastAsia="zh-CN"/>
              </w:rPr>
              <w:t xml:space="preserve"> committed to considering this feedback and presenting an updated design at the next meeting.</w:t>
            </w:r>
          </w:p>
        </w:tc>
      </w:tr>
      <w:bookmarkEnd w:id="1"/>
    </w:tbl>
    <w:p w14:paraId="73349ACE" w14:textId="77777777" w:rsidR="0037605E" w:rsidRDefault="0037605E"/>
    <w:p w14:paraId="40AE5817" w14:textId="77777777" w:rsidR="009E4DAC" w:rsidRDefault="009E4DAC"/>
    <w:p w14:paraId="02906A70" w14:textId="77777777" w:rsidR="009E4DAC" w:rsidRDefault="009E4DAC"/>
    <w:p w14:paraId="09C8861D" w14:textId="77777777" w:rsidR="009E4DAC" w:rsidRDefault="009E4DAC"/>
    <w:p w14:paraId="2A4C2370" w14:textId="3D916553" w:rsidR="009E4DAC" w:rsidRDefault="009E4DAC"/>
    <w:p w14:paraId="0DE8F500" w14:textId="77777777" w:rsidR="004E77D9" w:rsidRDefault="004E77D9"/>
    <w:p w14:paraId="60C681C9" w14:textId="77777777" w:rsidR="009E4DAC" w:rsidRDefault="009E4DAC"/>
    <w:p w14:paraId="264FC0F4" w14:textId="77777777" w:rsidR="009E4DAC" w:rsidRDefault="009E4DAC"/>
    <w:p w14:paraId="03B72A31" w14:textId="77777777" w:rsidR="009E4DAC" w:rsidRDefault="009E4DAC"/>
    <w:p w14:paraId="6640A98C" w14:textId="77777777" w:rsidR="009E4DAC" w:rsidRDefault="009E4DAC"/>
    <w:p w14:paraId="19D87BDD" w14:textId="77777777" w:rsidR="00424012" w:rsidRDefault="00424012"/>
    <w:p w14:paraId="2F25D644" w14:textId="77777777" w:rsidR="00424012" w:rsidRDefault="00424012"/>
    <w:sectPr w:rsidR="00424012" w:rsidSect="005E28EF">
      <w:headerReference w:type="default" r:id="rId10"/>
      <w:footerReference w:type="default" r:id="rId11"/>
      <w:pgSz w:w="11906" w:h="16838"/>
      <w:pgMar w:top="1440" w:right="1440" w:bottom="1276" w:left="1440" w:header="708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3F425" w14:textId="77777777" w:rsidR="00036375" w:rsidRDefault="00036375" w:rsidP="004F31E8">
      <w:r>
        <w:separator/>
      </w:r>
    </w:p>
  </w:endnote>
  <w:endnote w:type="continuationSeparator" w:id="0">
    <w:p w14:paraId="0E6000F6" w14:textId="77777777" w:rsidR="00036375" w:rsidRDefault="00036375" w:rsidP="004F31E8">
      <w:r>
        <w:continuationSeparator/>
      </w:r>
    </w:p>
  </w:endnote>
  <w:endnote w:type="continuationNotice" w:id="1">
    <w:p w14:paraId="017E39AE" w14:textId="77777777" w:rsidR="00036375" w:rsidRDefault="000363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5621DF" w:rsidRPr="000B3036" w14:paraId="5A4A85DB" w14:textId="77777777" w:rsidTr="004F4DE8">
      <w:tc>
        <w:tcPr>
          <w:tcW w:w="4508" w:type="dxa"/>
        </w:tcPr>
        <w:p w14:paraId="101C364F" w14:textId="1EC1165D" w:rsidR="005621DF" w:rsidRDefault="006D3B97">
          <w:pPr>
            <w:pStyle w:val="Footer"/>
          </w:pPr>
          <w:r>
            <w:t>Meeting 2 Minutes</w:t>
          </w:r>
        </w:p>
      </w:tc>
      <w:tc>
        <w:tcPr>
          <w:tcW w:w="4508" w:type="dxa"/>
          <w:vAlign w:val="center"/>
        </w:tcPr>
        <w:p w14:paraId="255C2029" w14:textId="77777777" w:rsidR="005621DF" w:rsidRPr="000B3036" w:rsidRDefault="005621DF" w:rsidP="00B359C8">
          <w:pPr>
            <w:pStyle w:val="Footer"/>
            <w:jc w:val="right"/>
          </w:pPr>
          <w:r w:rsidRPr="000B3036">
            <w:t xml:space="preserve">Page </w:t>
          </w:r>
          <w:r w:rsidRPr="000B3036">
            <w:fldChar w:fldCharType="begin"/>
          </w:r>
          <w:r w:rsidRPr="000B3036">
            <w:instrText xml:space="preserve"> PAGE  \* Arabic  \* MERGEFORMAT </w:instrText>
          </w:r>
          <w:r w:rsidRPr="000B3036">
            <w:fldChar w:fldCharType="separate"/>
          </w:r>
          <w:r w:rsidRPr="000B3036">
            <w:rPr>
              <w:noProof/>
            </w:rPr>
            <w:t>1</w:t>
          </w:r>
          <w:r w:rsidRPr="000B3036">
            <w:fldChar w:fldCharType="end"/>
          </w:r>
          <w:r w:rsidRPr="000B3036">
            <w:t xml:space="preserve"> of </w:t>
          </w:r>
          <w:r w:rsidR="00E9055B">
            <w:fldChar w:fldCharType="begin"/>
          </w:r>
          <w:r w:rsidR="00E9055B">
            <w:instrText xml:space="preserve"> NUMPAGES  \* Arabic  \* MERGEFORMAT </w:instrText>
          </w:r>
          <w:r w:rsidR="00E9055B">
            <w:fldChar w:fldCharType="separate"/>
          </w:r>
          <w:r w:rsidRPr="000B3036">
            <w:rPr>
              <w:noProof/>
            </w:rPr>
            <w:t>2</w:t>
          </w:r>
          <w:r w:rsidR="00E9055B">
            <w:rPr>
              <w:noProof/>
            </w:rPr>
            <w:fldChar w:fldCharType="end"/>
          </w:r>
        </w:p>
      </w:tc>
    </w:tr>
  </w:tbl>
  <w:p w14:paraId="77FE0EE7" w14:textId="77777777" w:rsidR="00494D92" w:rsidRDefault="00494D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A4EFF" w14:textId="77777777" w:rsidR="00036375" w:rsidRDefault="00036375" w:rsidP="004F31E8">
      <w:r>
        <w:separator/>
      </w:r>
    </w:p>
  </w:footnote>
  <w:footnote w:type="continuationSeparator" w:id="0">
    <w:p w14:paraId="7A0AEDFF" w14:textId="77777777" w:rsidR="00036375" w:rsidRDefault="00036375" w:rsidP="004F31E8">
      <w:r>
        <w:continuationSeparator/>
      </w:r>
    </w:p>
  </w:footnote>
  <w:footnote w:type="continuationNotice" w:id="1">
    <w:p w14:paraId="49E084BD" w14:textId="77777777" w:rsidR="00036375" w:rsidRDefault="000363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101"/>
      <w:gridCol w:w="8538"/>
    </w:tblGrid>
    <w:tr w:rsidR="005D01D0" w:rsidRPr="00E63892" w14:paraId="0C5CF9C7" w14:textId="77777777" w:rsidTr="000B3036">
      <w:trPr>
        <w:trHeight w:val="851"/>
      </w:trPr>
      <w:tc>
        <w:tcPr>
          <w:tcW w:w="110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4100B07" w14:textId="4DA1A9CA" w:rsidR="005D01D0" w:rsidRPr="00E63892" w:rsidRDefault="003818EE" w:rsidP="005D01D0">
          <w:pPr>
            <w:pStyle w:val="DocumentTitle"/>
            <w:jc w:val="both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D315546" wp14:editId="2B68884A">
                <wp:simplePos x="0" y="0"/>
                <wp:positionH relativeFrom="column">
                  <wp:posOffset>-220980</wp:posOffset>
                </wp:positionH>
                <wp:positionV relativeFrom="paragraph">
                  <wp:posOffset>-365760</wp:posOffset>
                </wp:positionV>
                <wp:extent cx="1264920" cy="1264920"/>
                <wp:effectExtent l="0" t="0" r="0" b="0"/>
                <wp:wrapNone/>
                <wp:docPr id="1892896245" name="Picture 1" descr="The University of Western Australia – Universities Austral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he University of Western Australia – Universities Austral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492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38" w:type="dxa"/>
          <w:tcBorders>
            <w:left w:val="nil"/>
            <w:right w:val="nil"/>
          </w:tcBorders>
          <w:vAlign w:val="center"/>
        </w:tcPr>
        <w:p w14:paraId="0683E10A" w14:textId="77777777" w:rsidR="004C4C4A" w:rsidRPr="00E63892" w:rsidRDefault="004C4C4A" w:rsidP="00552C04">
          <w:pPr>
            <w:pStyle w:val="DocumentTitle"/>
          </w:pPr>
          <w:r>
            <w:t>MINUTES OF MEETING</w:t>
          </w:r>
        </w:p>
      </w:tc>
    </w:tr>
  </w:tbl>
  <w:p w14:paraId="65E70329" w14:textId="77777777" w:rsidR="005D01D0" w:rsidRDefault="005D01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F7D86"/>
    <w:multiLevelType w:val="hybridMultilevel"/>
    <w:tmpl w:val="D338B0D4"/>
    <w:lvl w:ilvl="0" w:tplc="FFFFFFFF">
      <w:start w:val="1"/>
      <w:numFmt w:val="bullet"/>
      <w:lvlText w:val=""/>
      <w:lvlJc w:val="left"/>
      <w:rPr>
        <w:rFonts w:ascii="Symbol" w:hAnsi="Symbol" w:hint="default"/>
      </w:rPr>
    </w:lvl>
    <w:lvl w:ilvl="1" w:tplc="FA0642C2">
      <w:start w:val="1"/>
      <w:numFmt w:val="bullet"/>
      <w:lvlText w:val="o"/>
      <w:lvlJc w:val="left"/>
      <w:rPr>
        <w:rFonts w:ascii="Courier New" w:hAnsi="Courier New" w:hint="default"/>
      </w:rPr>
    </w:lvl>
    <w:lvl w:ilvl="2" w:tplc="5BE26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869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23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44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D28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00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368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075D6"/>
    <w:multiLevelType w:val="hybridMultilevel"/>
    <w:tmpl w:val="B8E24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679DA"/>
    <w:multiLevelType w:val="multilevel"/>
    <w:tmpl w:val="EDBCF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86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2E38D8"/>
    <w:multiLevelType w:val="hybridMultilevel"/>
    <w:tmpl w:val="2B00FD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C5CE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E94AB5"/>
    <w:multiLevelType w:val="hybridMultilevel"/>
    <w:tmpl w:val="A134D282"/>
    <w:lvl w:ilvl="0" w:tplc="82A0C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8E5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3CD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4E6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EB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14C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A20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F47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8C8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F59BD"/>
    <w:multiLevelType w:val="hybridMultilevel"/>
    <w:tmpl w:val="EA4E4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8A3504">
      <w:start w:val="1"/>
      <w:numFmt w:val="lowerLetter"/>
      <w:lvlText w:val="%2."/>
      <w:lvlJc w:val="left"/>
      <w:pPr>
        <w:ind w:left="284" w:hanging="28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D75A2"/>
    <w:multiLevelType w:val="hybridMultilevel"/>
    <w:tmpl w:val="64847E2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45E6C"/>
    <w:multiLevelType w:val="hybridMultilevel"/>
    <w:tmpl w:val="39D88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B708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D14079"/>
    <w:multiLevelType w:val="hybridMultilevel"/>
    <w:tmpl w:val="FB1C115E"/>
    <w:lvl w:ilvl="0" w:tplc="17CA0B8A">
      <w:start w:val="1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1682C"/>
    <w:multiLevelType w:val="hybridMultilevel"/>
    <w:tmpl w:val="D1F064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382221"/>
    <w:multiLevelType w:val="hybridMultilevel"/>
    <w:tmpl w:val="16F642A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9D2A15"/>
    <w:multiLevelType w:val="hybridMultilevel"/>
    <w:tmpl w:val="FD844192"/>
    <w:lvl w:ilvl="0" w:tplc="622239B6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41766"/>
    <w:multiLevelType w:val="hybridMultilevel"/>
    <w:tmpl w:val="90465F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B2B2E"/>
    <w:multiLevelType w:val="multilevel"/>
    <w:tmpl w:val="EDBCF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3234F9"/>
    <w:multiLevelType w:val="hybridMultilevel"/>
    <w:tmpl w:val="2B00FD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05AA6"/>
    <w:multiLevelType w:val="hybridMultilevel"/>
    <w:tmpl w:val="64847E2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246C7"/>
    <w:multiLevelType w:val="hybridMultilevel"/>
    <w:tmpl w:val="05F4C9DE"/>
    <w:lvl w:ilvl="0" w:tplc="891C7E5E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551AC"/>
    <w:multiLevelType w:val="hybridMultilevel"/>
    <w:tmpl w:val="E97CD4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5D70B2"/>
    <w:multiLevelType w:val="hybridMultilevel"/>
    <w:tmpl w:val="7D7CA402"/>
    <w:lvl w:ilvl="0" w:tplc="9D404FFC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53287B10"/>
    <w:multiLevelType w:val="hybridMultilevel"/>
    <w:tmpl w:val="F5F8EF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6D5D6B"/>
    <w:multiLevelType w:val="multilevel"/>
    <w:tmpl w:val="56E4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057651"/>
    <w:multiLevelType w:val="hybridMultilevel"/>
    <w:tmpl w:val="DEE6E014"/>
    <w:lvl w:ilvl="0" w:tplc="FFFFFFFF">
      <w:start w:val="1"/>
      <w:numFmt w:val="bullet"/>
      <w:pStyle w:val="BulletIndentnospace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4" w15:restartNumberingAfterBreak="0">
    <w:nsid w:val="5FDD726A"/>
    <w:multiLevelType w:val="hybridMultilevel"/>
    <w:tmpl w:val="2FC64C0C"/>
    <w:lvl w:ilvl="0" w:tplc="FF5894DE">
      <w:numFmt w:val="bullet"/>
      <w:lvlText w:val="-"/>
      <w:lvlJc w:val="left"/>
      <w:pPr>
        <w:ind w:left="360" w:hanging="360"/>
      </w:pPr>
      <w:rPr>
        <w:rFonts w:ascii="Century Gothic" w:eastAsia="Century Gothic" w:hAnsi="Century Gothic" w:cs="Century Gothic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4F02A90"/>
    <w:multiLevelType w:val="hybridMultilevel"/>
    <w:tmpl w:val="90465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EB05FE"/>
    <w:multiLevelType w:val="hybridMultilevel"/>
    <w:tmpl w:val="ABA465C0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C4586C"/>
    <w:multiLevelType w:val="hybridMultilevel"/>
    <w:tmpl w:val="FDCC0CD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55CB1"/>
    <w:multiLevelType w:val="hybridMultilevel"/>
    <w:tmpl w:val="6B5E7E44"/>
    <w:lvl w:ilvl="0" w:tplc="FF5894DE"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E40C8"/>
    <w:multiLevelType w:val="hybridMultilevel"/>
    <w:tmpl w:val="ABA465C0"/>
    <w:lvl w:ilvl="0" w:tplc="C458E41A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B03748"/>
    <w:multiLevelType w:val="hybridMultilevel"/>
    <w:tmpl w:val="A2AACE9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527CAF"/>
    <w:multiLevelType w:val="hybridMultilevel"/>
    <w:tmpl w:val="5862336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C7559E4"/>
    <w:multiLevelType w:val="hybridMultilevel"/>
    <w:tmpl w:val="2B00FD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Batang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FA5CB8"/>
    <w:multiLevelType w:val="hybridMultilevel"/>
    <w:tmpl w:val="5992967C"/>
    <w:lvl w:ilvl="0" w:tplc="891C7E5E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FB3704"/>
    <w:multiLevelType w:val="hybridMultilevel"/>
    <w:tmpl w:val="9BF6BD18"/>
    <w:lvl w:ilvl="0" w:tplc="FF5894DE"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77525">
    <w:abstractNumId w:val="0"/>
  </w:num>
  <w:num w:numId="2" w16cid:durableId="1272663239">
    <w:abstractNumId w:val="23"/>
  </w:num>
  <w:num w:numId="3" w16cid:durableId="2023050842">
    <w:abstractNumId w:val="20"/>
  </w:num>
  <w:num w:numId="4" w16cid:durableId="616258094">
    <w:abstractNumId w:val="29"/>
  </w:num>
  <w:num w:numId="5" w16cid:durableId="170428679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67477335">
    <w:abstractNumId w:val="5"/>
  </w:num>
  <w:num w:numId="7" w16cid:durableId="1321618546">
    <w:abstractNumId w:val="30"/>
  </w:num>
  <w:num w:numId="8" w16cid:durableId="1893929053">
    <w:abstractNumId w:val="17"/>
  </w:num>
  <w:num w:numId="9" w16cid:durableId="669525360">
    <w:abstractNumId w:val="7"/>
  </w:num>
  <w:num w:numId="10" w16cid:durableId="247273128">
    <w:abstractNumId w:val="3"/>
  </w:num>
  <w:num w:numId="11" w16cid:durableId="1839538799">
    <w:abstractNumId w:val="23"/>
  </w:num>
  <w:num w:numId="12" w16cid:durableId="282226676">
    <w:abstractNumId w:val="23"/>
  </w:num>
  <w:num w:numId="13" w16cid:durableId="1631396765">
    <w:abstractNumId w:val="16"/>
  </w:num>
  <w:num w:numId="14" w16cid:durableId="628170086">
    <w:abstractNumId w:val="23"/>
  </w:num>
  <w:num w:numId="15" w16cid:durableId="820855198">
    <w:abstractNumId w:val="23"/>
  </w:num>
  <w:num w:numId="16" w16cid:durableId="823933584">
    <w:abstractNumId w:val="23"/>
  </w:num>
  <w:num w:numId="17" w16cid:durableId="1792357864">
    <w:abstractNumId w:val="23"/>
  </w:num>
  <w:num w:numId="18" w16cid:durableId="824200036">
    <w:abstractNumId w:val="13"/>
  </w:num>
  <w:num w:numId="19" w16cid:durableId="1092121748">
    <w:abstractNumId w:val="10"/>
  </w:num>
  <w:num w:numId="20" w16cid:durableId="1501963267">
    <w:abstractNumId w:val="32"/>
  </w:num>
  <w:num w:numId="21" w16cid:durableId="622150079">
    <w:abstractNumId w:val="33"/>
  </w:num>
  <w:num w:numId="22" w16cid:durableId="138349747">
    <w:abstractNumId w:val="18"/>
  </w:num>
  <w:num w:numId="23" w16cid:durableId="340475583">
    <w:abstractNumId w:val="26"/>
  </w:num>
  <w:num w:numId="24" w16cid:durableId="1325815663">
    <w:abstractNumId w:val="9"/>
  </w:num>
  <w:num w:numId="25" w16cid:durableId="248348309">
    <w:abstractNumId w:val="4"/>
  </w:num>
  <w:num w:numId="26" w16cid:durableId="268709342">
    <w:abstractNumId w:val="11"/>
  </w:num>
  <w:num w:numId="27" w16cid:durableId="1376539163">
    <w:abstractNumId w:val="21"/>
  </w:num>
  <w:num w:numId="28" w16cid:durableId="507905993">
    <w:abstractNumId w:val="12"/>
  </w:num>
  <w:num w:numId="29" w16cid:durableId="1048187652">
    <w:abstractNumId w:val="31"/>
  </w:num>
  <w:num w:numId="30" w16cid:durableId="887112945">
    <w:abstractNumId w:val="23"/>
  </w:num>
  <w:num w:numId="31" w16cid:durableId="998537201">
    <w:abstractNumId w:val="34"/>
  </w:num>
  <w:num w:numId="32" w16cid:durableId="380373766">
    <w:abstractNumId w:val="24"/>
  </w:num>
  <w:num w:numId="33" w16cid:durableId="1678653852">
    <w:abstractNumId w:val="28"/>
  </w:num>
  <w:num w:numId="34" w16cid:durableId="155270985">
    <w:abstractNumId w:val="8"/>
  </w:num>
  <w:num w:numId="35" w16cid:durableId="1048601305">
    <w:abstractNumId w:val="23"/>
  </w:num>
  <w:num w:numId="36" w16cid:durableId="259222146">
    <w:abstractNumId w:val="23"/>
  </w:num>
  <w:num w:numId="37" w16cid:durableId="820970298">
    <w:abstractNumId w:val="23"/>
  </w:num>
  <w:num w:numId="38" w16cid:durableId="781337581">
    <w:abstractNumId w:val="23"/>
  </w:num>
  <w:num w:numId="39" w16cid:durableId="1046835879">
    <w:abstractNumId w:val="23"/>
  </w:num>
  <w:num w:numId="40" w16cid:durableId="177814941">
    <w:abstractNumId w:val="23"/>
  </w:num>
  <w:num w:numId="41" w16cid:durableId="1159929107">
    <w:abstractNumId w:val="8"/>
  </w:num>
  <w:num w:numId="42" w16cid:durableId="1299067597">
    <w:abstractNumId w:val="27"/>
  </w:num>
  <w:num w:numId="43" w16cid:durableId="1981617965">
    <w:abstractNumId w:val="2"/>
  </w:num>
  <w:num w:numId="44" w16cid:durableId="2135371321">
    <w:abstractNumId w:val="1"/>
  </w:num>
  <w:num w:numId="45" w16cid:durableId="1243759177">
    <w:abstractNumId w:val="25"/>
  </w:num>
  <w:num w:numId="46" w16cid:durableId="1661421124">
    <w:abstractNumId w:val="15"/>
  </w:num>
  <w:num w:numId="47" w16cid:durableId="1768580813">
    <w:abstractNumId w:val="14"/>
  </w:num>
  <w:num w:numId="48" w16cid:durableId="81341092">
    <w:abstractNumId w:val="6"/>
  </w:num>
  <w:num w:numId="49" w16cid:durableId="1682003874">
    <w:abstractNumId w:val="19"/>
  </w:num>
  <w:num w:numId="50" w16cid:durableId="7722117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EE"/>
    <w:rsid w:val="00001194"/>
    <w:rsid w:val="00006039"/>
    <w:rsid w:val="0001020B"/>
    <w:rsid w:val="00013E19"/>
    <w:rsid w:val="00014F8D"/>
    <w:rsid w:val="00016984"/>
    <w:rsid w:val="00017098"/>
    <w:rsid w:val="00017937"/>
    <w:rsid w:val="00020809"/>
    <w:rsid w:val="00023A9F"/>
    <w:rsid w:val="00023CEA"/>
    <w:rsid w:val="000250C3"/>
    <w:rsid w:val="00030A2D"/>
    <w:rsid w:val="00031351"/>
    <w:rsid w:val="00035109"/>
    <w:rsid w:val="00035F64"/>
    <w:rsid w:val="00036375"/>
    <w:rsid w:val="00042D9B"/>
    <w:rsid w:val="000471A6"/>
    <w:rsid w:val="00053307"/>
    <w:rsid w:val="00054ACD"/>
    <w:rsid w:val="00055832"/>
    <w:rsid w:val="00055A94"/>
    <w:rsid w:val="00057103"/>
    <w:rsid w:val="0006184B"/>
    <w:rsid w:val="00061897"/>
    <w:rsid w:val="00061BDC"/>
    <w:rsid w:val="00065482"/>
    <w:rsid w:val="00071314"/>
    <w:rsid w:val="00072CED"/>
    <w:rsid w:val="00072D65"/>
    <w:rsid w:val="00073D2E"/>
    <w:rsid w:val="000754C8"/>
    <w:rsid w:val="0008026D"/>
    <w:rsid w:val="0008097B"/>
    <w:rsid w:val="00080B0D"/>
    <w:rsid w:val="000841BB"/>
    <w:rsid w:val="000851E8"/>
    <w:rsid w:val="000907C5"/>
    <w:rsid w:val="00090936"/>
    <w:rsid w:val="000920B7"/>
    <w:rsid w:val="000950F2"/>
    <w:rsid w:val="000A0295"/>
    <w:rsid w:val="000A6697"/>
    <w:rsid w:val="000B1977"/>
    <w:rsid w:val="000B3036"/>
    <w:rsid w:val="000B4E84"/>
    <w:rsid w:val="000B57BB"/>
    <w:rsid w:val="000B79D0"/>
    <w:rsid w:val="000C2C70"/>
    <w:rsid w:val="000C5621"/>
    <w:rsid w:val="000D4756"/>
    <w:rsid w:val="000D54AF"/>
    <w:rsid w:val="000D7162"/>
    <w:rsid w:val="000E1368"/>
    <w:rsid w:val="000E3788"/>
    <w:rsid w:val="000E5DC4"/>
    <w:rsid w:val="000E6C1F"/>
    <w:rsid w:val="000F0E04"/>
    <w:rsid w:val="000F1FD3"/>
    <w:rsid w:val="000F79BD"/>
    <w:rsid w:val="00105A7B"/>
    <w:rsid w:val="00105AFB"/>
    <w:rsid w:val="001072C3"/>
    <w:rsid w:val="00110FD2"/>
    <w:rsid w:val="00112736"/>
    <w:rsid w:val="00115E2E"/>
    <w:rsid w:val="00117CB4"/>
    <w:rsid w:val="00123CD8"/>
    <w:rsid w:val="00124631"/>
    <w:rsid w:val="00130FA5"/>
    <w:rsid w:val="00136B60"/>
    <w:rsid w:val="00144D50"/>
    <w:rsid w:val="00153F65"/>
    <w:rsid w:val="00156AE2"/>
    <w:rsid w:val="00156F93"/>
    <w:rsid w:val="00157BEC"/>
    <w:rsid w:val="00165ACE"/>
    <w:rsid w:val="0016713C"/>
    <w:rsid w:val="00172104"/>
    <w:rsid w:val="00174853"/>
    <w:rsid w:val="00174D5E"/>
    <w:rsid w:val="00176F74"/>
    <w:rsid w:val="001771AC"/>
    <w:rsid w:val="00180536"/>
    <w:rsid w:val="00183D10"/>
    <w:rsid w:val="00185F3F"/>
    <w:rsid w:val="001911D6"/>
    <w:rsid w:val="00191524"/>
    <w:rsid w:val="0019544E"/>
    <w:rsid w:val="001A19A6"/>
    <w:rsid w:val="001A1DE9"/>
    <w:rsid w:val="001A5DAC"/>
    <w:rsid w:val="001B1E10"/>
    <w:rsid w:val="001B2E13"/>
    <w:rsid w:val="001B531C"/>
    <w:rsid w:val="001C0AB6"/>
    <w:rsid w:val="001C3ACE"/>
    <w:rsid w:val="001C6B6D"/>
    <w:rsid w:val="001E72EC"/>
    <w:rsid w:val="001F17DE"/>
    <w:rsid w:val="001F5FA0"/>
    <w:rsid w:val="002010FF"/>
    <w:rsid w:val="0020412E"/>
    <w:rsid w:val="002043C5"/>
    <w:rsid w:val="00204A4C"/>
    <w:rsid w:val="002130BB"/>
    <w:rsid w:val="00215730"/>
    <w:rsid w:val="0021625E"/>
    <w:rsid w:val="0022788C"/>
    <w:rsid w:val="00227F8A"/>
    <w:rsid w:val="00231D02"/>
    <w:rsid w:val="002341BE"/>
    <w:rsid w:val="00240F06"/>
    <w:rsid w:val="002455C5"/>
    <w:rsid w:val="002469F8"/>
    <w:rsid w:val="00250005"/>
    <w:rsid w:val="00250C1B"/>
    <w:rsid w:val="00251D73"/>
    <w:rsid w:val="00251DF1"/>
    <w:rsid w:val="00252B52"/>
    <w:rsid w:val="002535DB"/>
    <w:rsid w:val="0026484B"/>
    <w:rsid w:val="00271DE5"/>
    <w:rsid w:val="00272F56"/>
    <w:rsid w:val="00275E3B"/>
    <w:rsid w:val="00277D62"/>
    <w:rsid w:val="00277EE1"/>
    <w:rsid w:val="00281106"/>
    <w:rsid w:val="0028122C"/>
    <w:rsid w:val="00282FB9"/>
    <w:rsid w:val="00293274"/>
    <w:rsid w:val="002973EF"/>
    <w:rsid w:val="002A0251"/>
    <w:rsid w:val="002A1966"/>
    <w:rsid w:val="002A3DDD"/>
    <w:rsid w:val="002A4A5A"/>
    <w:rsid w:val="002A55EE"/>
    <w:rsid w:val="002A637B"/>
    <w:rsid w:val="002B1431"/>
    <w:rsid w:val="002B5186"/>
    <w:rsid w:val="002C0A24"/>
    <w:rsid w:val="002C386E"/>
    <w:rsid w:val="002C4D2C"/>
    <w:rsid w:val="002C5DE4"/>
    <w:rsid w:val="002D112D"/>
    <w:rsid w:val="002D24C4"/>
    <w:rsid w:val="002D51D1"/>
    <w:rsid w:val="002E43DD"/>
    <w:rsid w:val="002E5B10"/>
    <w:rsid w:val="002E6622"/>
    <w:rsid w:val="002E79CD"/>
    <w:rsid w:val="002F2E0B"/>
    <w:rsid w:val="002F4D69"/>
    <w:rsid w:val="0030282D"/>
    <w:rsid w:val="0030735F"/>
    <w:rsid w:val="0031459E"/>
    <w:rsid w:val="003145DC"/>
    <w:rsid w:val="00316ABF"/>
    <w:rsid w:val="0032120D"/>
    <w:rsid w:val="00327EDA"/>
    <w:rsid w:val="00334B31"/>
    <w:rsid w:val="00336C6C"/>
    <w:rsid w:val="00336FAF"/>
    <w:rsid w:val="0034299B"/>
    <w:rsid w:val="00344353"/>
    <w:rsid w:val="00345431"/>
    <w:rsid w:val="003463CB"/>
    <w:rsid w:val="00347081"/>
    <w:rsid w:val="00351374"/>
    <w:rsid w:val="003549BF"/>
    <w:rsid w:val="00363C55"/>
    <w:rsid w:val="00366108"/>
    <w:rsid w:val="00373149"/>
    <w:rsid w:val="0037605E"/>
    <w:rsid w:val="003765A1"/>
    <w:rsid w:val="003818EE"/>
    <w:rsid w:val="00384156"/>
    <w:rsid w:val="0038433D"/>
    <w:rsid w:val="00392D4F"/>
    <w:rsid w:val="003A1825"/>
    <w:rsid w:val="003A374D"/>
    <w:rsid w:val="003A63BF"/>
    <w:rsid w:val="003A6D1F"/>
    <w:rsid w:val="003A740D"/>
    <w:rsid w:val="003B154E"/>
    <w:rsid w:val="003B2849"/>
    <w:rsid w:val="003B4DF5"/>
    <w:rsid w:val="003B5AEB"/>
    <w:rsid w:val="003B7912"/>
    <w:rsid w:val="003C20E0"/>
    <w:rsid w:val="003D3478"/>
    <w:rsid w:val="003D5FAA"/>
    <w:rsid w:val="003E21C1"/>
    <w:rsid w:val="003E74E3"/>
    <w:rsid w:val="003F11DE"/>
    <w:rsid w:val="003F1F31"/>
    <w:rsid w:val="003F4EDF"/>
    <w:rsid w:val="00402D11"/>
    <w:rsid w:val="0040453D"/>
    <w:rsid w:val="00406BB0"/>
    <w:rsid w:val="0041200D"/>
    <w:rsid w:val="0041217A"/>
    <w:rsid w:val="004130C6"/>
    <w:rsid w:val="004165AD"/>
    <w:rsid w:val="0042111E"/>
    <w:rsid w:val="00423111"/>
    <w:rsid w:val="00424012"/>
    <w:rsid w:val="00430462"/>
    <w:rsid w:val="00432B54"/>
    <w:rsid w:val="004335C1"/>
    <w:rsid w:val="00434F64"/>
    <w:rsid w:val="00435964"/>
    <w:rsid w:val="00436D24"/>
    <w:rsid w:val="00441D29"/>
    <w:rsid w:val="00445A5A"/>
    <w:rsid w:val="00446D43"/>
    <w:rsid w:val="00447ED4"/>
    <w:rsid w:val="00453230"/>
    <w:rsid w:val="004564B3"/>
    <w:rsid w:val="0045729C"/>
    <w:rsid w:val="0045738E"/>
    <w:rsid w:val="004621BE"/>
    <w:rsid w:val="00465139"/>
    <w:rsid w:val="004679A5"/>
    <w:rsid w:val="0047767D"/>
    <w:rsid w:val="004913F2"/>
    <w:rsid w:val="00492117"/>
    <w:rsid w:val="0049284F"/>
    <w:rsid w:val="004930B9"/>
    <w:rsid w:val="00494478"/>
    <w:rsid w:val="00494D92"/>
    <w:rsid w:val="00495436"/>
    <w:rsid w:val="004A4519"/>
    <w:rsid w:val="004A50C1"/>
    <w:rsid w:val="004A5B46"/>
    <w:rsid w:val="004A6C70"/>
    <w:rsid w:val="004B0386"/>
    <w:rsid w:val="004B2F4F"/>
    <w:rsid w:val="004B6427"/>
    <w:rsid w:val="004C1C37"/>
    <w:rsid w:val="004C24A8"/>
    <w:rsid w:val="004C461A"/>
    <w:rsid w:val="004C4C4A"/>
    <w:rsid w:val="004C5419"/>
    <w:rsid w:val="004D5A32"/>
    <w:rsid w:val="004D71C6"/>
    <w:rsid w:val="004E3783"/>
    <w:rsid w:val="004E4DD0"/>
    <w:rsid w:val="004E73FA"/>
    <w:rsid w:val="004E77D9"/>
    <w:rsid w:val="004F1EEA"/>
    <w:rsid w:val="004F206E"/>
    <w:rsid w:val="004F31E8"/>
    <w:rsid w:val="004F41F3"/>
    <w:rsid w:val="004F4DE8"/>
    <w:rsid w:val="004F57EA"/>
    <w:rsid w:val="004F5DC5"/>
    <w:rsid w:val="00502613"/>
    <w:rsid w:val="005107CE"/>
    <w:rsid w:val="00515C4F"/>
    <w:rsid w:val="00517B70"/>
    <w:rsid w:val="00520EA4"/>
    <w:rsid w:val="0052156F"/>
    <w:rsid w:val="00522318"/>
    <w:rsid w:val="005329FA"/>
    <w:rsid w:val="00533272"/>
    <w:rsid w:val="00534258"/>
    <w:rsid w:val="005343F6"/>
    <w:rsid w:val="00535994"/>
    <w:rsid w:val="00542D78"/>
    <w:rsid w:val="0054748B"/>
    <w:rsid w:val="00552C04"/>
    <w:rsid w:val="005569F9"/>
    <w:rsid w:val="00556B51"/>
    <w:rsid w:val="005621DF"/>
    <w:rsid w:val="00565DDC"/>
    <w:rsid w:val="00570560"/>
    <w:rsid w:val="00571A96"/>
    <w:rsid w:val="0057414A"/>
    <w:rsid w:val="005752D2"/>
    <w:rsid w:val="00575FAA"/>
    <w:rsid w:val="005777E5"/>
    <w:rsid w:val="00577FB0"/>
    <w:rsid w:val="00580E3A"/>
    <w:rsid w:val="0058220A"/>
    <w:rsid w:val="0058355A"/>
    <w:rsid w:val="005852B7"/>
    <w:rsid w:val="00587A97"/>
    <w:rsid w:val="005928FE"/>
    <w:rsid w:val="00594E19"/>
    <w:rsid w:val="00597AB0"/>
    <w:rsid w:val="005A13A1"/>
    <w:rsid w:val="005A2ACB"/>
    <w:rsid w:val="005A382D"/>
    <w:rsid w:val="005A75D4"/>
    <w:rsid w:val="005A7E39"/>
    <w:rsid w:val="005B197E"/>
    <w:rsid w:val="005B2732"/>
    <w:rsid w:val="005B6E01"/>
    <w:rsid w:val="005C127F"/>
    <w:rsid w:val="005C1D05"/>
    <w:rsid w:val="005C220A"/>
    <w:rsid w:val="005C5D04"/>
    <w:rsid w:val="005C666E"/>
    <w:rsid w:val="005C7418"/>
    <w:rsid w:val="005D01D0"/>
    <w:rsid w:val="005D5DC0"/>
    <w:rsid w:val="005D7526"/>
    <w:rsid w:val="005D7C03"/>
    <w:rsid w:val="005E07F1"/>
    <w:rsid w:val="005E1ADE"/>
    <w:rsid w:val="005E28EF"/>
    <w:rsid w:val="005E5DBC"/>
    <w:rsid w:val="005F4D76"/>
    <w:rsid w:val="005F4D8C"/>
    <w:rsid w:val="00602EEE"/>
    <w:rsid w:val="0060687D"/>
    <w:rsid w:val="00610F21"/>
    <w:rsid w:val="006301EC"/>
    <w:rsid w:val="00630EA2"/>
    <w:rsid w:val="00635A16"/>
    <w:rsid w:val="0063772A"/>
    <w:rsid w:val="00645291"/>
    <w:rsid w:val="00647198"/>
    <w:rsid w:val="006500A9"/>
    <w:rsid w:val="00650291"/>
    <w:rsid w:val="00652165"/>
    <w:rsid w:val="00657A3D"/>
    <w:rsid w:val="0066059A"/>
    <w:rsid w:val="00665946"/>
    <w:rsid w:val="00666440"/>
    <w:rsid w:val="00675393"/>
    <w:rsid w:val="00676130"/>
    <w:rsid w:val="00677AA0"/>
    <w:rsid w:val="00681F5C"/>
    <w:rsid w:val="00683271"/>
    <w:rsid w:val="00692E8D"/>
    <w:rsid w:val="00692EEA"/>
    <w:rsid w:val="006A22AB"/>
    <w:rsid w:val="006B07BC"/>
    <w:rsid w:val="006B101F"/>
    <w:rsid w:val="006B16B6"/>
    <w:rsid w:val="006B44A6"/>
    <w:rsid w:val="006B6E01"/>
    <w:rsid w:val="006C00A8"/>
    <w:rsid w:val="006C6BBC"/>
    <w:rsid w:val="006C7A4F"/>
    <w:rsid w:val="006D1D9C"/>
    <w:rsid w:val="006D395B"/>
    <w:rsid w:val="006D3B97"/>
    <w:rsid w:val="006D4B9A"/>
    <w:rsid w:val="006E0465"/>
    <w:rsid w:val="006E104F"/>
    <w:rsid w:val="006E250B"/>
    <w:rsid w:val="006E6927"/>
    <w:rsid w:val="006F049C"/>
    <w:rsid w:val="006F133A"/>
    <w:rsid w:val="006F1E80"/>
    <w:rsid w:val="006F70A0"/>
    <w:rsid w:val="00701969"/>
    <w:rsid w:val="007055C6"/>
    <w:rsid w:val="00710CF0"/>
    <w:rsid w:val="0071267B"/>
    <w:rsid w:val="00714C9A"/>
    <w:rsid w:val="007163B9"/>
    <w:rsid w:val="007208A1"/>
    <w:rsid w:val="00720ADD"/>
    <w:rsid w:val="00724303"/>
    <w:rsid w:val="0073023D"/>
    <w:rsid w:val="00730835"/>
    <w:rsid w:val="007313DB"/>
    <w:rsid w:val="007313FF"/>
    <w:rsid w:val="0073150B"/>
    <w:rsid w:val="00736C19"/>
    <w:rsid w:val="007374F6"/>
    <w:rsid w:val="00742E12"/>
    <w:rsid w:val="0074382D"/>
    <w:rsid w:val="00746428"/>
    <w:rsid w:val="00746E3D"/>
    <w:rsid w:val="00747C5A"/>
    <w:rsid w:val="007504D7"/>
    <w:rsid w:val="00763787"/>
    <w:rsid w:val="0078054A"/>
    <w:rsid w:val="00780E0A"/>
    <w:rsid w:val="00783090"/>
    <w:rsid w:val="00783A18"/>
    <w:rsid w:val="007873EB"/>
    <w:rsid w:val="007924E5"/>
    <w:rsid w:val="0079780A"/>
    <w:rsid w:val="00797B76"/>
    <w:rsid w:val="00797BC3"/>
    <w:rsid w:val="007A292C"/>
    <w:rsid w:val="007A364C"/>
    <w:rsid w:val="007A385D"/>
    <w:rsid w:val="007A3DAF"/>
    <w:rsid w:val="007B070C"/>
    <w:rsid w:val="007B095A"/>
    <w:rsid w:val="007B32A9"/>
    <w:rsid w:val="007C13F8"/>
    <w:rsid w:val="007C146B"/>
    <w:rsid w:val="007D1E47"/>
    <w:rsid w:val="007D22A3"/>
    <w:rsid w:val="007D33F3"/>
    <w:rsid w:val="007D43B1"/>
    <w:rsid w:val="007D6CBE"/>
    <w:rsid w:val="007E0943"/>
    <w:rsid w:val="007E09E1"/>
    <w:rsid w:val="007E1956"/>
    <w:rsid w:val="007E42D5"/>
    <w:rsid w:val="007F15EA"/>
    <w:rsid w:val="007F25CC"/>
    <w:rsid w:val="00811559"/>
    <w:rsid w:val="00812F01"/>
    <w:rsid w:val="00816127"/>
    <w:rsid w:val="00816273"/>
    <w:rsid w:val="00816FC9"/>
    <w:rsid w:val="00817924"/>
    <w:rsid w:val="008315C4"/>
    <w:rsid w:val="00834CAB"/>
    <w:rsid w:val="00840AD3"/>
    <w:rsid w:val="00843734"/>
    <w:rsid w:val="00844FDC"/>
    <w:rsid w:val="008502B6"/>
    <w:rsid w:val="00854998"/>
    <w:rsid w:val="00856332"/>
    <w:rsid w:val="00856EAE"/>
    <w:rsid w:val="008574A4"/>
    <w:rsid w:val="00860E0B"/>
    <w:rsid w:val="0086514A"/>
    <w:rsid w:val="0086527A"/>
    <w:rsid w:val="00866CDB"/>
    <w:rsid w:val="00867173"/>
    <w:rsid w:val="008732FB"/>
    <w:rsid w:val="00876692"/>
    <w:rsid w:val="00877F4B"/>
    <w:rsid w:val="0088509B"/>
    <w:rsid w:val="008905C7"/>
    <w:rsid w:val="00891320"/>
    <w:rsid w:val="00893DD2"/>
    <w:rsid w:val="008A0DF6"/>
    <w:rsid w:val="008A65F0"/>
    <w:rsid w:val="008B0354"/>
    <w:rsid w:val="008B1934"/>
    <w:rsid w:val="008B2BAD"/>
    <w:rsid w:val="008B45F4"/>
    <w:rsid w:val="008C016F"/>
    <w:rsid w:val="008C0B78"/>
    <w:rsid w:val="008C2F58"/>
    <w:rsid w:val="008C4B4D"/>
    <w:rsid w:val="008D2E4D"/>
    <w:rsid w:val="008E1828"/>
    <w:rsid w:val="008E4F20"/>
    <w:rsid w:val="008F2CD5"/>
    <w:rsid w:val="008F32C3"/>
    <w:rsid w:val="008F5713"/>
    <w:rsid w:val="008F7B68"/>
    <w:rsid w:val="00900658"/>
    <w:rsid w:val="00901B9F"/>
    <w:rsid w:val="009041B6"/>
    <w:rsid w:val="00904A54"/>
    <w:rsid w:val="00911BC6"/>
    <w:rsid w:val="00915495"/>
    <w:rsid w:val="00915513"/>
    <w:rsid w:val="009155FA"/>
    <w:rsid w:val="0091616C"/>
    <w:rsid w:val="009175D1"/>
    <w:rsid w:val="009200E6"/>
    <w:rsid w:val="00920929"/>
    <w:rsid w:val="00921A5B"/>
    <w:rsid w:val="0092474A"/>
    <w:rsid w:val="00926E45"/>
    <w:rsid w:val="009278E9"/>
    <w:rsid w:val="009349A9"/>
    <w:rsid w:val="0094188E"/>
    <w:rsid w:val="0094272B"/>
    <w:rsid w:val="00946147"/>
    <w:rsid w:val="00947A5E"/>
    <w:rsid w:val="0095199D"/>
    <w:rsid w:val="00952245"/>
    <w:rsid w:val="00954F3E"/>
    <w:rsid w:val="00957CB9"/>
    <w:rsid w:val="00960C53"/>
    <w:rsid w:val="00961F3B"/>
    <w:rsid w:val="00962183"/>
    <w:rsid w:val="009666BE"/>
    <w:rsid w:val="00966768"/>
    <w:rsid w:val="00971CFF"/>
    <w:rsid w:val="00972EBE"/>
    <w:rsid w:val="00972F6E"/>
    <w:rsid w:val="00975CF9"/>
    <w:rsid w:val="00977D42"/>
    <w:rsid w:val="00980F4A"/>
    <w:rsid w:val="0098264B"/>
    <w:rsid w:val="009927EA"/>
    <w:rsid w:val="0099350B"/>
    <w:rsid w:val="00994CE0"/>
    <w:rsid w:val="0099737F"/>
    <w:rsid w:val="00997BCE"/>
    <w:rsid w:val="009A147A"/>
    <w:rsid w:val="009A1F2E"/>
    <w:rsid w:val="009A39CB"/>
    <w:rsid w:val="009A7FBB"/>
    <w:rsid w:val="009B2271"/>
    <w:rsid w:val="009B61CC"/>
    <w:rsid w:val="009B6D59"/>
    <w:rsid w:val="009C5B12"/>
    <w:rsid w:val="009C6E8C"/>
    <w:rsid w:val="009D1991"/>
    <w:rsid w:val="009E20E0"/>
    <w:rsid w:val="009E4B29"/>
    <w:rsid w:val="009E4DAC"/>
    <w:rsid w:val="009E5DB8"/>
    <w:rsid w:val="009E6E7A"/>
    <w:rsid w:val="009E7A78"/>
    <w:rsid w:val="009F01B7"/>
    <w:rsid w:val="009F19CE"/>
    <w:rsid w:val="009F726C"/>
    <w:rsid w:val="00A01D4C"/>
    <w:rsid w:val="00A066F1"/>
    <w:rsid w:val="00A07473"/>
    <w:rsid w:val="00A07BAF"/>
    <w:rsid w:val="00A12D45"/>
    <w:rsid w:val="00A13E88"/>
    <w:rsid w:val="00A20ECE"/>
    <w:rsid w:val="00A22E97"/>
    <w:rsid w:val="00A24407"/>
    <w:rsid w:val="00A34934"/>
    <w:rsid w:val="00A35CDD"/>
    <w:rsid w:val="00A427AD"/>
    <w:rsid w:val="00A43190"/>
    <w:rsid w:val="00A45635"/>
    <w:rsid w:val="00A47CA6"/>
    <w:rsid w:val="00A50983"/>
    <w:rsid w:val="00A52C50"/>
    <w:rsid w:val="00A54098"/>
    <w:rsid w:val="00A57261"/>
    <w:rsid w:val="00A57815"/>
    <w:rsid w:val="00A62D63"/>
    <w:rsid w:val="00A63DC2"/>
    <w:rsid w:val="00A63F4C"/>
    <w:rsid w:val="00A66648"/>
    <w:rsid w:val="00A67AD9"/>
    <w:rsid w:val="00A70E15"/>
    <w:rsid w:val="00A713F7"/>
    <w:rsid w:val="00A7457A"/>
    <w:rsid w:val="00A86C10"/>
    <w:rsid w:val="00A86F20"/>
    <w:rsid w:val="00AA5420"/>
    <w:rsid w:val="00AA5598"/>
    <w:rsid w:val="00AB0C66"/>
    <w:rsid w:val="00AB38DD"/>
    <w:rsid w:val="00AB3B40"/>
    <w:rsid w:val="00AB454E"/>
    <w:rsid w:val="00AB7166"/>
    <w:rsid w:val="00AC1000"/>
    <w:rsid w:val="00AC34A7"/>
    <w:rsid w:val="00AC6700"/>
    <w:rsid w:val="00AC74B8"/>
    <w:rsid w:val="00AD2073"/>
    <w:rsid w:val="00AE1583"/>
    <w:rsid w:val="00AE21EC"/>
    <w:rsid w:val="00AE38B4"/>
    <w:rsid w:val="00AE3AA2"/>
    <w:rsid w:val="00AE3AE4"/>
    <w:rsid w:val="00AE460A"/>
    <w:rsid w:val="00AE48F9"/>
    <w:rsid w:val="00AE6286"/>
    <w:rsid w:val="00AF041D"/>
    <w:rsid w:val="00AF5ECB"/>
    <w:rsid w:val="00B02818"/>
    <w:rsid w:val="00B0303A"/>
    <w:rsid w:val="00B03578"/>
    <w:rsid w:val="00B057E8"/>
    <w:rsid w:val="00B10BB2"/>
    <w:rsid w:val="00B12A73"/>
    <w:rsid w:val="00B13160"/>
    <w:rsid w:val="00B158AE"/>
    <w:rsid w:val="00B15A8C"/>
    <w:rsid w:val="00B16A2C"/>
    <w:rsid w:val="00B2558F"/>
    <w:rsid w:val="00B26329"/>
    <w:rsid w:val="00B31B51"/>
    <w:rsid w:val="00B359C8"/>
    <w:rsid w:val="00B413D6"/>
    <w:rsid w:val="00B417DE"/>
    <w:rsid w:val="00B44CF7"/>
    <w:rsid w:val="00B45D37"/>
    <w:rsid w:val="00B47455"/>
    <w:rsid w:val="00B4746F"/>
    <w:rsid w:val="00B5445D"/>
    <w:rsid w:val="00B57A22"/>
    <w:rsid w:val="00B6057C"/>
    <w:rsid w:val="00B63DB2"/>
    <w:rsid w:val="00B67A1A"/>
    <w:rsid w:val="00B803A6"/>
    <w:rsid w:val="00B86A8C"/>
    <w:rsid w:val="00B87741"/>
    <w:rsid w:val="00B90927"/>
    <w:rsid w:val="00B92CC8"/>
    <w:rsid w:val="00B93DE1"/>
    <w:rsid w:val="00B94314"/>
    <w:rsid w:val="00BA3A69"/>
    <w:rsid w:val="00BA5323"/>
    <w:rsid w:val="00BB1CA7"/>
    <w:rsid w:val="00BB6D44"/>
    <w:rsid w:val="00BB7C3B"/>
    <w:rsid w:val="00BC16CB"/>
    <w:rsid w:val="00BC2069"/>
    <w:rsid w:val="00BC46C7"/>
    <w:rsid w:val="00BD02FE"/>
    <w:rsid w:val="00BD0658"/>
    <w:rsid w:val="00BD6F4C"/>
    <w:rsid w:val="00BE12D6"/>
    <w:rsid w:val="00BE3C76"/>
    <w:rsid w:val="00BF4F3D"/>
    <w:rsid w:val="00C00477"/>
    <w:rsid w:val="00C00852"/>
    <w:rsid w:val="00C02595"/>
    <w:rsid w:val="00C111BD"/>
    <w:rsid w:val="00C140A7"/>
    <w:rsid w:val="00C15776"/>
    <w:rsid w:val="00C16BC9"/>
    <w:rsid w:val="00C20D0B"/>
    <w:rsid w:val="00C20DB5"/>
    <w:rsid w:val="00C21BE9"/>
    <w:rsid w:val="00C22DEF"/>
    <w:rsid w:val="00C33E32"/>
    <w:rsid w:val="00C341B0"/>
    <w:rsid w:val="00C35E4F"/>
    <w:rsid w:val="00C3667D"/>
    <w:rsid w:val="00C36828"/>
    <w:rsid w:val="00C36D28"/>
    <w:rsid w:val="00C40D80"/>
    <w:rsid w:val="00C4560A"/>
    <w:rsid w:val="00C51C95"/>
    <w:rsid w:val="00C52BF9"/>
    <w:rsid w:val="00C548F2"/>
    <w:rsid w:val="00C62DA4"/>
    <w:rsid w:val="00C72D04"/>
    <w:rsid w:val="00C7690B"/>
    <w:rsid w:val="00C83707"/>
    <w:rsid w:val="00C8384E"/>
    <w:rsid w:val="00C838C7"/>
    <w:rsid w:val="00C91A80"/>
    <w:rsid w:val="00C92D80"/>
    <w:rsid w:val="00C97110"/>
    <w:rsid w:val="00CB14CA"/>
    <w:rsid w:val="00CB4EB6"/>
    <w:rsid w:val="00CC108E"/>
    <w:rsid w:val="00CC1A16"/>
    <w:rsid w:val="00CC1B43"/>
    <w:rsid w:val="00CC2822"/>
    <w:rsid w:val="00CC5938"/>
    <w:rsid w:val="00CC7069"/>
    <w:rsid w:val="00CC7337"/>
    <w:rsid w:val="00CE0CD3"/>
    <w:rsid w:val="00CE30AD"/>
    <w:rsid w:val="00CF0D85"/>
    <w:rsid w:val="00CF3550"/>
    <w:rsid w:val="00CF73EF"/>
    <w:rsid w:val="00D17213"/>
    <w:rsid w:val="00D22297"/>
    <w:rsid w:val="00D2258B"/>
    <w:rsid w:val="00D233BF"/>
    <w:rsid w:val="00D24A88"/>
    <w:rsid w:val="00D357A9"/>
    <w:rsid w:val="00D40740"/>
    <w:rsid w:val="00D4193B"/>
    <w:rsid w:val="00D4687A"/>
    <w:rsid w:val="00D51106"/>
    <w:rsid w:val="00D515C4"/>
    <w:rsid w:val="00D5529C"/>
    <w:rsid w:val="00D56800"/>
    <w:rsid w:val="00D67414"/>
    <w:rsid w:val="00D70589"/>
    <w:rsid w:val="00D712BE"/>
    <w:rsid w:val="00D77C19"/>
    <w:rsid w:val="00D77FBE"/>
    <w:rsid w:val="00D849B4"/>
    <w:rsid w:val="00D85B59"/>
    <w:rsid w:val="00D85B77"/>
    <w:rsid w:val="00D90FAD"/>
    <w:rsid w:val="00DA0D8F"/>
    <w:rsid w:val="00DA1A42"/>
    <w:rsid w:val="00DA31C7"/>
    <w:rsid w:val="00DA3572"/>
    <w:rsid w:val="00DB3C7C"/>
    <w:rsid w:val="00DB4A79"/>
    <w:rsid w:val="00DB74CC"/>
    <w:rsid w:val="00DB79C9"/>
    <w:rsid w:val="00DC0101"/>
    <w:rsid w:val="00DC34F6"/>
    <w:rsid w:val="00DD005C"/>
    <w:rsid w:val="00DD1A22"/>
    <w:rsid w:val="00DD203A"/>
    <w:rsid w:val="00DE0585"/>
    <w:rsid w:val="00DE1390"/>
    <w:rsid w:val="00DE5F13"/>
    <w:rsid w:val="00DE7FEF"/>
    <w:rsid w:val="00DF0DCA"/>
    <w:rsid w:val="00DF13BA"/>
    <w:rsid w:val="00DF4698"/>
    <w:rsid w:val="00DF48A2"/>
    <w:rsid w:val="00DF6DC8"/>
    <w:rsid w:val="00DF6E58"/>
    <w:rsid w:val="00E02990"/>
    <w:rsid w:val="00E02AF7"/>
    <w:rsid w:val="00E03542"/>
    <w:rsid w:val="00E12681"/>
    <w:rsid w:val="00E14CD5"/>
    <w:rsid w:val="00E20C94"/>
    <w:rsid w:val="00E239D8"/>
    <w:rsid w:val="00E241D4"/>
    <w:rsid w:val="00E242C1"/>
    <w:rsid w:val="00E249D1"/>
    <w:rsid w:val="00E25244"/>
    <w:rsid w:val="00E3205E"/>
    <w:rsid w:val="00E43784"/>
    <w:rsid w:val="00E439CF"/>
    <w:rsid w:val="00E47D89"/>
    <w:rsid w:val="00E52BCA"/>
    <w:rsid w:val="00E5384D"/>
    <w:rsid w:val="00E544E7"/>
    <w:rsid w:val="00E63FC3"/>
    <w:rsid w:val="00E72A6B"/>
    <w:rsid w:val="00E74453"/>
    <w:rsid w:val="00E74D01"/>
    <w:rsid w:val="00E75A07"/>
    <w:rsid w:val="00E7756B"/>
    <w:rsid w:val="00E775F7"/>
    <w:rsid w:val="00E77EC0"/>
    <w:rsid w:val="00E814B3"/>
    <w:rsid w:val="00E82A7B"/>
    <w:rsid w:val="00E85BCB"/>
    <w:rsid w:val="00E86CBB"/>
    <w:rsid w:val="00E87B52"/>
    <w:rsid w:val="00E966B2"/>
    <w:rsid w:val="00EA31C5"/>
    <w:rsid w:val="00EA410B"/>
    <w:rsid w:val="00EB299A"/>
    <w:rsid w:val="00EB2B9C"/>
    <w:rsid w:val="00EB4EE9"/>
    <w:rsid w:val="00EB5599"/>
    <w:rsid w:val="00EC2C67"/>
    <w:rsid w:val="00ED0052"/>
    <w:rsid w:val="00ED2480"/>
    <w:rsid w:val="00ED5345"/>
    <w:rsid w:val="00ED6A07"/>
    <w:rsid w:val="00EE1639"/>
    <w:rsid w:val="00EE21F6"/>
    <w:rsid w:val="00EE26B0"/>
    <w:rsid w:val="00EE420B"/>
    <w:rsid w:val="00EE481C"/>
    <w:rsid w:val="00EE52CB"/>
    <w:rsid w:val="00F0084A"/>
    <w:rsid w:val="00F12FEE"/>
    <w:rsid w:val="00F1516B"/>
    <w:rsid w:val="00F1749D"/>
    <w:rsid w:val="00F21AFE"/>
    <w:rsid w:val="00F240EA"/>
    <w:rsid w:val="00F24D8B"/>
    <w:rsid w:val="00F25960"/>
    <w:rsid w:val="00F25F7E"/>
    <w:rsid w:val="00F33F0B"/>
    <w:rsid w:val="00F405D0"/>
    <w:rsid w:val="00F421CF"/>
    <w:rsid w:val="00F42DF1"/>
    <w:rsid w:val="00F42FE3"/>
    <w:rsid w:val="00F44AFB"/>
    <w:rsid w:val="00F51E93"/>
    <w:rsid w:val="00F5410A"/>
    <w:rsid w:val="00F570B4"/>
    <w:rsid w:val="00F61A7B"/>
    <w:rsid w:val="00F63BB4"/>
    <w:rsid w:val="00F648E8"/>
    <w:rsid w:val="00F65519"/>
    <w:rsid w:val="00F7080F"/>
    <w:rsid w:val="00F7395F"/>
    <w:rsid w:val="00F74D2E"/>
    <w:rsid w:val="00F7687B"/>
    <w:rsid w:val="00F77DA1"/>
    <w:rsid w:val="00F801D6"/>
    <w:rsid w:val="00F84F0D"/>
    <w:rsid w:val="00FA01A8"/>
    <w:rsid w:val="00FA33B7"/>
    <w:rsid w:val="00FA4268"/>
    <w:rsid w:val="00FA4DC8"/>
    <w:rsid w:val="00FA5622"/>
    <w:rsid w:val="00FA6968"/>
    <w:rsid w:val="00FB3FDE"/>
    <w:rsid w:val="00FC475C"/>
    <w:rsid w:val="00FC5145"/>
    <w:rsid w:val="00FC6F15"/>
    <w:rsid w:val="00FC6F8C"/>
    <w:rsid w:val="00FD0F03"/>
    <w:rsid w:val="00FD3477"/>
    <w:rsid w:val="00FD66BD"/>
    <w:rsid w:val="00FE68F6"/>
    <w:rsid w:val="00FF1AE8"/>
    <w:rsid w:val="00FF1FD2"/>
    <w:rsid w:val="00FF4529"/>
    <w:rsid w:val="00FF4560"/>
    <w:rsid w:val="00FF4E1D"/>
    <w:rsid w:val="00FF586B"/>
    <w:rsid w:val="00FF71EB"/>
    <w:rsid w:val="00FF74F5"/>
    <w:rsid w:val="0BCF5024"/>
    <w:rsid w:val="148244D8"/>
    <w:rsid w:val="19FD5EC2"/>
    <w:rsid w:val="1C6F045C"/>
    <w:rsid w:val="1E3677D7"/>
    <w:rsid w:val="23F05B34"/>
    <w:rsid w:val="251F779A"/>
    <w:rsid w:val="2FF9C667"/>
    <w:rsid w:val="434035E0"/>
    <w:rsid w:val="5C60D6F5"/>
    <w:rsid w:val="69A6C10D"/>
    <w:rsid w:val="6C754E92"/>
    <w:rsid w:val="715F7D4D"/>
    <w:rsid w:val="7B63574B"/>
    <w:rsid w:val="7E56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57CBB9"/>
  <w15:chartTrackingRefBased/>
  <w15:docId w15:val="{FE40ACAA-98B0-45BD-A8F2-25AB6567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1E8"/>
    <w:pPr>
      <w:spacing w:after="0" w:line="240" w:lineRule="auto"/>
    </w:pPr>
    <w:rPr>
      <w:rFonts w:ascii="Century Gothic" w:hAnsi="Century Gothic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1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1E8"/>
  </w:style>
  <w:style w:type="paragraph" w:styleId="Footer">
    <w:name w:val="footer"/>
    <w:basedOn w:val="Normal"/>
    <w:link w:val="FooterChar"/>
    <w:uiPriority w:val="99"/>
    <w:unhideWhenUsed/>
    <w:rsid w:val="004F31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1E8"/>
  </w:style>
  <w:style w:type="paragraph" w:customStyle="1" w:styleId="BulletIndentnospace">
    <w:name w:val="Bullet Indent (no space)"/>
    <w:basedOn w:val="Normal"/>
    <w:autoRedefine/>
    <w:qFormat/>
    <w:rsid w:val="004F31E8"/>
    <w:pPr>
      <w:numPr>
        <w:numId w:val="2"/>
      </w:numPr>
      <w:tabs>
        <w:tab w:val="num" w:pos="360"/>
      </w:tabs>
      <w:ind w:left="1066" w:hanging="357"/>
      <w:jc w:val="both"/>
    </w:pPr>
    <w:rPr>
      <w:rFonts w:eastAsia="Times New Roman" w:cs="Times New Roman"/>
      <w:szCs w:val="18"/>
    </w:rPr>
  </w:style>
  <w:style w:type="paragraph" w:styleId="ListParagraph">
    <w:name w:val="List Paragraph"/>
    <w:aliases w:val="Bullet to use in a table,Bullet for use in a table"/>
    <w:basedOn w:val="BulletIndentnospace"/>
    <w:uiPriority w:val="34"/>
    <w:qFormat/>
    <w:rsid w:val="004F31E8"/>
    <w:pPr>
      <w:tabs>
        <w:tab w:val="clear" w:pos="360"/>
      </w:tabs>
      <w:spacing w:before="20" w:after="20"/>
      <w:ind w:left="1212" w:hanging="360"/>
    </w:pPr>
    <w:rPr>
      <w:rFonts w:eastAsia="Batang"/>
      <w:szCs w:val="24"/>
    </w:rPr>
  </w:style>
  <w:style w:type="character" w:styleId="Hyperlink">
    <w:name w:val="Hyperlink"/>
    <w:basedOn w:val="DefaultParagraphFont"/>
    <w:uiPriority w:val="99"/>
    <w:unhideWhenUsed/>
    <w:rsid w:val="004F31E8"/>
    <w:rPr>
      <w:color w:val="0563C1" w:themeColor="hyperlink"/>
      <w:u w:val="single"/>
    </w:rPr>
  </w:style>
  <w:style w:type="paragraph" w:customStyle="1" w:styleId="Spacing2pt">
    <w:name w:val="Spacing 2 pt"/>
    <w:basedOn w:val="NoSpacing"/>
    <w:link w:val="Spacing2ptChar"/>
    <w:qFormat/>
    <w:rsid w:val="004F31E8"/>
    <w:pPr>
      <w:spacing w:before="40" w:after="40"/>
    </w:pPr>
  </w:style>
  <w:style w:type="character" w:customStyle="1" w:styleId="Spacing2ptChar">
    <w:name w:val="Spacing 2 pt Char"/>
    <w:basedOn w:val="DefaultParagraphFont"/>
    <w:link w:val="Spacing2pt"/>
    <w:rsid w:val="004F31E8"/>
    <w:rPr>
      <w:rFonts w:ascii="Century Gothic" w:hAnsi="Century Gothic"/>
      <w:sz w:val="18"/>
    </w:rPr>
  </w:style>
  <w:style w:type="paragraph" w:styleId="NoSpacing">
    <w:name w:val="No Spacing"/>
    <w:uiPriority w:val="1"/>
    <w:qFormat/>
    <w:rsid w:val="004F31E8"/>
    <w:pPr>
      <w:spacing w:after="0" w:line="240" w:lineRule="auto"/>
    </w:pPr>
    <w:rPr>
      <w:rFonts w:ascii="Century Gothic" w:hAnsi="Century Gothic"/>
      <w:sz w:val="18"/>
    </w:rPr>
  </w:style>
  <w:style w:type="paragraph" w:customStyle="1" w:styleId="DocumentTitle">
    <w:name w:val="Document Title"/>
    <w:basedOn w:val="Header"/>
    <w:rsid w:val="005D01D0"/>
    <w:pPr>
      <w:tabs>
        <w:tab w:val="clear" w:pos="4513"/>
        <w:tab w:val="clear" w:pos="9026"/>
        <w:tab w:val="center" w:pos="4153"/>
        <w:tab w:val="right" w:pos="8306"/>
      </w:tabs>
      <w:jc w:val="right"/>
    </w:pPr>
    <w:rPr>
      <w:rFonts w:eastAsia="Times New Roman" w:cs="Times New Roman"/>
      <w:b/>
      <w:caps/>
      <w:sz w:val="28"/>
      <w:szCs w:val="20"/>
    </w:rPr>
  </w:style>
  <w:style w:type="table" w:styleId="TableGrid">
    <w:name w:val="Table Grid"/>
    <w:basedOn w:val="TableNormal"/>
    <w:uiPriority w:val="39"/>
    <w:rsid w:val="00562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D1A22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E3AA2"/>
  </w:style>
  <w:style w:type="character" w:customStyle="1" w:styleId="eop">
    <w:name w:val="eop"/>
    <w:basedOn w:val="DefaultParagraphFont"/>
    <w:rsid w:val="00AE3AA2"/>
  </w:style>
  <w:style w:type="paragraph" w:styleId="Revision">
    <w:name w:val="Revision"/>
    <w:hidden/>
    <w:uiPriority w:val="99"/>
    <w:semiHidden/>
    <w:rsid w:val="00231D02"/>
    <w:pPr>
      <w:spacing w:after="0" w:line="240" w:lineRule="auto"/>
    </w:pPr>
    <w:rPr>
      <w:rFonts w:ascii="Century Gothic" w:hAnsi="Century Gothic"/>
      <w:sz w:val="18"/>
    </w:rPr>
  </w:style>
  <w:style w:type="character" w:customStyle="1" w:styleId="ui-provider">
    <w:name w:val="ui-provider"/>
    <w:basedOn w:val="DefaultParagraphFont"/>
    <w:rsid w:val="00CE3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9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.Burgess\Desktop\Uni\GENG5505\Meeting%20Minutes%20NS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06e0ee-88f8-47e9-9548-b896d23bf65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C7436B8FA3E45812DCE64480D6498" ma:contentTypeVersion="10" ma:contentTypeDescription="Create a new document." ma:contentTypeScope="" ma:versionID="5447506b7455c3d0df5d5d8e507b9931">
  <xsd:schema xmlns:xsd="http://www.w3.org/2001/XMLSchema" xmlns:xs="http://www.w3.org/2001/XMLSchema" xmlns:p="http://schemas.microsoft.com/office/2006/metadata/properties" xmlns:ns2="3206e0ee-88f8-47e9-9548-b896d23bf652" targetNamespace="http://schemas.microsoft.com/office/2006/metadata/properties" ma:root="true" ma:fieldsID="e91a3f8293de45d79c48374d86817fa1" ns2:_="">
    <xsd:import namespace="3206e0ee-88f8-47e9-9548-b896d23bf6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6e0ee-88f8-47e9-9548-b896d23bf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E72939-537D-47DE-8436-3088D3A9897E}">
  <ds:schemaRefs>
    <ds:schemaRef ds:uri="http://schemas.microsoft.com/office/2006/metadata/properties"/>
    <ds:schemaRef ds:uri="http://schemas.microsoft.com/office/infopath/2007/PartnerControls"/>
    <ds:schemaRef ds:uri="3206e0ee-88f8-47e9-9548-b896d23bf652"/>
  </ds:schemaRefs>
</ds:datastoreItem>
</file>

<file path=customXml/itemProps2.xml><?xml version="1.0" encoding="utf-8"?>
<ds:datastoreItem xmlns:ds="http://schemas.openxmlformats.org/officeDocument/2006/customXml" ds:itemID="{0055BAE4-A389-4123-A5E3-9E785021D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C1A413-95E2-408C-B21A-8B4182F5FC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6e0ee-88f8-47e9-9548-b896d23bf6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C:\Users\Jack.Burgess\Desktop\Uni\GENG5505\Meeting Minutes NSR Template.dotx</Template>
  <TotalTime>0</TotalTime>
  <Pages>2</Pages>
  <Words>241</Words>
  <Characters>1528</Characters>
  <Application>Microsoft Office Word</Application>
  <DocSecurity>0</DocSecurity>
  <Lines>89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Burgess (AU)</dc:creator>
  <cp:keywords/>
  <dc:description/>
  <cp:lastModifiedBy>Fudong Qin</cp:lastModifiedBy>
  <cp:revision>2</cp:revision>
  <dcterms:created xsi:type="dcterms:W3CDTF">2024-08-24T07:14:00Z</dcterms:created>
  <dcterms:modified xsi:type="dcterms:W3CDTF">2024-08-24T07:14:00Z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0x0101004CFC7436B8FA3E45812DCE64480D6498</vt:lpwstr>
  </property>
  <property fmtid="{D5CDD505-2E9C-101B-9397-08002B2CF9AE}" pid="3" name="MediaServiceImageTags">
    <vt:lpwstr/>
  </property>
  <property fmtid="{D5CDD505-2E9C-101B-9397-08002B2CF9AE}" pid="4" name="GrammarlyDocumentId">
    <vt:lpwstr>12575193d85b868a5f25597d27844ca1fd05f2074632b16794099db6dd28c4dd</vt:lpwstr>
  </property>
</Properties>
</file>