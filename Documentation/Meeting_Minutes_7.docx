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837E" w14:textId="4644D44B" w:rsidR="1C6F045C" w:rsidRDefault="1C6F045C" w:rsidP="1C6F045C"/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78"/>
        <w:gridCol w:w="2306"/>
        <w:gridCol w:w="2287"/>
        <w:gridCol w:w="2307"/>
      </w:tblGrid>
      <w:tr w:rsidR="1C6F045C" w14:paraId="4AF941B1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7A25" w14:textId="3BBDC2BB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3661" w14:textId="67422C00" w:rsidR="1C6F045C" w:rsidRDefault="00A45635" w:rsidP="1C6F045C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</w:t>
            </w:r>
            <w:proofErr w:type="spellStart"/>
            <w:r w:rsidR="001722C9">
              <w:rPr>
                <w:rFonts w:cs="Century Gothic"/>
                <w:lang w:eastAsia="zh-CN"/>
              </w:rPr>
              <w:t>Fouth</w:t>
            </w:r>
            <w:proofErr w:type="spellEnd"/>
            <w:r>
              <w:rPr>
                <w:rFonts w:cs="Century Gothic"/>
                <w:lang w:eastAsia="zh-CN"/>
              </w:rPr>
              <w:t xml:space="preserve"> Formal Meeting with Project Clients</w:t>
            </w:r>
          </w:p>
        </w:tc>
      </w:tr>
      <w:tr w:rsidR="1C6F045C" w14:paraId="2EB642FD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9CF2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6F32" w14:textId="37E42B3C" w:rsidR="1C6F045C" w:rsidRDefault="001722C9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  <w:r w:rsidR="00FA6968">
              <w:rPr>
                <w:rFonts w:hint="eastAsia"/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="00FA6968">
              <w:rPr>
                <w:rFonts w:hint="eastAsia"/>
                <w:lang w:eastAsia="zh-CN"/>
              </w:rPr>
              <w:t>.2024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D6D0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2B61" w14:textId="1790432C" w:rsidR="1C6F045C" w:rsidRDefault="001722C9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0</w:t>
            </w:r>
            <w:r w:rsidR="00FA6968">
              <w:rPr>
                <w:rFonts w:eastAsia="Calibri" w:hint="eastAsia"/>
                <w:lang w:eastAsia="zh-CN"/>
              </w:rPr>
              <w:t>1:00</w:t>
            </w:r>
          </w:p>
        </w:tc>
      </w:tr>
      <w:tr w:rsidR="1C6F045C" w14:paraId="10454627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228E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9E98" w14:textId="584AF194" w:rsidR="1C6F045C" w:rsidRDefault="00DB74CC" w:rsidP="1C6F045C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Teams Online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2CF7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5FB0" w14:textId="408287E7" w:rsidR="1C6F045C" w:rsidRDefault="001722C9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7</w:t>
            </w:r>
          </w:p>
        </w:tc>
      </w:tr>
      <w:tr w:rsidR="1C6F045C" w14:paraId="4021575A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ED30" w14:textId="0A371548" w:rsidR="1C6F045C" w:rsidRDefault="5C60D6F5" w:rsidP="7E560DA4">
            <w:pPr>
              <w:spacing w:before="60" w:after="60"/>
              <w:rPr>
                <w:rFonts w:eastAsia="Century Gothic" w:cs="Century Gothic"/>
                <w:szCs w:val="18"/>
              </w:rPr>
            </w:pPr>
            <w:r w:rsidRPr="7E560DA4">
              <w:rPr>
                <w:rFonts w:eastAsia="Century Gothic" w:cs="Century Gothic"/>
                <w:b/>
                <w:bCs/>
                <w:szCs w:val="18"/>
              </w:rPr>
              <w:t>Client Liaison Person: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F3D6" w14:textId="6D836308" w:rsidR="1C6F045C" w:rsidRDefault="1C6F045C" w:rsidP="1C6F045C">
            <w:pPr>
              <w:spacing w:before="60" w:after="60"/>
              <w:rPr>
                <w:rFonts w:eastAsia="Calibri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6DD9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0C99" w14:textId="2F30A4A0" w:rsidR="001722C9" w:rsidRDefault="001722C9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/>
                <w:lang w:eastAsia="zh-CN"/>
              </w:rPr>
              <w:t>Adharsh Sundaram Soudakar</w:t>
            </w:r>
          </w:p>
        </w:tc>
      </w:tr>
    </w:tbl>
    <w:p w14:paraId="07822DF9" w14:textId="64F7C9EB" w:rsidR="1C6F045C" w:rsidRDefault="1C6F045C" w:rsidP="1C6F045C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1858"/>
        <w:gridCol w:w="2552"/>
        <w:gridCol w:w="1351"/>
        <w:gridCol w:w="4035"/>
      </w:tblGrid>
      <w:tr w:rsidR="004F31E8" w:rsidRPr="00816127" w14:paraId="396EA3DB" w14:textId="77777777" w:rsidTr="005D01D0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3259C887" w14:textId="77777777" w:rsidR="004F31E8" w:rsidRPr="00816127" w:rsidRDefault="00336FAF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316ABF" w:rsidRPr="003D5E82" w14:paraId="29C77F8E" w14:textId="77777777" w:rsidTr="00A07B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E6F7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8CD7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D84A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73F6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336C6C" w:rsidRPr="003D5E82" w14:paraId="5FF16C6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65754699" w14:textId="011D8532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lang w:eastAsia="zh-CN"/>
              </w:rPr>
              <w:t>Ashley Li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3784" w14:textId="648B6EEF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BE49" w14:textId="542BA143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5068CF9C" w14:textId="28D675DC" w:rsidR="00336C6C" w:rsidRDefault="00336C6C" w:rsidP="00336C6C">
            <w:pPr>
              <w:spacing w:before="60" w:after="60"/>
            </w:pPr>
            <w:r>
              <w:rPr>
                <w:lang w:eastAsia="zh-CN"/>
              </w:rPr>
              <w:t>23428364@student.uwa.edu.au</w:t>
            </w:r>
          </w:p>
        </w:tc>
      </w:tr>
      <w:tr w:rsidR="00336C6C" w:rsidRPr="003D5E82" w14:paraId="70569F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4BD7EE34" w14:textId="46744FB0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0B5F" w14:textId="7721F9D0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041F" w14:textId="6D798976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6DF1CD1C" w14:textId="6A9B5918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36C6C" w:rsidRPr="003D5E82" w14:paraId="4A4F7F0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4638E7CC" w14:textId="64B5D6D7" w:rsidR="00336C6C" w:rsidRPr="00946147" w:rsidRDefault="00336C6C" w:rsidP="00336C6C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5441" w14:textId="2EFFF03D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Minutes taker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FE9A" w14:textId="2BB030D9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3999549B" w14:textId="214EC2C2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36C6C" w:rsidRPr="003D5E82" w14:paraId="6ECA2A8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66C9C6CC" w14:textId="659262B8" w:rsidR="00336C6C" w:rsidRPr="00946147" w:rsidRDefault="00336C6C" w:rsidP="00336C6C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7F56" w14:textId="3BE2094E" w:rsidR="00336C6C" w:rsidRDefault="00336C6C" w:rsidP="00336C6C">
            <w:pPr>
              <w:spacing w:before="60" w:after="60"/>
            </w:pPr>
            <w:r>
              <w:rPr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F06A" w14:textId="698BD4B8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4CCCFB1B" w14:textId="346C7973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36C6C" w:rsidRPr="003D5E82" w14:paraId="1FB1AB9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5CCE5036" w14:textId="407C0C1D" w:rsidR="00336C6C" w:rsidRPr="00946147" w:rsidRDefault="00336C6C" w:rsidP="00336C6C">
            <w:pPr>
              <w:pStyle w:val="Spacing2pt"/>
              <w:spacing w:before="60" w:after="60"/>
            </w:pPr>
            <w:r w:rsidRPr="00281A5E">
              <w:t>Adharsh Sundaram Soudakar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196E" w14:textId="71E99E7B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8DCA" w14:textId="2A71CEBE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45606FE6" w14:textId="6B1524D0" w:rsidR="00336C6C" w:rsidRDefault="00336C6C" w:rsidP="00336C6C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336C6C" w:rsidRPr="003D5E82" w14:paraId="1FD0D36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7E107BF2" w14:textId="25323EF1" w:rsidR="00336C6C" w:rsidRPr="00946147" w:rsidRDefault="00336C6C" w:rsidP="00336C6C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E6AD" w14:textId="13A5754D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6D1D" w14:textId="4D91C4F7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2CF3CB73" w14:textId="6C3E2832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7772C3DE" w14:textId="77777777" w:rsidR="002A0251" w:rsidRDefault="002A0251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127"/>
        <w:gridCol w:w="6668"/>
      </w:tblGrid>
      <w:tr w:rsidR="00250005" w14:paraId="5A26205B" w14:textId="77777777" w:rsidTr="00EE420B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D12286" w14:textId="77777777" w:rsidR="00250005" w:rsidRDefault="0025000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92474A" w14:paraId="1B6BA184" w14:textId="77777777" w:rsidTr="0092474A">
        <w:trPr>
          <w:cantSplit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2D50" w14:textId="151F3A05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F8E8" w14:textId="6A017CE6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92474A" w14:paraId="0A22DA73" w14:textId="77777777" w:rsidTr="0092474A">
        <w:trPr>
          <w:cantSplit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880" w14:textId="6CF4B2DA" w:rsidR="0092474A" w:rsidRPr="00C51C95" w:rsidRDefault="001722C9" w:rsidP="0092474A">
            <w:pPr>
              <w:spacing w:before="60" w:after="60" w:line="256" w:lineRule="auto"/>
              <w:rPr>
                <w:bCs/>
              </w:rPr>
            </w:pPr>
            <w:r>
              <w:rPr>
                <w:bCs/>
              </w:rPr>
              <w:t>20th September, Friday at 11.59pm</w:t>
            </w: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AE47" w14:textId="6522A968" w:rsidR="0092474A" w:rsidRPr="00C51C95" w:rsidRDefault="001722C9" w:rsidP="0092474A">
            <w:pPr>
              <w:spacing w:before="60" w:after="60" w:line="256" w:lineRule="auto"/>
              <w:rPr>
                <w:bCs/>
              </w:rPr>
            </w:pPr>
            <w:r>
              <w:rPr>
                <w:bCs/>
              </w:rPr>
              <w:t>Deliverable 2 – Individual Assignment (Marker: Teaching team)</w:t>
            </w:r>
          </w:p>
        </w:tc>
      </w:tr>
    </w:tbl>
    <w:p w14:paraId="62B5058E" w14:textId="77777777" w:rsidR="00D77C19" w:rsidRDefault="00D77C19"/>
    <w:tbl>
      <w:tblPr>
        <w:tblW w:w="9772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7"/>
        <w:gridCol w:w="9205"/>
      </w:tblGrid>
      <w:tr w:rsidR="00904A54" w:rsidRPr="00816127" w14:paraId="564467EE" w14:textId="77777777" w:rsidTr="00904A54">
        <w:trPr>
          <w:trHeight w:val="340"/>
        </w:trPr>
        <w:tc>
          <w:tcPr>
            <w:tcW w:w="9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A31305" w14:textId="6623E912" w:rsidR="00904A54" w:rsidRPr="006E104F" w:rsidRDefault="00904A54" w:rsidP="006E104F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904A54" w:rsidRPr="003D5E82" w14:paraId="006259F1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9610" w14:textId="5FAE5CC1" w:rsidR="00904A54" w:rsidRDefault="00904A54" w:rsidP="00817924">
            <w:pPr>
              <w:pStyle w:val="Spacing2pt"/>
            </w:pPr>
            <w:r>
              <w:t>1.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D854" w14:textId="136F041F" w:rsidR="00904A54" w:rsidRPr="00817924" w:rsidRDefault="001722C9" w:rsidP="00817924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lang w:eastAsia="zh-CN"/>
              </w:rPr>
              <w:t>Fudong presented the latest developments in the project, the clients really appreciated the development and said that most of the requirements have been met.</w:t>
            </w:r>
          </w:p>
        </w:tc>
      </w:tr>
      <w:tr w:rsidR="00904A54" w:rsidRPr="003D5E82" w14:paraId="0CF09A6A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249A" w14:textId="6AF675E9" w:rsidR="00904A54" w:rsidRDefault="00904A54" w:rsidP="00817924">
            <w:pPr>
              <w:pStyle w:val="Spacing2pt"/>
            </w:pPr>
            <w:r>
              <w:t>2.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0EAD" w14:textId="15399CBA" w:rsidR="00904A54" w:rsidRPr="007B32A9" w:rsidRDefault="001722C9" w:rsidP="001722C9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The client requested us to save this version of the project as the first deliverable version as it almost met most of the requirements</w:t>
            </w:r>
          </w:p>
        </w:tc>
      </w:tr>
      <w:tr w:rsidR="00904A54" w:rsidRPr="003D5E82" w14:paraId="58DA86E4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924C" w14:textId="324485BD" w:rsidR="00904A54" w:rsidRDefault="00904A54" w:rsidP="001A19A6">
            <w:pPr>
              <w:pStyle w:val="Spacing2pt"/>
            </w:pPr>
            <w:r>
              <w:t>3.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946C6" w14:textId="4DFF6D1F" w:rsidR="00904A54" w:rsidRPr="001F5FA0" w:rsidRDefault="001722C9" w:rsidP="001A19A6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The clients also requested for admin control (an admin page). This page is dedicated for the admin to change preset rules.</w:t>
            </w:r>
          </w:p>
        </w:tc>
      </w:tr>
      <w:tr w:rsidR="00904A54" w:rsidRPr="003D5E82" w14:paraId="294567B9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5C027" w14:textId="41BE5C2D" w:rsidR="00904A54" w:rsidRDefault="00904A54" w:rsidP="001A19A6">
            <w:pPr>
              <w:pStyle w:val="Spacing2pt"/>
            </w:pPr>
            <w:r>
              <w:t xml:space="preserve">4. 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98485" w14:textId="7467ECFB" w:rsidR="00904A54" w:rsidRPr="009175D1" w:rsidRDefault="001722C9" w:rsidP="001A19A6">
            <w:pPr>
              <w:rPr>
                <w:rFonts w:eastAsia="Century Gothic" w:cs="Century Gothic"/>
                <w:lang w:eastAsia="zh-CN"/>
              </w:rPr>
            </w:pPr>
            <w:r>
              <w:rPr>
                <w:rFonts w:eastAsia="Century Gothic" w:cs="Century Gothic"/>
                <w:lang w:eastAsia="zh-CN"/>
              </w:rPr>
              <w:t>The clients wanted the preset rules to be displayed by default instead on the click of a button to avoid confusion for the user.</w:t>
            </w:r>
          </w:p>
        </w:tc>
      </w:tr>
      <w:tr w:rsidR="00904A54" w:rsidRPr="003D5E82" w14:paraId="54D3387B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0D0C" w14:textId="3DC4B86E" w:rsidR="00904A54" w:rsidRDefault="00904A54" w:rsidP="001A19A6">
            <w:pPr>
              <w:pStyle w:val="Spacing2pt"/>
              <w:rPr>
                <w:lang w:eastAsia="zh-CN"/>
              </w:rPr>
            </w:pPr>
            <w:bookmarkStart w:id="1" w:name="_Hlk175404689"/>
            <w:r>
              <w:rPr>
                <w:rFonts w:hint="eastAsia"/>
                <w:lang w:eastAsia="zh-CN"/>
              </w:rPr>
              <w:t>5.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56A9" w14:textId="6C7DBEAE" w:rsidR="00904A54" w:rsidRDefault="001722C9" w:rsidP="001A19A6">
            <w:pPr>
              <w:rPr>
                <w:rFonts w:eastAsia="Century Gothic" w:cs="Century Gothic"/>
                <w:lang w:eastAsia="zh-CN"/>
              </w:rPr>
            </w:pPr>
            <w:r>
              <w:rPr>
                <w:rFonts w:eastAsia="Century Gothic" w:cs="Century Gothic"/>
                <w:lang w:eastAsia="zh-CN"/>
              </w:rPr>
              <w:t>The client also requested a feature where the admin can give edit access to one single user for one or more preset rules. This was mentioned as an additional feature but not a priority.</w:t>
            </w:r>
          </w:p>
        </w:tc>
      </w:tr>
      <w:tr w:rsidR="00904A54" w:rsidRPr="003D5E82" w14:paraId="3090357E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1459" w14:textId="681130AE" w:rsidR="00904A54" w:rsidRDefault="00904A54" w:rsidP="00EC19A1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6A35" w14:textId="7943B67F" w:rsidR="00904A54" w:rsidRDefault="001722C9" w:rsidP="00EC19A1">
            <w:pPr>
              <w:rPr>
                <w:rFonts w:eastAsia="Century Gothic" w:cs="Century Gothic"/>
                <w:lang w:eastAsia="zh-CN"/>
              </w:rPr>
            </w:pPr>
            <w:r>
              <w:rPr>
                <w:rFonts w:eastAsia="Century Gothic" w:cs="Century Gothic"/>
                <w:lang w:eastAsia="zh-CN"/>
              </w:rPr>
              <w:t>The database development was shown to the client. But the clients needed some more time to come up with comments on the same.</w:t>
            </w:r>
          </w:p>
        </w:tc>
      </w:tr>
      <w:tr w:rsidR="00904A54" w:rsidRPr="003D5E82" w14:paraId="1530A0AA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96FA" w14:textId="7A0C96D1" w:rsidR="00904A54" w:rsidRDefault="00904A54" w:rsidP="00EC19A1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C43E" w14:textId="5D2B6CF4" w:rsidR="00904A54" w:rsidRDefault="001722C9" w:rsidP="00EC19A1">
            <w:pPr>
              <w:rPr>
                <w:rFonts w:eastAsia="Century Gothic" w:cs="Century Gothic"/>
                <w:lang w:eastAsia="zh-CN"/>
              </w:rPr>
            </w:pPr>
            <w:r>
              <w:rPr>
                <w:rFonts w:eastAsia="Century Gothic" w:cs="Century Gothic"/>
                <w:lang w:eastAsia="zh-CN"/>
              </w:rPr>
              <w:t>Overall, the clients were satisfied with the progress.</w:t>
            </w:r>
          </w:p>
        </w:tc>
      </w:tr>
      <w:bookmarkEnd w:id="1"/>
    </w:tbl>
    <w:p w14:paraId="73349ACE" w14:textId="77777777" w:rsidR="0037605E" w:rsidRDefault="0037605E"/>
    <w:p w14:paraId="40AE5817" w14:textId="77777777" w:rsidR="009E4DAC" w:rsidRDefault="009E4DAC"/>
    <w:p w14:paraId="02906A70" w14:textId="77777777" w:rsidR="009E4DAC" w:rsidRDefault="009E4DAC"/>
    <w:p w14:paraId="09C8861D" w14:textId="77777777" w:rsidR="009E4DAC" w:rsidRDefault="009E4DAC"/>
    <w:p w14:paraId="2A4C2370" w14:textId="3D916553" w:rsidR="009E4DAC" w:rsidRDefault="009E4DAC"/>
    <w:p w14:paraId="0DE8F500" w14:textId="77777777" w:rsidR="004E77D9" w:rsidRDefault="004E77D9"/>
    <w:p w14:paraId="60C681C9" w14:textId="77777777" w:rsidR="009E4DAC" w:rsidRDefault="009E4DAC"/>
    <w:p w14:paraId="264FC0F4" w14:textId="77777777" w:rsidR="009E4DAC" w:rsidRDefault="009E4DAC"/>
    <w:p w14:paraId="03B72A31" w14:textId="77777777" w:rsidR="009E4DAC" w:rsidRDefault="009E4DAC"/>
    <w:p w14:paraId="6640A98C" w14:textId="77777777" w:rsidR="009E4DAC" w:rsidRDefault="009E4DAC"/>
    <w:p w14:paraId="19D87BDD" w14:textId="77777777" w:rsidR="00424012" w:rsidRDefault="00424012"/>
    <w:p w14:paraId="2F25D644" w14:textId="77777777" w:rsidR="00424012" w:rsidRDefault="00424012"/>
    <w:sectPr w:rsidR="00424012" w:rsidSect="005E28EF">
      <w:headerReference w:type="default" r:id="rId10"/>
      <w:footerReference w:type="default" r:id="rId11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F3332" w14:textId="77777777" w:rsidR="0008740B" w:rsidRDefault="0008740B" w:rsidP="004F31E8">
      <w:r>
        <w:separator/>
      </w:r>
    </w:p>
  </w:endnote>
  <w:endnote w:type="continuationSeparator" w:id="0">
    <w:p w14:paraId="19AC63C2" w14:textId="77777777" w:rsidR="0008740B" w:rsidRDefault="0008740B" w:rsidP="004F31E8">
      <w:r>
        <w:continuationSeparator/>
      </w:r>
    </w:p>
  </w:endnote>
  <w:endnote w:type="continuationNotice" w:id="1">
    <w:p w14:paraId="7ACCC31D" w14:textId="77777777" w:rsidR="0008740B" w:rsidRDefault="00087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5A4A85DB" w14:textId="77777777" w:rsidTr="004F4DE8">
      <w:tc>
        <w:tcPr>
          <w:tcW w:w="4508" w:type="dxa"/>
        </w:tcPr>
        <w:p w14:paraId="101C364F" w14:textId="1EC1165D" w:rsidR="005621DF" w:rsidRDefault="006D3B97">
          <w:pPr>
            <w:pStyle w:val="Footer"/>
          </w:pPr>
          <w:r>
            <w:t>Meeting 2 Minutes</w:t>
          </w:r>
        </w:p>
      </w:tc>
      <w:tc>
        <w:tcPr>
          <w:tcW w:w="4508" w:type="dxa"/>
          <w:vAlign w:val="center"/>
        </w:tcPr>
        <w:p w14:paraId="255C2029" w14:textId="77777777" w:rsidR="005621DF" w:rsidRPr="000B3036" w:rsidRDefault="005621DF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r w:rsidR="00000000">
            <w:fldChar w:fldCharType="begin"/>
          </w:r>
          <w:r w:rsidR="00000000">
            <w:instrText xml:space="preserve"> NUMPAGES  \* Arabic  \* MERGEFORMAT </w:instrText>
          </w:r>
          <w:r w:rsidR="00000000">
            <w:fldChar w:fldCharType="separate"/>
          </w:r>
          <w:r w:rsidRPr="000B3036">
            <w:rPr>
              <w:noProof/>
            </w:rPr>
            <w:t>2</w:t>
          </w:r>
          <w:r w:rsidR="00000000">
            <w:rPr>
              <w:noProof/>
            </w:rPr>
            <w:fldChar w:fldCharType="end"/>
          </w:r>
        </w:p>
      </w:tc>
    </w:tr>
  </w:tbl>
  <w:p w14:paraId="77FE0EE7" w14:textId="77777777" w:rsidR="00494D92" w:rsidRDefault="00494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874B5" w14:textId="77777777" w:rsidR="0008740B" w:rsidRDefault="0008740B" w:rsidP="004F31E8">
      <w:r>
        <w:separator/>
      </w:r>
    </w:p>
  </w:footnote>
  <w:footnote w:type="continuationSeparator" w:id="0">
    <w:p w14:paraId="52D7C8B0" w14:textId="77777777" w:rsidR="0008740B" w:rsidRDefault="0008740B" w:rsidP="004F31E8">
      <w:r>
        <w:continuationSeparator/>
      </w:r>
    </w:p>
  </w:footnote>
  <w:footnote w:type="continuationNotice" w:id="1">
    <w:p w14:paraId="5E36527B" w14:textId="77777777" w:rsidR="0008740B" w:rsidRDefault="000874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0C5CF9C7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100B07" w14:textId="4DA1A9CA" w:rsidR="005D01D0" w:rsidRPr="00E63892" w:rsidRDefault="003818EE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315546" wp14:editId="2B68884A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0683E10A" w14:textId="77777777" w:rsidR="004C4C4A" w:rsidRPr="00E63892" w:rsidRDefault="004C4C4A" w:rsidP="00552C04">
          <w:pPr>
            <w:pStyle w:val="DocumentTitle"/>
          </w:pPr>
          <w:r>
            <w:t>MINUTES OF MEETING</w:t>
          </w:r>
        </w:p>
      </w:tc>
    </w:tr>
  </w:tbl>
  <w:p w14:paraId="65E70329" w14:textId="77777777" w:rsidR="005D01D0" w:rsidRDefault="005D0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D86"/>
    <w:multiLevelType w:val="hybridMultilevel"/>
    <w:tmpl w:val="D338B0D4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A0642C2">
      <w:start w:val="1"/>
      <w:numFmt w:val="bullet"/>
      <w:lvlText w:val="o"/>
      <w:lvlJc w:val="left"/>
      <w:rPr>
        <w:rFonts w:ascii="Courier New" w:hAnsi="Courier New" w:hint="default"/>
      </w:rPr>
    </w:lvl>
    <w:lvl w:ilvl="2" w:tplc="5BE26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9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4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5D6"/>
    <w:multiLevelType w:val="hybridMultilevel"/>
    <w:tmpl w:val="B8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9DA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E38D8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C5CE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94AB5"/>
    <w:multiLevelType w:val="hybridMultilevel"/>
    <w:tmpl w:val="A134D282"/>
    <w:lvl w:ilvl="0" w:tplc="82A0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E5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4C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C8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9BD"/>
    <w:multiLevelType w:val="hybridMultilevel"/>
    <w:tmpl w:val="EA4E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8A3504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75A2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45E6C"/>
    <w:multiLevelType w:val="hybridMultilevel"/>
    <w:tmpl w:val="39D8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B70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D14079"/>
    <w:multiLevelType w:val="hybridMultilevel"/>
    <w:tmpl w:val="FB1C115E"/>
    <w:lvl w:ilvl="0" w:tplc="17CA0B8A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682C"/>
    <w:multiLevelType w:val="hybridMultilevel"/>
    <w:tmpl w:val="D1F064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82221"/>
    <w:multiLevelType w:val="hybridMultilevel"/>
    <w:tmpl w:val="16F642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D2A15"/>
    <w:multiLevelType w:val="hybridMultilevel"/>
    <w:tmpl w:val="FD844192"/>
    <w:lvl w:ilvl="0" w:tplc="622239B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1766"/>
    <w:multiLevelType w:val="hybridMultilevel"/>
    <w:tmpl w:val="90465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2B2E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3234F9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05AA6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246C7"/>
    <w:multiLevelType w:val="hybridMultilevel"/>
    <w:tmpl w:val="05F4C9DE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551AC"/>
    <w:multiLevelType w:val="hybridMultilevel"/>
    <w:tmpl w:val="E97CD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5D70B2"/>
    <w:multiLevelType w:val="hybridMultilevel"/>
    <w:tmpl w:val="7D7CA402"/>
    <w:lvl w:ilvl="0" w:tplc="9D404FF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3287B10"/>
    <w:multiLevelType w:val="hybridMultilevel"/>
    <w:tmpl w:val="F5F8EF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6D5D6B"/>
    <w:multiLevelType w:val="multilevel"/>
    <w:tmpl w:val="56E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5FDD726A"/>
    <w:multiLevelType w:val="hybridMultilevel"/>
    <w:tmpl w:val="2FC64C0C"/>
    <w:lvl w:ilvl="0" w:tplc="FF5894DE">
      <w:numFmt w:val="bullet"/>
      <w:lvlText w:val="-"/>
      <w:lvlJc w:val="left"/>
      <w:pPr>
        <w:ind w:left="36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F02A90"/>
    <w:multiLevelType w:val="hybridMultilevel"/>
    <w:tmpl w:val="9046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B05FE"/>
    <w:multiLevelType w:val="hybridMultilevel"/>
    <w:tmpl w:val="ABA465C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4586C"/>
    <w:multiLevelType w:val="hybridMultilevel"/>
    <w:tmpl w:val="FDCC0C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55CB1"/>
    <w:multiLevelType w:val="hybridMultilevel"/>
    <w:tmpl w:val="6B5E7E44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40C8"/>
    <w:multiLevelType w:val="hybridMultilevel"/>
    <w:tmpl w:val="ABA465C0"/>
    <w:lvl w:ilvl="0" w:tplc="C458E41A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03748"/>
    <w:multiLevelType w:val="hybridMultilevel"/>
    <w:tmpl w:val="A2AACE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27CAF"/>
    <w:multiLevelType w:val="hybridMultilevel"/>
    <w:tmpl w:val="586233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7559E4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A5CB8"/>
    <w:multiLevelType w:val="hybridMultilevel"/>
    <w:tmpl w:val="5992967C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B3704"/>
    <w:multiLevelType w:val="hybridMultilevel"/>
    <w:tmpl w:val="9BF6BD18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7525">
    <w:abstractNumId w:val="0"/>
  </w:num>
  <w:num w:numId="2" w16cid:durableId="1272663239">
    <w:abstractNumId w:val="23"/>
  </w:num>
  <w:num w:numId="3" w16cid:durableId="2023050842">
    <w:abstractNumId w:val="20"/>
  </w:num>
  <w:num w:numId="4" w16cid:durableId="616258094">
    <w:abstractNumId w:val="29"/>
  </w:num>
  <w:num w:numId="5" w16cid:durableId="170428679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7477335">
    <w:abstractNumId w:val="5"/>
  </w:num>
  <w:num w:numId="7" w16cid:durableId="1321618546">
    <w:abstractNumId w:val="30"/>
  </w:num>
  <w:num w:numId="8" w16cid:durableId="1893929053">
    <w:abstractNumId w:val="17"/>
  </w:num>
  <w:num w:numId="9" w16cid:durableId="669525360">
    <w:abstractNumId w:val="7"/>
  </w:num>
  <w:num w:numId="10" w16cid:durableId="247273128">
    <w:abstractNumId w:val="3"/>
  </w:num>
  <w:num w:numId="11" w16cid:durableId="1839538799">
    <w:abstractNumId w:val="23"/>
  </w:num>
  <w:num w:numId="12" w16cid:durableId="282226676">
    <w:abstractNumId w:val="23"/>
  </w:num>
  <w:num w:numId="13" w16cid:durableId="1631396765">
    <w:abstractNumId w:val="16"/>
  </w:num>
  <w:num w:numId="14" w16cid:durableId="628170086">
    <w:abstractNumId w:val="23"/>
  </w:num>
  <w:num w:numId="15" w16cid:durableId="820855198">
    <w:abstractNumId w:val="23"/>
  </w:num>
  <w:num w:numId="16" w16cid:durableId="823933584">
    <w:abstractNumId w:val="23"/>
  </w:num>
  <w:num w:numId="17" w16cid:durableId="1792357864">
    <w:abstractNumId w:val="23"/>
  </w:num>
  <w:num w:numId="18" w16cid:durableId="824200036">
    <w:abstractNumId w:val="13"/>
  </w:num>
  <w:num w:numId="19" w16cid:durableId="1092121748">
    <w:abstractNumId w:val="10"/>
  </w:num>
  <w:num w:numId="20" w16cid:durableId="1501963267">
    <w:abstractNumId w:val="32"/>
  </w:num>
  <w:num w:numId="21" w16cid:durableId="622150079">
    <w:abstractNumId w:val="33"/>
  </w:num>
  <w:num w:numId="22" w16cid:durableId="138349747">
    <w:abstractNumId w:val="18"/>
  </w:num>
  <w:num w:numId="23" w16cid:durableId="340475583">
    <w:abstractNumId w:val="26"/>
  </w:num>
  <w:num w:numId="24" w16cid:durableId="1325815663">
    <w:abstractNumId w:val="9"/>
  </w:num>
  <w:num w:numId="25" w16cid:durableId="248348309">
    <w:abstractNumId w:val="4"/>
  </w:num>
  <w:num w:numId="26" w16cid:durableId="268709342">
    <w:abstractNumId w:val="11"/>
  </w:num>
  <w:num w:numId="27" w16cid:durableId="1376539163">
    <w:abstractNumId w:val="21"/>
  </w:num>
  <w:num w:numId="28" w16cid:durableId="507905993">
    <w:abstractNumId w:val="12"/>
  </w:num>
  <w:num w:numId="29" w16cid:durableId="1048187652">
    <w:abstractNumId w:val="31"/>
  </w:num>
  <w:num w:numId="30" w16cid:durableId="887112945">
    <w:abstractNumId w:val="23"/>
  </w:num>
  <w:num w:numId="31" w16cid:durableId="998537201">
    <w:abstractNumId w:val="34"/>
  </w:num>
  <w:num w:numId="32" w16cid:durableId="380373766">
    <w:abstractNumId w:val="24"/>
  </w:num>
  <w:num w:numId="33" w16cid:durableId="1678653852">
    <w:abstractNumId w:val="28"/>
  </w:num>
  <w:num w:numId="34" w16cid:durableId="155270985">
    <w:abstractNumId w:val="8"/>
  </w:num>
  <w:num w:numId="35" w16cid:durableId="1048601305">
    <w:abstractNumId w:val="23"/>
  </w:num>
  <w:num w:numId="36" w16cid:durableId="259222146">
    <w:abstractNumId w:val="23"/>
  </w:num>
  <w:num w:numId="37" w16cid:durableId="820970298">
    <w:abstractNumId w:val="23"/>
  </w:num>
  <w:num w:numId="38" w16cid:durableId="781337581">
    <w:abstractNumId w:val="23"/>
  </w:num>
  <w:num w:numId="39" w16cid:durableId="1046835879">
    <w:abstractNumId w:val="23"/>
  </w:num>
  <w:num w:numId="40" w16cid:durableId="177814941">
    <w:abstractNumId w:val="23"/>
  </w:num>
  <w:num w:numId="41" w16cid:durableId="1159929107">
    <w:abstractNumId w:val="8"/>
  </w:num>
  <w:num w:numId="42" w16cid:durableId="1299067597">
    <w:abstractNumId w:val="27"/>
  </w:num>
  <w:num w:numId="43" w16cid:durableId="1981617965">
    <w:abstractNumId w:val="2"/>
  </w:num>
  <w:num w:numId="44" w16cid:durableId="2135371321">
    <w:abstractNumId w:val="1"/>
  </w:num>
  <w:num w:numId="45" w16cid:durableId="1243759177">
    <w:abstractNumId w:val="25"/>
  </w:num>
  <w:num w:numId="46" w16cid:durableId="1661421124">
    <w:abstractNumId w:val="15"/>
  </w:num>
  <w:num w:numId="47" w16cid:durableId="1768580813">
    <w:abstractNumId w:val="14"/>
  </w:num>
  <w:num w:numId="48" w16cid:durableId="81341092">
    <w:abstractNumId w:val="6"/>
  </w:num>
  <w:num w:numId="49" w16cid:durableId="1682003874">
    <w:abstractNumId w:val="19"/>
  </w:num>
  <w:num w:numId="50" w16cid:durableId="7722117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E"/>
    <w:rsid w:val="00001194"/>
    <w:rsid w:val="00006039"/>
    <w:rsid w:val="0001020B"/>
    <w:rsid w:val="00013E19"/>
    <w:rsid w:val="00014F8D"/>
    <w:rsid w:val="00016984"/>
    <w:rsid w:val="00017098"/>
    <w:rsid w:val="00017937"/>
    <w:rsid w:val="00020809"/>
    <w:rsid w:val="00023A9F"/>
    <w:rsid w:val="00023CEA"/>
    <w:rsid w:val="000250C3"/>
    <w:rsid w:val="00030A2D"/>
    <w:rsid w:val="00031351"/>
    <w:rsid w:val="00035109"/>
    <w:rsid w:val="00035F64"/>
    <w:rsid w:val="00036375"/>
    <w:rsid w:val="00042D9B"/>
    <w:rsid w:val="000471A6"/>
    <w:rsid w:val="00053307"/>
    <w:rsid w:val="00054ACD"/>
    <w:rsid w:val="00055832"/>
    <w:rsid w:val="00055A94"/>
    <w:rsid w:val="00057103"/>
    <w:rsid w:val="0006184B"/>
    <w:rsid w:val="00061897"/>
    <w:rsid w:val="00061BDC"/>
    <w:rsid w:val="00065482"/>
    <w:rsid w:val="00071314"/>
    <w:rsid w:val="00072CED"/>
    <w:rsid w:val="00072D65"/>
    <w:rsid w:val="00073D2E"/>
    <w:rsid w:val="000754C8"/>
    <w:rsid w:val="0008026D"/>
    <w:rsid w:val="0008097B"/>
    <w:rsid w:val="00080B0D"/>
    <w:rsid w:val="000841BB"/>
    <w:rsid w:val="000851E8"/>
    <w:rsid w:val="0008740B"/>
    <w:rsid w:val="000907C5"/>
    <w:rsid w:val="00090936"/>
    <w:rsid w:val="000920B7"/>
    <w:rsid w:val="000950F2"/>
    <w:rsid w:val="000A0295"/>
    <w:rsid w:val="000A6697"/>
    <w:rsid w:val="000B1977"/>
    <w:rsid w:val="000B3036"/>
    <w:rsid w:val="000B4E84"/>
    <w:rsid w:val="000B57BB"/>
    <w:rsid w:val="000B79D0"/>
    <w:rsid w:val="000C2C70"/>
    <w:rsid w:val="000C5621"/>
    <w:rsid w:val="000D4756"/>
    <w:rsid w:val="000D54AF"/>
    <w:rsid w:val="000D7162"/>
    <w:rsid w:val="000E1368"/>
    <w:rsid w:val="000E3788"/>
    <w:rsid w:val="000E5DC4"/>
    <w:rsid w:val="000E6C1F"/>
    <w:rsid w:val="000F0E04"/>
    <w:rsid w:val="000F1FD3"/>
    <w:rsid w:val="000F79BD"/>
    <w:rsid w:val="00105A7B"/>
    <w:rsid w:val="00105AFB"/>
    <w:rsid w:val="001072C3"/>
    <w:rsid w:val="00110FD2"/>
    <w:rsid w:val="00112736"/>
    <w:rsid w:val="00115E2E"/>
    <w:rsid w:val="00117CB4"/>
    <w:rsid w:val="00123CD8"/>
    <w:rsid w:val="00124631"/>
    <w:rsid w:val="00130FA5"/>
    <w:rsid w:val="00136B60"/>
    <w:rsid w:val="00144D50"/>
    <w:rsid w:val="00153F65"/>
    <w:rsid w:val="00156AE2"/>
    <w:rsid w:val="00156F93"/>
    <w:rsid w:val="00157BEC"/>
    <w:rsid w:val="00165ACE"/>
    <w:rsid w:val="0016713C"/>
    <w:rsid w:val="00172104"/>
    <w:rsid w:val="001722C9"/>
    <w:rsid w:val="00174853"/>
    <w:rsid w:val="00174D5E"/>
    <w:rsid w:val="00176F74"/>
    <w:rsid w:val="001771AC"/>
    <w:rsid w:val="00180536"/>
    <w:rsid w:val="00183D10"/>
    <w:rsid w:val="00185F3F"/>
    <w:rsid w:val="001911D6"/>
    <w:rsid w:val="00191524"/>
    <w:rsid w:val="0019544E"/>
    <w:rsid w:val="001A19A6"/>
    <w:rsid w:val="001A1DE9"/>
    <w:rsid w:val="001A5DAC"/>
    <w:rsid w:val="001B1E10"/>
    <w:rsid w:val="001B2E13"/>
    <w:rsid w:val="001B531C"/>
    <w:rsid w:val="001C0AB6"/>
    <w:rsid w:val="001C3ACE"/>
    <w:rsid w:val="001C6B6D"/>
    <w:rsid w:val="001E72EC"/>
    <w:rsid w:val="001F17DE"/>
    <w:rsid w:val="001F5FA0"/>
    <w:rsid w:val="002010FF"/>
    <w:rsid w:val="0020412E"/>
    <w:rsid w:val="002043C5"/>
    <w:rsid w:val="00204A4C"/>
    <w:rsid w:val="002130BB"/>
    <w:rsid w:val="00215730"/>
    <w:rsid w:val="0021625E"/>
    <w:rsid w:val="0022788C"/>
    <w:rsid w:val="00227F8A"/>
    <w:rsid w:val="00231D02"/>
    <w:rsid w:val="002341BE"/>
    <w:rsid w:val="00240F06"/>
    <w:rsid w:val="002455C5"/>
    <w:rsid w:val="002469F8"/>
    <w:rsid w:val="00250005"/>
    <w:rsid w:val="00250C1B"/>
    <w:rsid w:val="00251D73"/>
    <w:rsid w:val="00251DF1"/>
    <w:rsid w:val="00252B52"/>
    <w:rsid w:val="002535DB"/>
    <w:rsid w:val="0026484B"/>
    <w:rsid w:val="00266D45"/>
    <w:rsid w:val="00271DE5"/>
    <w:rsid w:val="00272F56"/>
    <w:rsid w:val="00275E3B"/>
    <w:rsid w:val="00277D62"/>
    <w:rsid w:val="00277EE1"/>
    <w:rsid w:val="00281106"/>
    <w:rsid w:val="0028122C"/>
    <w:rsid w:val="00282FB9"/>
    <w:rsid w:val="00293274"/>
    <w:rsid w:val="002973EF"/>
    <w:rsid w:val="002A0251"/>
    <w:rsid w:val="002A1966"/>
    <w:rsid w:val="002A3DDD"/>
    <w:rsid w:val="002A4A5A"/>
    <w:rsid w:val="002A55EE"/>
    <w:rsid w:val="002A637B"/>
    <w:rsid w:val="002B1431"/>
    <w:rsid w:val="002B5186"/>
    <w:rsid w:val="002C0A24"/>
    <w:rsid w:val="002C386E"/>
    <w:rsid w:val="002C4D2C"/>
    <w:rsid w:val="002C5DE4"/>
    <w:rsid w:val="002D112D"/>
    <w:rsid w:val="002D24C4"/>
    <w:rsid w:val="002D51D1"/>
    <w:rsid w:val="002E43DD"/>
    <w:rsid w:val="002E5B10"/>
    <w:rsid w:val="002E6622"/>
    <w:rsid w:val="002E79CD"/>
    <w:rsid w:val="002F2E0B"/>
    <w:rsid w:val="002F4D69"/>
    <w:rsid w:val="0030282D"/>
    <w:rsid w:val="0030735F"/>
    <w:rsid w:val="0031459E"/>
    <w:rsid w:val="003145DC"/>
    <w:rsid w:val="00316ABF"/>
    <w:rsid w:val="0032120D"/>
    <w:rsid w:val="00327EDA"/>
    <w:rsid w:val="00334B31"/>
    <w:rsid w:val="00336C6C"/>
    <w:rsid w:val="00336FAF"/>
    <w:rsid w:val="0034299B"/>
    <w:rsid w:val="00344353"/>
    <w:rsid w:val="00345431"/>
    <w:rsid w:val="003463CB"/>
    <w:rsid w:val="00347081"/>
    <w:rsid w:val="00351374"/>
    <w:rsid w:val="003549BF"/>
    <w:rsid w:val="00363C55"/>
    <w:rsid w:val="00366108"/>
    <w:rsid w:val="00373149"/>
    <w:rsid w:val="0037605E"/>
    <w:rsid w:val="003765A1"/>
    <w:rsid w:val="003818EE"/>
    <w:rsid w:val="00384156"/>
    <w:rsid w:val="0038433D"/>
    <w:rsid w:val="00392D4F"/>
    <w:rsid w:val="003A1825"/>
    <w:rsid w:val="003A374D"/>
    <w:rsid w:val="003A63BF"/>
    <w:rsid w:val="003A6D1F"/>
    <w:rsid w:val="003A740D"/>
    <w:rsid w:val="003B154E"/>
    <w:rsid w:val="003B2849"/>
    <w:rsid w:val="003B4DF5"/>
    <w:rsid w:val="003B5AEB"/>
    <w:rsid w:val="003B7912"/>
    <w:rsid w:val="003C20E0"/>
    <w:rsid w:val="003D3478"/>
    <w:rsid w:val="003D5FAA"/>
    <w:rsid w:val="003E21C1"/>
    <w:rsid w:val="003E74E3"/>
    <w:rsid w:val="003F11DE"/>
    <w:rsid w:val="003F1F31"/>
    <w:rsid w:val="003F4EDF"/>
    <w:rsid w:val="00402D11"/>
    <w:rsid w:val="0040453D"/>
    <w:rsid w:val="00406BB0"/>
    <w:rsid w:val="0041200D"/>
    <w:rsid w:val="0041217A"/>
    <w:rsid w:val="004130C6"/>
    <w:rsid w:val="004165AD"/>
    <w:rsid w:val="0042111E"/>
    <w:rsid w:val="00423111"/>
    <w:rsid w:val="00424012"/>
    <w:rsid w:val="00430462"/>
    <w:rsid w:val="00432B54"/>
    <w:rsid w:val="004335C1"/>
    <w:rsid w:val="00434F64"/>
    <w:rsid w:val="00435964"/>
    <w:rsid w:val="00436D24"/>
    <w:rsid w:val="00441D29"/>
    <w:rsid w:val="00445A5A"/>
    <w:rsid w:val="00446D43"/>
    <w:rsid w:val="00447ED4"/>
    <w:rsid w:val="00453230"/>
    <w:rsid w:val="004564B3"/>
    <w:rsid w:val="0045729C"/>
    <w:rsid w:val="0045738E"/>
    <w:rsid w:val="004621BE"/>
    <w:rsid w:val="00465139"/>
    <w:rsid w:val="004679A5"/>
    <w:rsid w:val="0047767D"/>
    <w:rsid w:val="004913F2"/>
    <w:rsid w:val="00492117"/>
    <w:rsid w:val="0049284F"/>
    <w:rsid w:val="004930B9"/>
    <w:rsid w:val="00494478"/>
    <w:rsid w:val="00494D92"/>
    <w:rsid w:val="00495436"/>
    <w:rsid w:val="004A4519"/>
    <w:rsid w:val="004A50C1"/>
    <w:rsid w:val="004A5B46"/>
    <w:rsid w:val="004A6C70"/>
    <w:rsid w:val="004B0386"/>
    <w:rsid w:val="004B2F4F"/>
    <w:rsid w:val="004B6427"/>
    <w:rsid w:val="004C1C37"/>
    <w:rsid w:val="004C24A8"/>
    <w:rsid w:val="004C461A"/>
    <w:rsid w:val="004C4C4A"/>
    <w:rsid w:val="004C5419"/>
    <w:rsid w:val="004D5A32"/>
    <w:rsid w:val="004D71C6"/>
    <w:rsid w:val="004E3783"/>
    <w:rsid w:val="004E4DD0"/>
    <w:rsid w:val="004E73FA"/>
    <w:rsid w:val="004E77D9"/>
    <w:rsid w:val="004F1EEA"/>
    <w:rsid w:val="004F206E"/>
    <w:rsid w:val="004F31E8"/>
    <w:rsid w:val="004F41F3"/>
    <w:rsid w:val="004F4DE8"/>
    <w:rsid w:val="004F57EA"/>
    <w:rsid w:val="004F5DC5"/>
    <w:rsid w:val="00502613"/>
    <w:rsid w:val="005107CE"/>
    <w:rsid w:val="00515C4F"/>
    <w:rsid w:val="00517B70"/>
    <w:rsid w:val="00520EA4"/>
    <w:rsid w:val="0052156F"/>
    <w:rsid w:val="00522318"/>
    <w:rsid w:val="005329FA"/>
    <w:rsid w:val="00533272"/>
    <w:rsid w:val="00534258"/>
    <w:rsid w:val="005343F6"/>
    <w:rsid w:val="00535994"/>
    <w:rsid w:val="00542D78"/>
    <w:rsid w:val="0054748B"/>
    <w:rsid w:val="00552C04"/>
    <w:rsid w:val="005569F9"/>
    <w:rsid w:val="00556B51"/>
    <w:rsid w:val="005621DF"/>
    <w:rsid w:val="00565DDC"/>
    <w:rsid w:val="00570560"/>
    <w:rsid w:val="00571A96"/>
    <w:rsid w:val="0057414A"/>
    <w:rsid w:val="005752D2"/>
    <w:rsid w:val="00575FAA"/>
    <w:rsid w:val="005777E5"/>
    <w:rsid w:val="00577FB0"/>
    <w:rsid w:val="00580E3A"/>
    <w:rsid w:val="0058220A"/>
    <w:rsid w:val="0058355A"/>
    <w:rsid w:val="005852B7"/>
    <w:rsid w:val="00587A97"/>
    <w:rsid w:val="005928FE"/>
    <w:rsid w:val="00594E19"/>
    <w:rsid w:val="00597AB0"/>
    <w:rsid w:val="005A13A1"/>
    <w:rsid w:val="005A2ACB"/>
    <w:rsid w:val="005A382D"/>
    <w:rsid w:val="005A75D4"/>
    <w:rsid w:val="005A7E39"/>
    <w:rsid w:val="005B197E"/>
    <w:rsid w:val="005B2732"/>
    <w:rsid w:val="005B6E01"/>
    <w:rsid w:val="005C127F"/>
    <w:rsid w:val="005C1D05"/>
    <w:rsid w:val="005C220A"/>
    <w:rsid w:val="005C5D04"/>
    <w:rsid w:val="005C666E"/>
    <w:rsid w:val="005C7418"/>
    <w:rsid w:val="005D01D0"/>
    <w:rsid w:val="005D5DC0"/>
    <w:rsid w:val="005D7526"/>
    <w:rsid w:val="005D7C03"/>
    <w:rsid w:val="005E07F1"/>
    <w:rsid w:val="005E1ADE"/>
    <w:rsid w:val="005E28EF"/>
    <w:rsid w:val="005E5DBC"/>
    <w:rsid w:val="005F4D76"/>
    <w:rsid w:val="005F4D8C"/>
    <w:rsid w:val="00602EEE"/>
    <w:rsid w:val="0060687D"/>
    <w:rsid w:val="00610F21"/>
    <w:rsid w:val="006301EC"/>
    <w:rsid w:val="00630EA2"/>
    <w:rsid w:val="00635A16"/>
    <w:rsid w:val="0063772A"/>
    <w:rsid w:val="00645291"/>
    <w:rsid w:val="00647198"/>
    <w:rsid w:val="006500A9"/>
    <w:rsid w:val="00650291"/>
    <w:rsid w:val="00652165"/>
    <w:rsid w:val="00657A3D"/>
    <w:rsid w:val="0066059A"/>
    <w:rsid w:val="00665946"/>
    <w:rsid w:val="00666440"/>
    <w:rsid w:val="00675393"/>
    <w:rsid w:val="00676130"/>
    <w:rsid w:val="00677AA0"/>
    <w:rsid w:val="00681F5C"/>
    <w:rsid w:val="00683271"/>
    <w:rsid w:val="00692E8D"/>
    <w:rsid w:val="00692EEA"/>
    <w:rsid w:val="006A22AB"/>
    <w:rsid w:val="006B07BC"/>
    <w:rsid w:val="006B101F"/>
    <w:rsid w:val="006B16B6"/>
    <w:rsid w:val="006B44A6"/>
    <w:rsid w:val="006B6E01"/>
    <w:rsid w:val="006C00A8"/>
    <w:rsid w:val="006C6BBC"/>
    <w:rsid w:val="006C7A4F"/>
    <w:rsid w:val="006D1D9C"/>
    <w:rsid w:val="006D395B"/>
    <w:rsid w:val="006D3B97"/>
    <w:rsid w:val="006D4B9A"/>
    <w:rsid w:val="006E0465"/>
    <w:rsid w:val="006E104F"/>
    <w:rsid w:val="006E250B"/>
    <w:rsid w:val="006E6927"/>
    <w:rsid w:val="006F049C"/>
    <w:rsid w:val="006F133A"/>
    <w:rsid w:val="006F1E80"/>
    <w:rsid w:val="006F70A0"/>
    <w:rsid w:val="00701969"/>
    <w:rsid w:val="007055C6"/>
    <w:rsid w:val="00710CF0"/>
    <w:rsid w:val="0071267B"/>
    <w:rsid w:val="00714C9A"/>
    <w:rsid w:val="007163B9"/>
    <w:rsid w:val="007208A1"/>
    <w:rsid w:val="00720ADD"/>
    <w:rsid w:val="00724303"/>
    <w:rsid w:val="0073023D"/>
    <w:rsid w:val="00730835"/>
    <w:rsid w:val="007313DB"/>
    <w:rsid w:val="007313FF"/>
    <w:rsid w:val="0073150B"/>
    <w:rsid w:val="00736C19"/>
    <w:rsid w:val="007374F6"/>
    <w:rsid w:val="00742E12"/>
    <w:rsid w:val="0074382D"/>
    <w:rsid w:val="00746428"/>
    <w:rsid w:val="00746E3D"/>
    <w:rsid w:val="00747C5A"/>
    <w:rsid w:val="007504D7"/>
    <w:rsid w:val="00763787"/>
    <w:rsid w:val="0078054A"/>
    <w:rsid w:val="00780E0A"/>
    <w:rsid w:val="00783090"/>
    <w:rsid w:val="00783A18"/>
    <w:rsid w:val="007873EB"/>
    <w:rsid w:val="007924E5"/>
    <w:rsid w:val="0079780A"/>
    <w:rsid w:val="00797B76"/>
    <w:rsid w:val="00797BC3"/>
    <w:rsid w:val="007A292C"/>
    <w:rsid w:val="007A364C"/>
    <w:rsid w:val="007A385D"/>
    <w:rsid w:val="007A3DAF"/>
    <w:rsid w:val="007B070C"/>
    <w:rsid w:val="007B095A"/>
    <w:rsid w:val="007B32A9"/>
    <w:rsid w:val="007C13F8"/>
    <w:rsid w:val="007C146B"/>
    <w:rsid w:val="007D1E47"/>
    <w:rsid w:val="007D22A3"/>
    <w:rsid w:val="007D33F3"/>
    <w:rsid w:val="007D43B1"/>
    <w:rsid w:val="007D6CBE"/>
    <w:rsid w:val="007E0943"/>
    <w:rsid w:val="007E09E1"/>
    <w:rsid w:val="007E1956"/>
    <w:rsid w:val="007E42D5"/>
    <w:rsid w:val="007F15EA"/>
    <w:rsid w:val="007F25CC"/>
    <w:rsid w:val="00811559"/>
    <w:rsid w:val="00812F01"/>
    <w:rsid w:val="00816127"/>
    <w:rsid w:val="00816273"/>
    <w:rsid w:val="00816FC9"/>
    <w:rsid w:val="00817924"/>
    <w:rsid w:val="008315C4"/>
    <w:rsid w:val="00834CAB"/>
    <w:rsid w:val="00840AD3"/>
    <w:rsid w:val="00843734"/>
    <w:rsid w:val="00844FDC"/>
    <w:rsid w:val="008502B6"/>
    <w:rsid w:val="00854998"/>
    <w:rsid w:val="00856332"/>
    <w:rsid w:val="00856EAE"/>
    <w:rsid w:val="008574A4"/>
    <w:rsid w:val="00860E0B"/>
    <w:rsid w:val="0086514A"/>
    <w:rsid w:val="0086527A"/>
    <w:rsid w:val="00866CDB"/>
    <w:rsid w:val="00867173"/>
    <w:rsid w:val="008732FB"/>
    <w:rsid w:val="00876692"/>
    <w:rsid w:val="00877F4B"/>
    <w:rsid w:val="0088509B"/>
    <w:rsid w:val="008905C7"/>
    <w:rsid w:val="00891320"/>
    <w:rsid w:val="00893DD2"/>
    <w:rsid w:val="008A0DF6"/>
    <w:rsid w:val="008A65F0"/>
    <w:rsid w:val="008B0354"/>
    <w:rsid w:val="008B1934"/>
    <w:rsid w:val="008B2BAD"/>
    <w:rsid w:val="008B45F4"/>
    <w:rsid w:val="008C016F"/>
    <w:rsid w:val="008C0B78"/>
    <w:rsid w:val="008C2F58"/>
    <w:rsid w:val="008C4B4D"/>
    <w:rsid w:val="008D2E4D"/>
    <w:rsid w:val="008E1828"/>
    <w:rsid w:val="008E4F20"/>
    <w:rsid w:val="008F2CD5"/>
    <w:rsid w:val="008F32C3"/>
    <w:rsid w:val="008F5713"/>
    <w:rsid w:val="008F7B68"/>
    <w:rsid w:val="00900658"/>
    <w:rsid w:val="00901B9F"/>
    <w:rsid w:val="009041B6"/>
    <w:rsid w:val="00904A54"/>
    <w:rsid w:val="00911BC6"/>
    <w:rsid w:val="00915495"/>
    <w:rsid w:val="00915513"/>
    <w:rsid w:val="009155FA"/>
    <w:rsid w:val="0091616C"/>
    <w:rsid w:val="009175D1"/>
    <w:rsid w:val="009200E6"/>
    <w:rsid w:val="00920929"/>
    <w:rsid w:val="00921A5B"/>
    <w:rsid w:val="0092474A"/>
    <w:rsid w:val="00926E45"/>
    <w:rsid w:val="009278E9"/>
    <w:rsid w:val="009349A9"/>
    <w:rsid w:val="0094188E"/>
    <w:rsid w:val="0094272B"/>
    <w:rsid w:val="00946147"/>
    <w:rsid w:val="00947A5E"/>
    <w:rsid w:val="0095199D"/>
    <w:rsid w:val="00952245"/>
    <w:rsid w:val="00954F3E"/>
    <w:rsid w:val="00957CB9"/>
    <w:rsid w:val="00960C53"/>
    <w:rsid w:val="00961F3B"/>
    <w:rsid w:val="00962183"/>
    <w:rsid w:val="009666BE"/>
    <w:rsid w:val="00966768"/>
    <w:rsid w:val="00971CFF"/>
    <w:rsid w:val="00972EBE"/>
    <w:rsid w:val="00972F6E"/>
    <w:rsid w:val="00975CF9"/>
    <w:rsid w:val="00977D42"/>
    <w:rsid w:val="00980F4A"/>
    <w:rsid w:val="0098264B"/>
    <w:rsid w:val="009927EA"/>
    <w:rsid w:val="0099350B"/>
    <w:rsid w:val="00994CE0"/>
    <w:rsid w:val="0099737F"/>
    <w:rsid w:val="00997BCE"/>
    <w:rsid w:val="009A147A"/>
    <w:rsid w:val="009A1F2E"/>
    <w:rsid w:val="009A39CB"/>
    <w:rsid w:val="009A7FBB"/>
    <w:rsid w:val="009B2271"/>
    <w:rsid w:val="009B61CC"/>
    <w:rsid w:val="009B6D59"/>
    <w:rsid w:val="009C5B12"/>
    <w:rsid w:val="009C6E8C"/>
    <w:rsid w:val="009D1991"/>
    <w:rsid w:val="009E20E0"/>
    <w:rsid w:val="009E4B29"/>
    <w:rsid w:val="009E4DAC"/>
    <w:rsid w:val="009E5DB8"/>
    <w:rsid w:val="009E6E7A"/>
    <w:rsid w:val="009E7A78"/>
    <w:rsid w:val="009F01B7"/>
    <w:rsid w:val="009F19CE"/>
    <w:rsid w:val="009F726C"/>
    <w:rsid w:val="00A01D4C"/>
    <w:rsid w:val="00A066F1"/>
    <w:rsid w:val="00A07473"/>
    <w:rsid w:val="00A07BAF"/>
    <w:rsid w:val="00A12D45"/>
    <w:rsid w:val="00A13E88"/>
    <w:rsid w:val="00A20635"/>
    <w:rsid w:val="00A20ECE"/>
    <w:rsid w:val="00A22E97"/>
    <w:rsid w:val="00A24407"/>
    <w:rsid w:val="00A34934"/>
    <w:rsid w:val="00A35CDD"/>
    <w:rsid w:val="00A427AD"/>
    <w:rsid w:val="00A43190"/>
    <w:rsid w:val="00A45635"/>
    <w:rsid w:val="00A47CA6"/>
    <w:rsid w:val="00A50983"/>
    <w:rsid w:val="00A52C50"/>
    <w:rsid w:val="00A54098"/>
    <w:rsid w:val="00A57261"/>
    <w:rsid w:val="00A57815"/>
    <w:rsid w:val="00A62D63"/>
    <w:rsid w:val="00A63DC2"/>
    <w:rsid w:val="00A63F4C"/>
    <w:rsid w:val="00A66648"/>
    <w:rsid w:val="00A67AD9"/>
    <w:rsid w:val="00A70E15"/>
    <w:rsid w:val="00A713F7"/>
    <w:rsid w:val="00A7457A"/>
    <w:rsid w:val="00A86C10"/>
    <w:rsid w:val="00A86F20"/>
    <w:rsid w:val="00AA5420"/>
    <w:rsid w:val="00AA5598"/>
    <w:rsid w:val="00AB0C66"/>
    <w:rsid w:val="00AB38DD"/>
    <w:rsid w:val="00AB3B40"/>
    <w:rsid w:val="00AB454E"/>
    <w:rsid w:val="00AB7166"/>
    <w:rsid w:val="00AC1000"/>
    <w:rsid w:val="00AC34A7"/>
    <w:rsid w:val="00AC6700"/>
    <w:rsid w:val="00AC74B8"/>
    <w:rsid w:val="00AD2073"/>
    <w:rsid w:val="00AE1583"/>
    <w:rsid w:val="00AE21EC"/>
    <w:rsid w:val="00AE38B4"/>
    <w:rsid w:val="00AE3AA2"/>
    <w:rsid w:val="00AE3AE4"/>
    <w:rsid w:val="00AE460A"/>
    <w:rsid w:val="00AE48F9"/>
    <w:rsid w:val="00AE6286"/>
    <w:rsid w:val="00AF041D"/>
    <w:rsid w:val="00AF5ECB"/>
    <w:rsid w:val="00B02818"/>
    <w:rsid w:val="00B0303A"/>
    <w:rsid w:val="00B03578"/>
    <w:rsid w:val="00B057E8"/>
    <w:rsid w:val="00B10BB2"/>
    <w:rsid w:val="00B12A73"/>
    <w:rsid w:val="00B13160"/>
    <w:rsid w:val="00B158AE"/>
    <w:rsid w:val="00B15A8C"/>
    <w:rsid w:val="00B16A2C"/>
    <w:rsid w:val="00B2558F"/>
    <w:rsid w:val="00B26329"/>
    <w:rsid w:val="00B31B51"/>
    <w:rsid w:val="00B359C8"/>
    <w:rsid w:val="00B413D6"/>
    <w:rsid w:val="00B417DE"/>
    <w:rsid w:val="00B44CF7"/>
    <w:rsid w:val="00B45D37"/>
    <w:rsid w:val="00B47455"/>
    <w:rsid w:val="00B4746F"/>
    <w:rsid w:val="00B5445D"/>
    <w:rsid w:val="00B57A22"/>
    <w:rsid w:val="00B6057C"/>
    <w:rsid w:val="00B63DB2"/>
    <w:rsid w:val="00B67A1A"/>
    <w:rsid w:val="00B803A6"/>
    <w:rsid w:val="00B86A8C"/>
    <w:rsid w:val="00B87741"/>
    <w:rsid w:val="00B90927"/>
    <w:rsid w:val="00B92CC8"/>
    <w:rsid w:val="00B93DE1"/>
    <w:rsid w:val="00B94314"/>
    <w:rsid w:val="00BA3A69"/>
    <w:rsid w:val="00BA5323"/>
    <w:rsid w:val="00BB1CA7"/>
    <w:rsid w:val="00BB6D44"/>
    <w:rsid w:val="00BB7C3B"/>
    <w:rsid w:val="00BC16CB"/>
    <w:rsid w:val="00BC2069"/>
    <w:rsid w:val="00BC46C7"/>
    <w:rsid w:val="00BD02FE"/>
    <w:rsid w:val="00BD0658"/>
    <w:rsid w:val="00BD6F4C"/>
    <w:rsid w:val="00BE12D6"/>
    <w:rsid w:val="00BE3C76"/>
    <w:rsid w:val="00BF4F3D"/>
    <w:rsid w:val="00C00477"/>
    <w:rsid w:val="00C00852"/>
    <w:rsid w:val="00C02595"/>
    <w:rsid w:val="00C111BD"/>
    <w:rsid w:val="00C140A7"/>
    <w:rsid w:val="00C15776"/>
    <w:rsid w:val="00C16BC9"/>
    <w:rsid w:val="00C20D0B"/>
    <w:rsid w:val="00C20DB5"/>
    <w:rsid w:val="00C21BE9"/>
    <w:rsid w:val="00C22DEF"/>
    <w:rsid w:val="00C33E32"/>
    <w:rsid w:val="00C341B0"/>
    <w:rsid w:val="00C35E4F"/>
    <w:rsid w:val="00C3667D"/>
    <w:rsid w:val="00C36828"/>
    <w:rsid w:val="00C36D28"/>
    <w:rsid w:val="00C40D80"/>
    <w:rsid w:val="00C4560A"/>
    <w:rsid w:val="00C51C95"/>
    <w:rsid w:val="00C52BF9"/>
    <w:rsid w:val="00C548F2"/>
    <w:rsid w:val="00C62DA4"/>
    <w:rsid w:val="00C72D04"/>
    <w:rsid w:val="00C7690B"/>
    <w:rsid w:val="00C83707"/>
    <w:rsid w:val="00C8384E"/>
    <w:rsid w:val="00C838C7"/>
    <w:rsid w:val="00C91A80"/>
    <w:rsid w:val="00C92D80"/>
    <w:rsid w:val="00C97110"/>
    <w:rsid w:val="00CB14CA"/>
    <w:rsid w:val="00CB4EB6"/>
    <w:rsid w:val="00CC108E"/>
    <w:rsid w:val="00CC1A16"/>
    <w:rsid w:val="00CC1B43"/>
    <w:rsid w:val="00CC2822"/>
    <w:rsid w:val="00CC5938"/>
    <w:rsid w:val="00CC7069"/>
    <w:rsid w:val="00CC7337"/>
    <w:rsid w:val="00CE0CD3"/>
    <w:rsid w:val="00CE30AD"/>
    <w:rsid w:val="00CF0D85"/>
    <w:rsid w:val="00CF3550"/>
    <w:rsid w:val="00CF73EF"/>
    <w:rsid w:val="00D17213"/>
    <w:rsid w:val="00D22297"/>
    <w:rsid w:val="00D2258B"/>
    <w:rsid w:val="00D233BF"/>
    <w:rsid w:val="00D24A88"/>
    <w:rsid w:val="00D357A9"/>
    <w:rsid w:val="00D40740"/>
    <w:rsid w:val="00D4193B"/>
    <w:rsid w:val="00D4687A"/>
    <w:rsid w:val="00D51106"/>
    <w:rsid w:val="00D515C4"/>
    <w:rsid w:val="00D5529C"/>
    <w:rsid w:val="00D56800"/>
    <w:rsid w:val="00D67414"/>
    <w:rsid w:val="00D70589"/>
    <w:rsid w:val="00D712BE"/>
    <w:rsid w:val="00D77C19"/>
    <w:rsid w:val="00D77FBE"/>
    <w:rsid w:val="00D849B4"/>
    <w:rsid w:val="00D85B59"/>
    <w:rsid w:val="00D85B77"/>
    <w:rsid w:val="00D90FAD"/>
    <w:rsid w:val="00DA0D8F"/>
    <w:rsid w:val="00DA1A42"/>
    <w:rsid w:val="00DA31C7"/>
    <w:rsid w:val="00DA3572"/>
    <w:rsid w:val="00DB3C7C"/>
    <w:rsid w:val="00DB4A79"/>
    <w:rsid w:val="00DB74CC"/>
    <w:rsid w:val="00DB79C9"/>
    <w:rsid w:val="00DC0101"/>
    <w:rsid w:val="00DC34F6"/>
    <w:rsid w:val="00DD005C"/>
    <w:rsid w:val="00DD1A22"/>
    <w:rsid w:val="00DD203A"/>
    <w:rsid w:val="00DE0585"/>
    <w:rsid w:val="00DE1390"/>
    <w:rsid w:val="00DE5F13"/>
    <w:rsid w:val="00DE7FEF"/>
    <w:rsid w:val="00DF0DCA"/>
    <w:rsid w:val="00DF13BA"/>
    <w:rsid w:val="00DF4698"/>
    <w:rsid w:val="00DF48A2"/>
    <w:rsid w:val="00DF6DC8"/>
    <w:rsid w:val="00DF6E58"/>
    <w:rsid w:val="00E02990"/>
    <w:rsid w:val="00E02AF7"/>
    <w:rsid w:val="00E03542"/>
    <w:rsid w:val="00E12681"/>
    <w:rsid w:val="00E14CD5"/>
    <w:rsid w:val="00E20C94"/>
    <w:rsid w:val="00E239D8"/>
    <w:rsid w:val="00E241D4"/>
    <w:rsid w:val="00E242C1"/>
    <w:rsid w:val="00E249D1"/>
    <w:rsid w:val="00E25244"/>
    <w:rsid w:val="00E3205E"/>
    <w:rsid w:val="00E43784"/>
    <w:rsid w:val="00E439CF"/>
    <w:rsid w:val="00E47D89"/>
    <w:rsid w:val="00E52BCA"/>
    <w:rsid w:val="00E5384D"/>
    <w:rsid w:val="00E544E7"/>
    <w:rsid w:val="00E63FC3"/>
    <w:rsid w:val="00E72A6B"/>
    <w:rsid w:val="00E74453"/>
    <w:rsid w:val="00E74D01"/>
    <w:rsid w:val="00E75A07"/>
    <w:rsid w:val="00E7756B"/>
    <w:rsid w:val="00E775F7"/>
    <w:rsid w:val="00E77EC0"/>
    <w:rsid w:val="00E814B3"/>
    <w:rsid w:val="00E82A7B"/>
    <w:rsid w:val="00E85BCB"/>
    <w:rsid w:val="00E86CBB"/>
    <w:rsid w:val="00E87B52"/>
    <w:rsid w:val="00E966B2"/>
    <w:rsid w:val="00EA31C5"/>
    <w:rsid w:val="00EA410B"/>
    <w:rsid w:val="00EB299A"/>
    <w:rsid w:val="00EB2B9C"/>
    <w:rsid w:val="00EB4EE9"/>
    <w:rsid w:val="00EB5599"/>
    <w:rsid w:val="00EC2C67"/>
    <w:rsid w:val="00ED0052"/>
    <w:rsid w:val="00ED2480"/>
    <w:rsid w:val="00ED5345"/>
    <w:rsid w:val="00ED6A07"/>
    <w:rsid w:val="00EE1639"/>
    <w:rsid w:val="00EE21F6"/>
    <w:rsid w:val="00EE26B0"/>
    <w:rsid w:val="00EE420B"/>
    <w:rsid w:val="00EE481C"/>
    <w:rsid w:val="00EE52CB"/>
    <w:rsid w:val="00F0084A"/>
    <w:rsid w:val="00F12FEE"/>
    <w:rsid w:val="00F1516B"/>
    <w:rsid w:val="00F1749D"/>
    <w:rsid w:val="00F21AFE"/>
    <w:rsid w:val="00F240EA"/>
    <w:rsid w:val="00F24D8B"/>
    <w:rsid w:val="00F25960"/>
    <w:rsid w:val="00F25F7E"/>
    <w:rsid w:val="00F33F0B"/>
    <w:rsid w:val="00F405D0"/>
    <w:rsid w:val="00F421CF"/>
    <w:rsid w:val="00F42DF1"/>
    <w:rsid w:val="00F42FE3"/>
    <w:rsid w:val="00F44AFB"/>
    <w:rsid w:val="00F51E93"/>
    <w:rsid w:val="00F5410A"/>
    <w:rsid w:val="00F570B4"/>
    <w:rsid w:val="00F61A7B"/>
    <w:rsid w:val="00F63BB4"/>
    <w:rsid w:val="00F648E8"/>
    <w:rsid w:val="00F65519"/>
    <w:rsid w:val="00F7080F"/>
    <w:rsid w:val="00F7395F"/>
    <w:rsid w:val="00F74D2E"/>
    <w:rsid w:val="00F7687B"/>
    <w:rsid w:val="00F77DA1"/>
    <w:rsid w:val="00F801D6"/>
    <w:rsid w:val="00F84F0D"/>
    <w:rsid w:val="00FA01A8"/>
    <w:rsid w:val="00FA33B7"/>
    <w:rsid w:val="00FA4268"/>
    <w:rsid w:val="00FA4DC8"/>
    <w:rsid w:val="00FA5622"/>
    <w:rsid w:val="00FA6968"/>
    <w:rsid w:val="00FB3FDE"/>
    <w:rsid w:val="00FC475C"/>
    <w:rsid w:val="00FC5145"/>
    <w:rsid w:val="00FC6F15"/>
    <w:rsid w:val="00FC6F8C"/>
    <w:rsid w:val="00FD0F03"/>
    <w:rsid w:val="00FD3477"/>
    <w:rsid w:val="00FD66BD"/>
    <w:rsid w:val="00FE68F6"/>
    <w:rsid w:val="00FF1AE8"/>
    <w:rsid w:val="00FF1FD2"/>
    <w:rsid w:val="00FF4529"/>
    <w:rsid w:val="00FF4560"/>
    <w:rsid w:val="00FF4E1D"/>
    <w:rsid w:val="00FF586B"/>
    <w:rsid w:val="00FF71EB"/>
    <w:rsid w:val="00FF74F5"/>
    <w:rsid w:val="0BCF5024"/>
    <w:rsid w:val="148244D8"/>
    <w:rsid w:val="19FD5EC2"/>
    <w:rsid w:val="1C6F045C"/>
    <w:rsid w:val="1E3677D7"/>
    <w:rsid w:val="23F05B34"/>
    <w:rsid w:val="251F779A"/>
    <w:rsid w:val="2FF9C667"/>
    <w:rsid w:val="434035E0"/>
    <w:rsid w:val="5C60D6F5"/>
    <w:rsid w:val="69A6C10D"/>
    <w:rsid w:val="6C754E92"/>
    <w:rsid w:val="715F7D4D"/>
    <w:rsid w:val="7B63574B"/>
    <w:rsid w:val="7E5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7CBB9"/>
  <w15:chartTrackingRefBased/>
  <w15:docId w15:val="{FE40ACAA-98B0-45BD-A8F2-25AB656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E8"/>
  </w:style>
  <w:style w:type="paragraph" w:styleId="Footer">
    <w:name w:val="footer"/>
    <w:basedOn w:val="Normal"/>
    <w:link w:val="Foot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E8"/>
  </w:style>
  <w:style w:type="paragraph" w:customStyle="1" w:styleId="BulletIndentnospace">
    <w:name w:val="Bullet Indent (no space)"/>
    <w:basedOn w:val="Normal"/>
    <w:autoRedefine/>
    <w:qFormat/>
    <w:rsid w:val="004F31E8"/>
    <w:pPr>
      <w:numPr>
        <w:numId w:val="2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4F31E8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character" w:styleId="Hyperlink">
    <w:name w:val="Hyperlink"/>
    <w:basedOn w:val="DefaultParagraphFont"/>
    <w:uiPriority w:val="99"/>
    <w:unhideWhenUsed/>
    <w:rsid w:val="004F31E8"/>
    <w:rPr>
      <w:color w:val="0563C1" w:themeColor="hyperlink"/>
      <w:u w:val="single"/>
    </w:rPr>
  </w:style>
  <w:style w:type="paragraph" w:customStyle="1" w:styleId="Spacing2pt">
    <w:name w:val="Spacing 2 pt"/>
    <w:basedOn w:val="NoSpacing"/>
    <w:link w:val="Spacing2ptChar"/>
    <w:qFormat/>
    <w:rsid w:val="004F31E8"/>
    <w:pPr>
      <w:spacing w:before="40" w:after="40"/>
    </w:pPr>
  </w:style>
  <w:style w:type="character" w:customStyle="1" w:styleId="Spacing2ptChar">
    <w:name w:val="Spacing 2 pt Char"/>
    <w:basedOn w:val="DefaultParagraphFont"/>
    <w:link w:val="Spacing2pt"/>
    <w:rsid w:val="004F31E8"/>
    <w:rPr>
      <w:rFonts w:ascii="Century Gothic" w:hAnsi="Century Gothic"/>
      <w:sz w:val="18"/>
    </w:rPr>
  </w:style>
  <w:style w:type="paragraph" w:styleId="NoSpacing">
    <w:name w:val="No Spacing"/>
    <w:uiPriority w:val="1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DocumentTitle">
    <w:name w:val="Document Title"/>
    <w:basedOn w:val="Header"/>
    <w:rsid w:val="005D01D0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5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1A2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E3AA2"/>
  </w:style>
  <w:style w:type="character" w:customStyle="1" w:styleId="eop">
    <w:name w:val="eop"/>
    <w:basedOn w:val="DefaultParagraphFont"/>
    <w:rsid w:val="00AE3AA2"/>
  </w:style>
  <w:style w:type="paragraph" w:styleId="Revision">
    <w:name w:val="Revision"/>
    <w:hidden/>
    <w:uiPriority w:val="99"/>
    <w:semiHidden/>
    <w:rsid w:val="00231D02"/>
    <w:pPr>
      <w:spacing w:after="0" w:line="240" w:lineRule="auto"/>
    </w:pPr>
    <w:rPr>
      <w:rFonts w:ascii="Century Gothic" w:hAnsi="Century Gothic"/>
      <w:sz w:val="18"/>
    </w:rPr>
  </w:style>
  <w:style w:type="character" w:customStyle="1" w:styleId="ui-provider">
    <w:name w:val="ui-provider"/>
    <w:basedOn w:val="DefaultParagraphFont"/>
    <w:rsid w:val="00CE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.Burgess\Desktop\Uni\GENG5505\Meeting%20Minutes%20NS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6e0ee-88f8-47e9-9548-b896d23bf65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7436B8FA3E45812DCE64480D6498" ma:contentTypeVersion="10" ma:contentTypeDescription="Create a new document." ma:contentTypeScope="" ma:versionID="5447506b7455c3d0df5d5d8e507b9931">
  <xsd:schema xmlns:xsd="http://www.w3.org/2001/XMLSchema" xmlns:xs="http://www.w3.org/2001/XMLSchema" xmlns:p="http://schemas.microsoft.com/office/2006/metadata/properties" xmlns:ns2="3206e0ee-88f8-47e9-9548-b896d23bf652" targetNamespace="http://schemas.microsoft.com/office/2006/metadata/properties" ma:root="true" ma:fieldsID="e91a3f8293de45d79c48374d86817fa1" ns2:_="">
    <xsd:import namespace="3206e0ee-88f8-47e9-9548-b896d23bf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e0ee-88f8-47e9-9548-b896d23bf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5BAE4-A389-4123-A5E3-9E785021D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E72939-537D-47DE-8436-3088D3A9897E}">
  <ds:schemaRefs>
    <ds:schemaRef ds:uri="http://schemas.microsoft.com/office/2006/metadata/properties"/>
    <ds:schemaRef ds:uri="http://schemas.microsoft.com/office/infopath/2007/PartnerControls"/>
    <ds:schemaRef ds:uri="3206e0ee-88f8-47e9-9548-b896d23bf652"/>
  </ds:schemaRefs>
</ds:datastoreItem>
</file>

<file path=customXml/itemProps3.xml><?xml version="1.0" encoding="utf-8"?>
<ds:datastoreItem xmlns:ds="http://schemas.openxmlformats.org/officeDocument/2006/customXml" ds:itemID="{2BC1A413-95E2-408C-B21A-8B4182F5F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e0ee-88f8-47e9-9548-b896d23bf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NSR Template.dotx</Template>
  <TotalTime>10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Burgess (AU)</dc:creator>
  <cp:keywords/>
  <dc:description/>
  <cp:lastModifiedBy>Adharsh Sundaram Soudakar</cp:lastModifiedBy>
  <cp:revision>3</cp:revision>
  <dcterms:created xsi:type="dcterms:W3CDTF">2024-08-24T07:14:00Z</dcterms:created>
  <dcterms:modified xsi:type="dcterms:W3CDTF">2024-09-19T05:12:00Z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0x0101004CFC7436B8FA3E45812DCE64480D6498</vt:lpwstr>
  </property>
  <property fmtid="{D5CDD505-2E9C-101B-9397-08002B2CF9AE}" pid="3" name="MediaServiceImageTags">
    <vt:lpwstr/>
  </property>
  <property fmtid="{D5CDD505-2E9C-101B-9397-08002B2CF9AE}" pid="4" name="GrammarlyDocumentId">
    <vt:lpwstr>12575193d85b868a5f25597d27844ca1fd05f2074632b16794099db6dd28c4dd</vt:lpwstr>
  </property>
</Properties>
</file>