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C837E" w14:textId="4644D44B" w:rsidR="1C6F045C" w:rsidRDefault="1C6F045C" w:rsidP="1C6F045C"/>
    <w:tbl>
      <w:tblPr>
        <w:tblW w:w="0" w:type="auto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2287"/>
        <w:gridCol w:w="2315"/>
        <w:gridCol w:w="2296"/>
        <w:gridCol w:w="2280"/>
      </w:tblGrid>
      <w:tr w:rsidR="1C6F045C" w14:paraId="4AF941B1" w14:textId="77777777" w:rsidTr="7E560DA4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97A25" w14:textId="3BBDC2BB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Title:</w:t>
            </w:r>
          </w:p>
        </w:tc>
        <w:tc>
          <w:tcPr>
            <w:tcW w:w="7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23661" w14:textId="78E0F6B2" w:rsidR="1C6F045C" w:rsidRDefault="00A45635" w:rsidP="1C6F045C">
            <w:pPr>
              <w:spacing w:line="264" w:lineRule="auto"/>
              <w:rPr>
                <w:rFonts w:eastAsia="Century Gothic" w:cs="Century Gothic"/>
              </w:rPr>
            </w:pPr>
            <w:r>
              <w:rPr>
                <w:rFonts w:cs="Century Gothic" w:hint="eastAsia"/>
                <w:lang w:eastAsia="zh-CN"/>
              </w:rPr>
              <w:t>Group</w:t>
            </w:r>
            <w:r>
              <w:rPr>
                <w:rFonts w:cs="Century Gothic"/>
                <w:lang w:eastAsia="zh-CN"/>
              </w:rPr>
              <w:t xml:space="preserve"> 1 The </w:t>
            </w:r>
            <w:r w:rsidR="007D651E">
              <w:rPr>
                <w:rFonts w:cs="Century Gothic"/>
                <w:lang w:eastAsia="zh-CN"/>
              </w:rPr>
              <w:t>Fourth</w:t>
            </w:r>
            <w:r>
              <w:rPr>
                <w:rFonts w:cs="Century Gothic"/>
                <w:lang w:eastAsia="zh-CN"/>
              </w:rPr>
              <w:t xml:space="preserve"> Formal Meeting with Project Clients</w:t>
            </w:r>
          </w:p>
        </w:tc>
      </w:tr>
      <w:tr w:rsidR="1C6F045C" w14:paraId="2EB642FD" w14:textId="77777777" w:rsidTr="7E560DA4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99CF2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Date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16F32" w14:textId="38484FD2" w:rsidR="1C6F045C" w:rsidRDefault="007D651E" w:rsidP="1C6F045C">
            <w:pPr>
              <w:spacing w:before="60" w:after="60"/>
              <w:rPr>
                <w:lang w:eastAsia="zh-CN"/>
              </w:rPr>
            </w:pPr>
            <w:r>
              <w:rPr>
                <w:lang w:eastAsia="zh-CN"/>
              </w:rPr>
              <w:t>13</w:t>
            </w:r>
            <w:r w:rsidR="00FA6968">
              <w:rPr>
                <w:rFonts w:hint="eastAsia"/>
                <w:lang w:eastAsia="zh-CN"/>
              </w:rPr>
              <w:t>.0</w:t>
            </w:r>
            <w:r>
              <w:rPr>
                <w:lang w:eastAsia="zh-CN"/>
              </w:rPr>
              <w:t>9</w:t>
            </w:r>
            <w:r w:rsidR="00FA6968">
              <w:rPr>
                <w:rFonts w:hint="eastAsia"/>
                <w:lang w:eastAsia="zh-CN"/>
              </w:rPr>
              <w:t>.2024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ED6D0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Start Time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2B61" w14:textId="0F6597B6" w:rsidR="1C6F045C" w:rsidRDefault="00FA6968" w:rsidP="1C6F045C">
            <w:pPr>
              <w:rPr>
                <w:rFonts w:eastAsia="Calibri"/>
                <w:lang w:eastAsia="zh-CN"/>
              </w:rPr>
            </w:pPr>
            <w:r>
              <w:rPr>
                <w:rFonts w:eastAsia="Calibri" w:hint="eastAsia"/>
                <w:lang w:eastAsia="zh-CN"/>
              </w:rPr>
              <w:t>1</w:t>
            </w:r>
            <w:r w:rsidR="007D651E">
              <w:rPr>
                <w:rFonts w:eastAsia="Calibri"/>
                <w:lang w:eastAsia="zh-CN"/>
              </w:rPr>
              <w:t>3</w:t>
            </w:r>
            <w:r>
              <w:rPr>
                <w:rFonts w:eastAsia="Calibri" w:hint="eastAsia"/>
                <w:lang w:eastAsia="zh-CN"/>
              </w:rPr>
              <w:t>:00</w:t>
            </w:r>
          </w:p>
        </w:tc>
      </w:tr>
      <w:tr w:rsidR="1C6F045C" w14:paraId="10454627" w14:textId="77777777" w:rsidTr="7E560DA4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228E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Venue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59E98" w14:textId="584AF194" w:rsidR="1C6F045C" w:rsidRDefault="00DB74CC" w:rsidP="1C6F045C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Teams Online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92CF7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Meeting No.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75FB0" w14:textId="2870364C" w:rsidR="1C6F045C" w:rsidRDefault="007D651E" w:rsidP="1C6F045C">
            <w:pPr>
              <w:rPr>
                <w:rFonts w:eastAsia="Calibri"/>
                <w:lang w:eastAsia="zh-CN"/>
              </w:rPr>
            </w:pPr>
            <w:r>
              <w:rPr>
                <w:rFonts w:eastAsia="Calibri"/>
                <w:lang w:eastAsia="zh-CN"/>
              </w:rPr>
              <w:t>7</w:t>
            </w:r>
          </w:p>
        </w:tc>
      </w:tr>
      <w:tr w:rsidR="1C6F045C" w14:paraId="4021575A" w14:textId="77777777" w:rsidTr="7E560DA4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AED30" w14:textId="0A371548" w:rsidR="1C6F045C" w:rsidRDefault="5C60D6F5" w:rsidP="7E560DA4">
            <w:pPr>
              <w:spacing w:before="60" w:after="60"/>
              <w:rPr>
                <w:rFonts w:eastAsia="Century Gothic" w:cs="Century Gothic"/>
                <w:szCs w:val="18"/>
              </w:rPr>
            </w:pPr>
            <w:r w:rsidRPr="7E560DA4">
              <w:rPr>
                <w:rFonts w:eastAsia="Century Gothic" w:cs="Century Gothic"/>
                <w:b/>
                <w:bCs/>
                <w:szCs w:val="18"/>
              </w:rPr>
              <w:t>Client Liaison Person: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6F3D6" w14:textId="6D836308" w:rsidR="1C6F045C" w:rsidRDefault="1C6F045C" w:rsidP="1C6F045C">
            <w:pPr>
              <w:spacing w:before="60" w:after="60"/>
              <w:rPr>
                <w:rFonts w:eastAsia="Calibri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86DD9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Minute Taker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E0C99" w14:textId="51338456" w:rsidR="1C6F045C" w:rsidRDefault="007D651E" w:rsidP="1C6F045C">
            <w:pPr>
              <w:rPr>
                <w:rFonts w:eastAsia="Calibri"/>
                <w:lang w:eastAsia="zh-CN"/>
              </w:rPr>
            </w:pPr>
            <w:r>
              <w:rPr>
                <w:rFonts w:eastAsia="Calibri"/>
                <w:lang w:eastAsia="zh-CN"/>
              </w:rPr>
              <w:t>Ella Zhang</w:t>
            </w:r>
          </w:p>
        </w:tc>
      </w:tr>
    </w:tbl>
    <w:p w14:paraId="07822DF9" w14:textId="64F7C9EB" w:rsidR="1C6F045C" w:rsidRDefault="1C6F045C" w:rsidP="1C6F045C">
      <w:bookmarkStart w:id="0" w:name="_Hlk517510800"/>
    </w:p>
    <w:tbl>
      <w:tblPr>
        <w:tblW w:w="9796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1858"/>
        <w:gridCol w:w="2552"/>
        <w:gridCol w:w="1351"/>
        <w:gridCol w:w="4035"/>
      </w:tblGrid>
      <w:tr w:rsidR="004F31E8" w:rsidRPr="00816127" w14:paraId="396EA3DB" w14:textId="77777777" w:rsidTr="005D01D0">
        <w:trPr>
          <w:cantSplit/>
          <w:trHeight w:val="340"/>
        </w:trPr>
        <w:tc>
          <w:tcPr>
            <w:tcW w:w="9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bookmarkEnd w:id="0"/>
          <w:p w14:paraId="3259C887" w14:textId="77777777" w:rsidR="004F31E8" w:rsidRPr="00816127" w:rsidRDefault="00336FAF" w:rsidP="00816127">
            <w:pPr>
              <w:spacing w:before="120" w:after="120"/>
              <w:rPr>
                <w:b/>
              </w:rPr>
            </w:pPr>
            <w:r w:rsidRPr="00816127">
              <w:rPr>
                <w:b/>
              </w:rPr>
              <w:t xml:space="preserve">ATTENDANCE  </w:t>
            </w:r>
          </w:p>
        </w:tc>
      </w:tr>
      <w:tr w:rsidR="00316ABF" w:rsidRPr="003D5E82" w14:paraId="29C77F8E" w14:textId="77777777" w:rsidTr="00A07B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0E6F7" w14:textId="77777777" w:rsidR="00316ABF" w:rsidRPr="003E21C1" w:rsidRDefault="00316ABF" w:rsidP="003E21C1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98CD7" w14:textId="77777777" w:rsidR="00316ABF" w:rsidRPr="003E21C1" w:rsidRDefault="00316ABF" w:rsidP="003E21C1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Position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D84A" w14:textId="77777777" w:rsidR="00316ABF" w:rsidRPr="003E21C1" w:rsidRDefault="00316ABF" w:rsidP="003E21C1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Organisation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273F6" w14:textId="77777777" w:rsidR="00316ABF" w:rsidRPr="003E21C1" w:rsidRDefault="00316ABF" w:rsidP="003E21C1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Email</w:t>
            </w:r>
          </w:p>
        </w:tc>
      </w:tr>
      <w:tr w:rsidR="00336C6C" w:rsidRPr="003D5E82" w14:paraId="5FF16C6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1858" w:type="dxa"/>
          </w:tcPr>
          <w:p w14:paraId="65754699" w14:textId="011D8532" w:rsidR="00336C6C" w:rsidRPr="00946147" w:rsidRDefault="00336C6C" w:rsidP="00336C6C">
            <w:pPr>
              <w:pStyle w:val="Spacing2pt"/>
              <w:spacing w:before="60" w:after="60"/>
            </w:pPr>
            <w:r>
              <w:rPr>
                <w:lang w:eastAsia="zh-CN"/>
              </w:rPr>
              <w:t>Ashley Li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23784" w14:textId="648B6EEF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Member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8BE49" w14:textId="542BA143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4035" w:type="dxa"/>
          </w:tcPr>
          <w:p w14:paraId="5068CF9C" w14:textId="28D675DC" w:rsidR="00336C6C" w:rsidRDefault="00336C6C" w:rsidP="00336C6C">
            <w:pPr>
              <w:spacing w:before="60" w:after="60"/>
            </w:pPr>
            <w:r>
              <w:rPr>
                <w:lang w:eastAsia="zh-CN"/>
              </w:rPr>
              <w:t>23428364@student.uwa.edu.au</w:t>
            </w:r>
          </w:p>
        </w:tc>
      </w:tr>
      <w:tr w:rsidR="00336C6C" w:rsidRPr="003D5E82" w14:paraId="70569FA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1858" w:type="dxa"/>
          </w:tcPr>
          <w:p w14:paraId="4BD7EE34" w14:textId="46744FB0" w:rsidR="00336C6C" w:rsidRPr="00946147" w:rsidRDefault="00336C6C" w:rsidP="00336C6C">
            <w:pPr>
              <w:pStyle w:val="Spacing2pt"/>
              <w:spacing w:before="60" w:after="60"/>
            </w:pPr>
            <w:r>
              <w:rPr>
                <w:rFonts w:hint="eastAsia"/>
                <w:lang w:eastAsia="zh-CN"/>
              </w:rPr>
              <w:t>Ella</w:t>
            </w:r>
            <w:r>
              <w:rPr>
                <w:lang w:eastAsia="zh-CN"/>
              </w:rPr>
              <w:t xml:space="preserve"> Zhang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A0B5F" w14:textId="7721F9D0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Member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041F" w14:textId="6D798976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4035" w:type="dxa"/>
          </w:tcPr>
          <w:p w14:paraId="6DF1CD1C" w14:textId="6A9B5918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3844446@student.uwa.edu.au</w:t>
            </w:r>
          </w:p>
        </w:tc>
      </w:tr>
      <w:tr w:rsidR="00336C6C" w:rsidRPr="003D5E82" w14:paraId="4A4F7F0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1858" w:type="dxa"/>
          </w:tcPr>
          <w:p w14:paraId="4638E7CC" w14:textId="64B5D6D7" w:rsidR="00336C6C" w:rsidRPr="00946147" w:rsidRDefault="00336C6C" w:rsidP="00336C6C">
            <w:pPr>
              <w:pStyle w:val="Spacing2pt"/>
              <w:spacing w:before="60" w:after="60"/>
            </w:pPr>
            <w:proofErr w:type="spellStart"/>
            <w:r w:rsidRPr="00281A5E">
              <w:t>Xuechen</w:t>
            </w:r>
            <w:proofErr w:type="spellEnd"/>
            <w:r w:rsidRPr="00281A5E">
              <w:t xml:space="preserve"> Mao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15441" w14:textId="2EFFF03D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Minutes taker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9FE9A" w14:textId="2BB030D9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4035" w:type="dxa"/>
          </w:tcPr>
          <w:p w14:paraId="3999549B" w14:textId="214EC2C2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3884895@student.uwa.eud.au</w:t>
            </w:r>
          </w:p>
        </w:tc>
      </w:tr>
      <w:tr w:rsidR="00336C6C" w:rsidRPr="003D5E82" w14:paraId="6ECA2A8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1858" w:type="dxa"/>
          </w:tcPr>
          <w:p w14:paraId="66C9C6CC" w14:textId="659262B8" w:rsidR="00336C6C" w:rsidRPr="00946147" w:rsidRDefault="00336C6C" w:rsidP="00336C6C">
            <w:pPr>
              <w:pStyle w:val="Spacing2pt"/>
              <w:spacing w:before="60" w:after="60"/>
            </w:pPr>
            <w:r w:rsidRPr="00281A5E">
              <w:t>Fudong Qin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7F56" w14:textId="3BE2094E" w:rsidR="00336C6C" w:rsidRDefault="00336C6C" w:rsidP="00336C6C">
            <w:pPr>
              <w:spacing w:before="60" w:after="60"/>
            </w:pPr>
            <w:r>
              <w:rPr>
                <w:lang w:eastAsia="zh-CN"/>
              </w:rPr>
              <w:t>Member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DF06A" w14:textId="698BD4B8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4035" w:type="dxa"/>
          </w:tcPr>
          <w:p w14:paraId="4CCCFB1B" w14:textId="346C7973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3992836@student.uwa.edu.au</w:t>
            </w:r>
          </w:p>
        </w:tc>
      </w:tr>
      <w:tr w:rsidR="00336C6C" w:rsidRPr="003D5E82" w14:paraId="1FB1AB9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1858" w:type="dxa"/>
          </w:tcPr>
          <w:p w14:paraId="5CCE5036" w14:textId="407C0C1D" w:rsidR="00336C6C" w:rsidRPr="00946147" w:rsidRDefault="00336C6C" w:rsidP="00336C6C">
            <w:pPr>
              <w:pStyle w:val="Spacing2pt"/>
              <w:spacing w:before="60" w:after="60"/>
            </w:pPr>
            <w:proofErr w:type="spellStart"/>
            <w:r w:rsidRPr="00281A5E">
              <w:t>Adharsh</w:t>
            </w:r>
            <w:proofErr w:type="spellEnd"/>
            <w:r w:rsidRPr="00281A5E">
              <w:t xml:space="preserve"> Sundaram </w:t>
            </w:r>
            <w:proofErr w:type="spellStart"/>
            <w:r w:rsidRPr="00281A5E">
              <w:t>Soudakar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8196E" w14:textId="71E99E7B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48DCA" w14:textId="2A71CEBE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4035" w:type="dxa"/>
          </w:tcPr>
          <w:p w14:paraId="45606FE6" w14:textId="6B1524D0" w:rsidR="00336C6C" w:rsidRDefault="00336C6C" w:rsidP="00336C6C">
            <w:pPr>
              <w:spacing w:before="60" w:after="60"/>
            </w:pPr>
            <w:r w:rsidRPr="006E5C6A">
              <w:t>23796349</w:t>
            </w:r>
            <w:r>
              <w:t>@student.uwa.edu.au</w:t>
            </w:r>
          </w:p>
        </w:tc>
      </w:tr>
      <w:tr w:rsidR="00336C6C" w:rsidRPr="003D5E82" w14:paraId="1FD0D36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1858" w:type="dxa"/>
          </w:tcPr>
          <w:p w14:paraId="7E107BF2" w14:textId="25323EF1" w:rsidR="00336C6C" w:rsidRPr="00946147" w:rsidRDefault="00336C6C" w:rsidP="00336C6C">
            <w:pPr>
              <w:pStyle w:val="Spacing2pt"/>
              <w:spacing w:before="60" w:after="60"/>
            </w:pPr>
            <w:proofErr w:type="spellStart"/>
            <w:r>
              <w:rPr>
                <w:rFonts w:hint="eastAsia"/>
                <w:lang w:eastAsia="zh-CN"/>
              </w:rPr>
              <w:t>Z</w:t>
            </w:r>
            <w:r>
              <w:rPr>
                <w:lang w:eastAsia="zh-CN"/>
              </w:rPr>
              <w:t>haoyang</w:t>
            </w:r>
            <w:proofErr w:type="spellEnd"/>
            <w:r>
              <w:rPr>
                <w:lang w:eastAsia="zh-CN"/>
              </w:rPr>
              <w:t xml:space="preserve"> Lin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FE6AD" w14:textId="13A5754D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16D1D" w14:textId="4D91C4F7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4035" w:type="dxa"/>
          </w:tcPr>
          <w:p w14:paraId="2CF3CB73" w14:textId="6C3E2832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4042674@student.uwa.edu.au</w:t>
            </w:r>
          </w:p>
        </w:tc>
      </w:tr>
    </w:tbl>
    <w:p w14:paraId="7772C3DE" w14:textId="77777777" w:rsidR="002A0251" w:rsidRDefault="002A0251"/>
    <w:tbl>
      <w:tblPr>
        <w:tblW w:w="9795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45" w:type="dxa"/>
          <w:right w:w="145" w:type="dxa"/>
        </w:tblCellMar>
        <w:tblLook w:val="04A0" w:firstRow="1" w:lastRow="0" w:firstColumn="1" w:lastColumn="0" w:noHBand="0" w:noVBand="1"/>
      </w:tblPr>
      <w:tblGrid>
        <w:gridCol w:w="3127"/>
        <w:gridCol w:w="6668"/>
      </w:tblGrid>
      <w:tr w:rsidR="00250005" w14:paraId="5A26205B" w14:textId="77777777" w:rsidTr="00EE420B">
        <w:trPr>
          <w:cantSplit/>
        </w:trPr>
        <w:tc>
          <w:tcPr>
            <w:tcW w:w="9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D12286" w14:textId="77777777" w:rsidR="00250005" w:rsidRDefault="00250005">
            <w:pPr>
              <w:spacing w:before="120" w:after="120" w:line="256" w:lineRule="auto"/>
              <w:rPr>
                <w:b/>
              </w:rPr>
            </w:pPr>
            <w:r>
              <w:rPr>
                <w:b/>
              </w:rPr>
              <w:t>Key Dates</w:t>
            </w:r>
          </w:p>
        </w:tc>
      </w:tr>
      <w:tr w:rsidR="0092474A" w14:paraId="1B6BA184" w14:textId="77777777" w:rsidTr="0092474A">
        <w:trPr>
          <w:cantSplit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42D50" w14:textId="3BECEE38" w:rsidR="0092474A" w:rsidRPr="00C51C95" w:rsidRDefault="007D651E" w:rsidP="0092474A">
            <w:pPr>
              <w:spacing w:before="60" w:after="60" w:line="256" w:lineRule="auto"/>
              <w:rPr>
                <w:bCs/>
              </w:rPr>
            </w:pPr>
            <w:r>
              <w:rPr>
                <w:bCs/>
              </w:rPr>
              <w:t>20th</w:t>
            </w:r>
            <w:r w:rsidR="0092474A" w:rsidRPr="00471415"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September,</w:t>
            </w:r>
            <w:proofErr w:type="gramEnd"/>
            <w:r>
              <w:rPr>
                <w:bCs/>
              </w:rPr>
              <w:t xml:space="preserve"> 2024</w:t>
            </w:r>
            <w:r w:rsidR="0092474A" w:rsidRPr="00471415">
              <w:rPr>
                <w:bCs/>
              </w:rPr>
              <w:t xml:space="preserve">, Friday at </w:t>
            </w:r>
            <w:r>
              <w:rPr>
                <w:bCs/>
              </w:rPr>
              <w:t>1</w:t>
            </w:r>
            <w:r w:rsidR="0092474A" w:rsidRPr="00471415">
              <w:rPr>
                <w:bCs/>
              </w:rPr>
              <w:t>:</w:t>
            </w:r>
            <w:r>
              <w:rPr>
                <w:bCs/>
              </w:rPr>
              <w:t>00</w:t>
            </w:r>
            <w:r w:rsidR="0092474A" w:rsidRPr="00471415">
              <w:rPr>
                <w:bCs/>
              </w:rPr>
              <w:t xml:space="preserve"> pm</w:t>
            </w:r>
          </w:p>
        </w:tc>
        <w:tc>
          <w:tcPr>
            <w:tcW w:w="6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AF8E8" w14:textId="434ACE1E" w:rsidR="0092474A" w:rsidRPr="00C51C95" w:rsidRDefault="0092474A" w:rsidP="0092474A">
            <w:pPr>
              <w:spacing w:before="60" w:after="60" w:line="256" w:lineRule="auto"/>
              <w:rPr>
                <w:bCs/>
              </w:rPr>
            </w:pPr>
            <w:r w:rsidRPr="008424E1">
              <w:rPr>
                <w:bCs/>
              </w:rPr>
              <w:t xml:space="preserve">Deliverable </w:t>
            </w:r>
            <w:r w:rsidR="007D651E">
              <w:rPr>
                <w:bCs/>
              </w:rPr>
              <w:t>2</w:t>
            </w:r>
            <w:r w:rsidRPr="008424E1">
              <w:rPr>
                <w:bCs/>
              </w:rPr>
              <w:t xml:space="preserve"> </w:t>
            </w:r>
            <w:r w:rsidR="007D651E">
              <w:rPr>
                <w:bCs/>
              </w:rPr>
              <w:t>–</w:t>
            </w:r>
            <w:r w:rsidRPr="008424E1">
              <w:rPr>
                <w:bCs/>
              </w:rPr>
              <w:t xml:space="preserve"> </w:t>
            </w:r>
            <w:r w:rsidR="007D651E">
              <w:rPr>
                <w:bCs/>
              </w:rPr>
              <w:t>Individual Assignment (25%)</w:t>
            </w:r>
          </w:p>
        </w:tc>
      </w:tr>
      <w:tr w:rsidR="0092474A" w14:paraId="0A22DA73" w14:textId="77777777" w:rsidTr="0092474A">
        <w:trPr>
          <w:cantSplit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01880" w14:textId="01E3D177" w:rsidR="0092474A" w:rsidRPr="00C51C95" w:rsidRDefault="0092474A" w:rsidP="0092474A">
            <w:pPr>
              <w:spacing w:before="60" w:after="60" w:line="256" w:lineRule="auto"/>
              <w:rPr>
                <w:bCs/>
              </w:rPr>
            </w:pPr>
          </w:p>
        </w:tc>
        <w:tc>
          <w:tcPr>
            <w:tcW w:w="6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8AE47" w14:textId="1B7E5255" w:rsidR="0092474A" w:rsidRPr="00C51C95" w:rsidRDefault="0092474A" w:rsidP="0092474A">
            <w:pPr>
              <w:spacing w:before="60" w:after="60" w:line="256" w:lineRule="auto"/>
              <w:rPr>
                <w:bCs/>
              </w:rPr>
            </w:pPr>
          </w:p>
        </w:tc>
      </w:tr>
    </w:tbl>
    <w:p w14:paraId="62B5058E" w14:textId="77777777" w:rsidR="00D77C19" w:rsidRDefault="00D77C19"/>
    <w:tbl>
      <w:tblPr>
        <w:tblW w:w="9772" w:type="dxa"/>
        <w:tblInd w:w="-14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567"/>
        <w:gridCol w:w="9205"/>
      </w:tblGrid>
      <w:tr w:rsidR="00904A54" w:rsidRPr="00816127" w14:paraId="564467EE" w14:textId="77777777" w:rsidTr="00904A54">
        <w:trPr>
          <w:trHeight w:val="340"/>
        </w:trPr>
        <w:tc>
          <w:tcPr>
            <w:tcW w:w="9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A31305" w14:textId="6623E912" w:rsidR="00904A54" w:rsidRPr="006E104F" w:rsidRDefault="00904A54" w:rsidP="006E104F">
            <w:pPr>
              <w:spacing w:before="120" w:after="120"/>
              <w:rPr>
                <w:b/>
              </w:rPr>
            </w:pPr>
            <w:r>
              <w:rPr>
                <w:rFonts w:hint="eastAsia"/>
                <w:b/>
                <w:bCs/>
                <w:lang w:eastAsia="zh-CN"/>
              </w:rPr>
              <w:t>Agenda</w:t>
            </w:r>
            <w:r>
              <w:rPr>
                <w:b/>
                <w:bCs/>
              </w:rPr>
              <w:t xml:space="preserve"> details</w:t>
            </w:r>
          </w:p>
        </w:tc>
      </w:tr>
      <w:tr w:rsidR="00904A54" w:rsidRPr="003D5E82" w14:paraId="006259F1" w14:textId="77777777" w:rsidTr="00904A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F9610" w14:textId="5FAE5CC1" w:rsidR="00904A54" w:rsidRDefault="00904A54" w:rsidP="00817924">
            <w:pPr>
              <w:pStyle w:val="Spacing2pt"/>
            </w:pPr>
            <w:r>
              <w:t>1.</w:t>
            </w:r>
          </w:p>
        </w:tc>
        <w:tc>
          <w:tcPr>
            <w:tcW w:w="9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11D61" w14:textId="77777777" w:rsidR="007D651E" w:rsidRPr="007D651E" w:rsidRDefault="007D651E" w:rsidP="007D651E">
            <w:pPr>
              <w:spacing w:line="264" w:lineRule="auto"/>
              <w:rPr>
                <w:rFonts w:ascii="Aptos" w:eastAsia="Century Gothic" w:hAnsi="Aptos" w:cs="Century Gothic"/>
                <w:lang w:eastAsia="zh-CN"/>
              </w:rPr>
            </w:pPr>
            <w:r w:rsidRPr="007D651E">
              <w:rPr>
                <w:rFonts w:ascii="Aptos" w:eastAsia="Century Gothic" w:hAnsi="Aptos" w:cs="Century Gothic"/>
                <w:b/>
                <w:bCs/>
                <w:lang w:eastAsia="zh-CN"/>
              </w:rPr>
              <w:t>Showcase of Latest Development:</w:t>
            </w:r>
          </w:p>
          <w:p w14:paraId="67610A32" w14:textId="77777777" w:rsidR="007D651E" w:rsidRPr="007D651E" w:rsidRDefault="007D651E" w:rsidP="007D651E">
            <w:pPr>
              <w:numPr>
                <w:ilvl w:val="0"/>
                <w:numId w:val="51"/>
              </w:numPr>
              <w:spacing w:line="264" w:lineRule="auto"/>
              <w:rPr>
                <w:rFonts w:ascii="Aptos" w:eastAsia="Century Gothic" w:hAnsi="Aptos" w:cs="Century Gothic"/>
                <w:lang w:eastAsia="zh-CN"/>
              </w:rPr>
            </w:pPr>
            <w:r w:rsidRPr="007D651E">
              <w:rPr>
                <w:rFonts w:ascii="Aptos" w:eastAsia="Century Gothic" w:hAnsi="Aptos" w:cs="Century Gothic"/>
                <w:lang w:eastAsia="zh-CN"/>
              </w:rPr>
              <w:t>Implemented drag-and-drop course rule edit function.</w:t>
            </w:r>
          </w:p>
          <w:p w14:paraId="10D11907" w14:textId="77777777" w:rsidR="007D651E" w:rsidRPr="007D651E" w:rsidRDefault="007D651E" w:rsidP="007D651E">
            <w:pPr>
              <w:numPr>
                <w:ilvl w:val="0"/>
                <w:numId w:val="51"/>
              </w:numPr>
              <w:spacing w:line="264" w:lineRule="auto"/>
              <w:rPr>
                <w:rFonts w:ascii="Aptos" w:eastAsia="Century Gothic" w:hAnsi="Aptos" w:cs="Century Gothic"/>
                <w:lang w:eastAsia="zh-CN"/>
              </w:rPr>
            </w:pPr>
            <w:r w:rsidRPr="007D651E">
              <w:rPr>
                <w:rFonts w:ascii="Aptos" w:eastAsia="Century Gothic" w:hAnsi="Aptos" w:cs="Century Gothic"/>
                <w:lang w:eastAsia="zh-CN"/>
              </w:rPr>
              <w:t>Improved numbering system.</w:t>
            </w:r>
          </w:p>
          <w:p w14:paraId="40B9D47F" w14:textId="77777777" w:rsidR="007D651E" w:rsidRPr="007D651E" w:rsidRDefault="007D651E" w:rsidP="007D651E">
            <w:pPr>
              <w:numPr>
                <w:ilvl w:val="0"/>
                <w:numId w:val="51"/>
              </w:numPr>
              <w:spacing w:line="264" w:lineRule="auto"/>
              <w:rPr>
                <w:rFonts w:ascii="Aptos" w:eastAsia="Century Gothic" w:hAnsi="Aptos" w:cs="Century Gothic"/>
                <w:lang w:eastAsia="zh-CN"/>
              </w:rPr>
            </w:pPr>
            <w:r w:rsidRPr="007D651E">
              <w:rPr>
                <w:rFonts w:ascii="Aptos" w:eastAsia="Century Gothic" w:hAnsi="Aptos" w:cs="Century Gothic"/>
                <w:lang w:eastAsia="zh-CN"/>
              </w:rPr>
              <w:t>PDF generation feature with version control.</w:t>
            </w:r>
          </w:p>
          <w:p w14:paraId="3419D365" w14:textId="77777777" w:rsidR="007D651E" w:rsidRPr="007D651E" w:rsidRDefault="007D651E" w:rsidP="007D651E">
            <w:pPr>
              <w:numPr>
                <w:ilvl w:val="0"/>
                <w:numId w:val="51"/>
              </w:numPr>
              <w:spacing w:line="264" w:lineRule="auto"/>
              <w:rPr>
                <w:rFonts w:ascii="Aptos" w:eastAsia="Century Gothic" w:hAnsi="Aptos" w:cs="Century Gothic"/>
                <w:lang w:eastAsia="zh-CN"/>
              </w:rPr>
            </w:pPr>
            <w:r w:rsidRPr="007D651E">
              <w:rPr>
                <w:rFonts w:ascii="Aptos" w:eastAsia="Century Gothic" w:hAnsi="Aptos" w:cs="Century Gothic"/>
                <w:lang w:eastAsia="zh-CN"/>
              </w:rPr>
              <w:t>Database optimization.</w:t>
            </w:r>
          </w:p>
          <w:p w14:paraId="5DCF9990" w14:textId="77777777" w:rsidR="007D651E" w:rsidRPr="007D651E" w:rsidRDefault="007D651E" w:rsidP="007D651E">
            <w:pPr>
              <w:numPr>
                <w:ilvl w:val="0"/>
                <w:numId w:val="51"/>
              </w:numPr>
              <w:spacing w:line="264" w:lineRule="auto"/>
              <w:rPr>
                <w:rFonts w:ascii="Aptos" w:eastAsia="Century Gothic" w:hAnsi="Aptos" w:cs="Century Gothic"/>
                <w:lang w:eastAsia="zh-CN"/>
              </w:rPr>
            </w:pPr>
            <w:r w:rsidRPr="007D651E">
              <w:rPr>
                <w:rFonts w:ascii="Aptos" w:eastAsia="Century Gothic" w:hAnsi="Aptos" w:cs="Century Gothic"/>
                <w:lang w:eastAsia="zh-CN"/>
              </w:rPr>
              <w:t>Register/login page functionality.</w:t>
            </w:r>
          </w:p>
          <w:p w14:paraId="35CCD854" w14:textId="6424B218" w:rsidR="00904A54" w:rsidRPr="007D651E" w:rsidRDefault="00904A54" w:rsidP="00817924">
            <w:pPr>
              <w:spacing w:line="264" w:lineRule="auto"/>
              <w:rPr>
                <w:rFonts w:ascii="Aptos" w:eastAsia="Century Gothic" w:hAnsi="Aptos" w:cs="Century Gothic"/>
              </w:rPr>
            </w:pPr>
          </w:p>
        </w:tc>
      </w:tr>
      <w:tr w:rsidR="00904A54" w:rsidRPr="003D5E82" w14:paraId="0CF09A6A" w14:textId="77777777" w:rsidTr="00904A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1249A" w14:textId="6AF675E9" w:rsidR="00904A54" w:rsidRDefault="00904A54" w:rsidP="00817924">
            <w:pPr>
              <w:pStyle w:val="Spacing2pt"/>
            </w:pPr>
            <w:r>
              <w:t>2.</w:t>
            </w:r>
          </w:p>
        </w:tc>
        <w:tc>
          <w:tcPr>
            <w:tcW w:w="9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2E592" w14:textId="77777777" w:rsidR="007D651E" w:rsidRDefault="007D651E" w:rsidP="007D651E">
            <w:pPr>
              <w:pStyle w:val="NormalWeb"/>
              <w:rPr>
                <w:rFonts w:ascii="Aptos" w:hAnsi="Aptos"/>
                <w:sz w:val="18"/>
                <w:szCs w:val="18"/>
              </w:rPr>
            </w:pPr>
            <w:r w:rsidRPr="007D651E">
              <w:rPr>
                <w:rStyle w:val="Strong"/>
                <w:rFonts w:ascii="Aptos" w:hAnsi="Aptos"/>
                <w:sz w:val="18"/>
                <w:szCs w:val="18"/>
              </w:rPr>
              <w:t>Client Feedback:</w:t>
            </w:r>
            <w:r>
              <w:rPr>
                <w:rStyle w:val="Strong"/>
                <w:rFonts w:ascii="Aptos" w:hAnsi="Aptos"/>
                <w:sz w:val="18"/>
                <w:szCs w:val="18"/>
              </w:rPr>
              <w:t xml:space="preserve"> </w:t>
            </w:r>
            <w:r w:rsidRPr="007D651E">
              <w:rPr>
                <w:rFonts w:ascii="Aptos" w:hAnsi="Aptos"/>
                <w:sz w:val="18"/>
                <w:szCs w:val="18"/>
              </w:rPr>
              <w:t xml:space="preserve">Clients are satisfied with the work done, noting that </w:t>
            </w:r>
            <w:r w:rsidRPr="007D651E">
              <w:rPr>
                <w:rStyle w:val="Strong"/>
                <w:rFonts w:ascii="Aptos" w:hAnsi="Aptos"/>
                <w:sz w:val="18"/>
                <w:szCs w:val="18"/>
              </w:rPr>
              <w:t>90% of the project is complete</w:t>
            </w:r>
            <w:r w:rsidRPr="007D651E">
              <w:rPr>
                <w:rFonts w:ascii="Aptos" w:hAnsi="Aptos"/>
                <w:sz w:val="18"/>
                <w:szCs w:val="18"/>
              </w:rPr>
              <w:t>.</w:t>
            </w:r>
          </w:p>
          <w:p w14:paraId="5D16C1D9" w14:textId="2FF1B3FE" w:rsidR="007D651E" w:rsidRPr="007D651E" w:rsidRDefault="007D651E" w:rsidP="007D651E">
            <w:pPr>
              <w:pStyle w:val="NormalWeb"/>
              <w:rPr>
                <w:rFonts w:ascii="Aptos" w:hAnsi="Aptos"/>
                <w:sz w:val="18"/>
                <w:szCs w:val="18"/>
              </w:rPr>
            </w:pPr>
            <w:r w:rsidRPr="007D651E">
              <w:rPr>
                <w:rFonts w:ascii="Aptos" w:hAnsi="Aptos"/>
                <w:sz w:val="18"/>
                <w:szCs w:val="18"/>
              </w:rPr>
              <w:t>The following requests were made for further improvement:</w:t>
            </w:r>
          </w:p>
          <w:p w14:paraId="4D1795BF" w14:textId="0163284E" w:rsidR="007D651E" w:rsidRPr="007D651E" w:rsidRDefault="007D651E" w:rsidP="007D651E">
            <w:pPr>
              <w:pStyle w:val="ListParagraph"/>
              <w:numPr>
                <w:ilvl w:val="0"/>
                <w:numId w:val="55"/>
              </w:numPr>
              <w:spacing w:before="100" w:beforeAutospacing="1" w:after="100" w:afterAutospacing="1"/>
              <w:rPr>
                <w:rFonts w:ascii="Aptos" w:hAnsi="Aptos"/>
                <w:szCs w:val="18"/>
              </w:rPr>
            </w:pPr>
            <w:r w:rsidRPr="007D651E">
              <w:rPr>
                <w:rStyle w:val="Strong"/>
                <w:rFonts w:ascii="Aptos" w:hAnsi="Aptos"/>
                <w:szCs w:val="18"/>
              </w:rPr>
              <w:t>Admin Page</w:t>
            </w:r>
            <w:r w:rsidRPr="007D651E">
              <w:rPr>
                <w:rFonts w:ascii="Aptos" w:hAnsi="Aptos"/>
                <w:szCs w:val="18"/>
              </w:rPr>
              <w:t>: Creation of an admin page to ensure only staff with the appropriate access level can edit the preset rules. Currently, all logged-in users can access the preset rules.</w:t>
            </w:r>
          </w:p>
          <w:p w14:paraId="1CD89A27" w14:textId="77777777" w:rsidR="007D651E" w:rsidRPr="007D651E" w:rsidRDefault="007D651E" w:rsidP="007D651E">
            <w:pPr>
              <w:pStyle w:val="ListParagraph"/>
              <w:numPr>
                <w:ilvl w:val="0"/>
                <w:numId w:val="55"/>
              </w:numPr>
              <w:spacing w:before="100" w:beforeAutospacing="1" w:after="100" w:afterAutospacing="1"/>
              <w:rPr>
                <w:rFonts w:ascii="Aptos" w:hAnsi="Aptos"/>
                <w:szCs w:val="18"/>
              </w:rPr>
            </w:pPr>
            <w:r w:rsidRPr="007D651E">
              <w:rPr>
                <w:rStyle w:val="Strong"/>
                <w:rFonts w:ascii="Aptos" w:hAnsi="Aptos"/>
                <w:szCs w:val="18"/>
              </w:rPr>
              <w:t>Fixed Section for Preset Rules</w:t>
            </w:r>
            <w:r w:rsidRPr="007D651E">
              <w:rPr>
                <w:rFonts w:ascii="Aptos" w:hAnsi="Aptos"/>
                <w:szCs w:val="18"/>
              </w:rPr>
              <w:t>: A fixed section at the top of the "Manage Rule" page to display the preset rules to all users, ensuring clarity between preset and standard rules.</w:t>
            </w:r>
          </w:p>
          <w:p w14:paraId="0A860EAD" w14:textId="13BD6F78" w:rsidR="00904A54" w:rsidRPr="007D651E" w:rsidRDefault="007D651E" w:rsidP="007D651E">
            <w:pPr>
              <w:pStyle w:val="ListParagraph"/>
              <w:numPr>
                <w:ilvl w:val="0"/>
                <w:numId w:val="55"/>
              </w:numPr>
              <w:spacing w:before="100" w:beforeAutospacing="1" w:after="100" w:afterAutospacing="1"/>
              <w:rPr>
                <w:rFonts w:ascii="Aptos" w:hAnsi="Aptos"/>
                <w:szCs w:val="18"/>
              </w:rPr>
            </w:pPr>
            <w:r w:rsidRPr="007D651E">
              <w:rPr>
                <w:rStyle w:val="Strong"/>
                <w:rFonts w:ascii="Aptos" w:hAnsi="Aptos"/>
                <w:szCs w:val="18"/>
              </w:rPr>
              <w:t>Additional Numbering Style</w:t>
            </w:r>
            <w:r w:rsidRPr="007D651E">
              <w:rPr>
                <w:rFonts w:ascii="Aptos" w:hAnsi="Aptos"/>
                <w:szCs w:val="18"/>
              </w:rPr>
              <w:t>: In both the PDF and handbook generation, they requested an additional numbering style.</w:t>
            </w:r>
          </w:p>
        </w:tc>
      </w:tr>
      <w:tr w:rsidR="00904A54" w:rsidRPr="003D5E82" w14:paraId="58DA86E4" w14:textId="77777777" w:rsidTr="00904A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0924C" w14:textId="324485BD" w:rsidR="00904A54" w:rsidRDefault="00904A54" w:rsidP="001A19A6">
            <w:pPr>
              <w:pStyle w:val="Spacing2pt"/>
            </w:pPr>
            <w:r>
              <w:lastRenderedPageBreak/>
              <w:t>3.</w:t>
            </w:r>
          </w:p>
        </w:tc>
        <w:tc>
          <w:tcPr>
            <w:tcW w:w="9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DF9DD" w14:textId="77777777" w:rsidR="007D651E" w:rsidRPr="007D651E" w:rsidRDefault="007D651E" w:rsidP="007D651E">
            <w:pPr>
              <w:spacing w:line="264" w:lineRule="auto"/>
              <w:rPr>
                <w:rFonts w:eastAsia="Century Gothic" w:cs="Century Gothic"/>
                <w:b/>
                <w:bCs/>
              </w:rPr>
            </w:pPr>
            <w:r w:rsidRPr="007D651E">
              <w:rPr>
                <w:rFonts w:eastAsia="Century Gothic" w:cs="Century Gothic"/>
                <w:b/>
                <w:bCs/>
              </w:rPr>
              <w:t>Next Steps:</w:t>
            </w:r>
          </w:p>
          <w:p w14:paraId="33876E19" w14:textId="77777777" w:rsidR="007D651E" w:rsidRPr="007D651E" w:rsidRDefault="007D651E" w:rsidP="007D651E">
            <w:pPr>
              <w:numPr>
                <w:ilvl w:val="0"/>
                <w:numId w:val="56"/>
              </w:numPr>
              <w:spacing w:line="264" w:lineRule="auto"/>
              <w:rPr>
                <w:rFonts w:eastAsia="Century Gothic" w:cs="Century Gothic"/>
              </w:rPr>
            </w:pPr>
            <w:r w:rsidRPr="007D651E">
              <w:rPr>
                <w:rFonts w:eastAsia="Century Gothic" w:cs="Century Gothic"/>
              </w:rPr>
              <w:t xml:space="preserve">Implement the requested </w:t>
            </w:r>
            <w:r w:rsidRPr="007D651E">
              <w:rPr>
                <w:rFonts w:eastAsia="Century Gothic" w:cs="Century Gothic"/>
                <w:b/>
                <w:bCs/>
              </w:rPr>
              <w:t>admin page</w:t>
            </w:r>
            <w:r w:rsidRPr="007D651E">
              <w:rPr>
                <w:rFonts w:eastAsia="Century Gothic" w:cs="Century Gothic"/>
              </w:rPr>
              <w:t xml:space="preserve"> and </w:t>
            </w:r>
            <w:r w:rsidRPr="007D651E">
              <w:rPr>
                <w:rFonts w:eastAsia="Century Gothic" w:cs="Century Gothic"/>
                <w:b/>
                <w:bCs/>
              </w:rPr>
              <w:t>fixed section for preset rules</w:t>
            </w:r>
            <w:r w:rsidRPr="007D651E">
              <w:rPr>
                <w:rFonts w:eastAsia="Century Gothic" w:cs="Century Gothic"/>
              </w:rPr>
              <w:t>.</w:t>
            </w:r>
          </w:p>
          <w:p w14:paraId="6D97949D" w14:textId="77777777" w:rsidR="007D651E" w:rsidRPr="007D651E" w:rsidRDefault="007D651E" w:rsidP="007D651E">
            <w:pPr>
              <w:numPr>
                <w:ilvl w:val="0"/>
                <w:numId w:val="56"/>
              </w:numPr>
              <w:spacing w:line="264" w:lineRule="auto"/>
              <w:rPr>
                <w:rFonts w:eastAsia="Century Gothic" w:cs="Century Gothic"/>
              </w:rPr>
            </w:pPr>
            <w:r w:rsidRPr="007D651E">
              <w:rPr>
                <w:rFonts w:eastAsia="Century Gothic" w:cs="Century Gothic"/>
              </w:rPr>
              <w:t xml:space="preserve">Update the PDF generation to include the </w:t>
            </w:r>
            <w:r w:rsidRPr="007D651E">
              <w:rPr>
                <w:rFonts w:eastAsia="Century Gothic" w:cs="Century Gothic"/>
                <w:b/>
                <w:bCs/>
              </w:rPr>
              <w:t>additional numbering style</w:t>
            </w:r>
            <w:r w:rsidRPr="007D651E">
              <w:rPr>
                <w:rFonts w:eastAsia="Century Gothic" w:cs="Century Gothic"/>
              </w:rPr>
              <w:t>.</w:t>
            </w:r>
          </w:p>
          <w:p w14:paraId="6B5946C6" w14:textId="4C14A4B5" w:rsidR="00904A54" w:rsidRPr="007D651E" w:rsidRDefault="007D651E" w:rsidP="001A19A6">
            <w:pPr>
              <w:numPr>
                <w:ilvl w:val="0"/>
                <w:numId w:val="56"/>
              </w:numPr>
              <w:spacing w:line="264" w:lineRule="auto"/>
              <w:rPr>
                <w:rFonts w:eastAsia="Century Gothic" w:cs="Century Gothic"/>
              </w:rPr>
            </w:pPr>
            <w:r w:rsidRPr="007D651E">
              <w:rPr>
                <w:rFonts w:eastAsia="Century Gothic" w:cs="Century Gothic"/>
              </w:rPr>
              <w:t>Schedule the next meeting for further feedback after these changes are completed.</w:t>
            </w:r>
          </w:p>
        </w:tc>
      </w:tr>
    </w:tbl>
    <w:p w14:paraId="73349ACE" w14:textId="77777777" w:rsidR="0037605E" w:rsidRDefault="0037605E"/>
    <w:p w14:paraId="40AE5817" w14:textId="77777777" w:rsidR="009E4DAC" w:rsidRDefault="009E4DAC"/>
    <w:p w14:paraId="02906A70" w14:textId="77777777" w:rsidR="009E4DAC" w:rsidRDefault="009E4DAC"/>
    <w:p w14:paraId="09C8861D" w14:textId="77777777" w:rsidR="009E4DAC" w:rsidRDefault="009E4DAC"/>
    <w:p w14:paraId="2A4C2370" w14:textId="3D916553" w:rsidR="009E4DAC" w:rsidRDefault="009E4DAC"/>
    <w:p w14:paraId="0DE8F500" w14:textId="77777777" w:rsidR="004E77D9" w:rsidRDefault="004E77D9"/>
    <w:p w14:paraId="60C681C9" w14:textId="77777777" w:rsidR="009E4DAC" w:rsidRDefault="009E4DAC"/>
    <w:p w14:paraId="264FC0F4" w14:textId="77777777" w:rsidR="009E4DAC" w:rsidRDefault="009E4DAC"/>
    <w:p w14:paraId="03B72A31" w14:textId="77777777" w:rsidR="009E4DAC" w:rsidRDefault="009E4DAC"/>
    <w:p w14:paraId="6640A98C" w14:textId="77777777" w:rsidR="009E4DAC" w:rsidRDefault="009E4DAC"/>
    <w:p w14:paraId="19D87BDD" w14:textId="77777777" w:rsidR="00424012" w:rsidRDefault="00424012"/>
    <w:p w14:paraId="2F25D644" w14:textId="77777777" w:rsidR="00424012" w:rsidRDefault="00424012"/>
    <w:sectPr w:rsidR="00424012" w:rsidSect="005E28EF">
      <w:headerReference w:type="default" r:id="rId10"/>
      <w:footerReference w:type="default" r:id="rId11"/>
      <w:pgSz w:w="11906" w:h="16838"/>
      <w:pgMar w:top="1440" w:right="1440" w:bottom="1276" w:left="1440" w:header="708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E42FF" w14:textId="77777777" w:rsidR="00CD1447" w:rsidRDefault="00CD1447" w:rsidP="004F31E8">
      <w:r>
        <w:separator/>
      </w:r>
    </w:p>
  </w:endnote>
  <w:endnote w:type="continuationSeparator" w:id="0">
    <w:p w14:paraId="3D18B4C0" w14:textId="77777777" w:rsidR="00CD1447" w:rsidRDefault="00CD1447" w:rsidP="004F31E8">
      <w:r>
        <w:continuationSeparator/>
      </w:r>
    </w:p>
  </w:endnote>
  <w:endnote w:type="continuationNotice" w:id="1">
    <w:p w14:paraId="27FD4B57" w14:textId="77777777" w:rsidR="00CD1447" w:rsidRDefault="00CD14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5621DF" w:rsidRPr="000B3036" w14:paraId="5A4A85DB" w14:textId="77777777" w:rsidTr="004F4DE8">
      <w:tc>
        <w:tcPr>
          <w:tcW w:w="4508" w:type="dxa"/>
        </w:tcPr>
        <w:p w14:paraId="101C364F" w14:textId="1EC1165D" w:rsidR="005621DF" w:rsidRDefault="006D3B97">
          <w:pPr>
            <w:pStyle w:val="Footer"/>
          </w:pPr>
          <w:r>
            <w:t>Meeting 2 Minutes</w:t>
          </w:r>
        </w:p>
      </w:tc>
      <w:tc>
        <w:tcPr>
          <w:tcW w:w="4508" w:type="dxa"/>
          <w:vAlign w:val="center"/>
        </w:tcPr>
        <w:p w14:paraId="255C2029" w14:textId="77777777" w:rsidR="005621DF" w:rsidRPr="000B3036" w:rsidRDefault="005621DF" w:rsidP="00B359C8">
          <w:pPr>
            <w:pStyle w:val="Footer"/>
            <w:jc w:val="right"/>
          </w:pPr>
          <w:r w:rsidRPr="000B3036">
            <w:t xml:space="preserve">Page </w:t>
          </w:r>
          <w:r w:rsidRPr="000B3036">
            <w:fldChar w:fldCharType="begin"/>
          </w:r>
          <w:r w:rsidRPr="000B3036">
            <w:instrText xml:space="preserve"> PAGE  \* Arabic  \* MERGEFORMAT </w:instrText>
          </w:r>
          <w:r w:rsidRPr="000B3036">
            <w:fldChar w:fldCharType="separate"/>
          </w:r>
          <w:r w:rsidRPr="000B3036">
            <w:rPr>
              <w:noProof/>
            </w:rPr>
            <w:t>1</w:t>
          </w:r>
          <w:r w:rsidRPr="000B3036">
            <w:fldChar w:fldCharType="end"/>
          </w:r>
          <w:r w:rsidRPr="000B3036">
            <w:t xml:space="preserve"> of </w:t>
          </w:r>
          <w:r w:rsidR="00000000">
            <w:fldChar w:fldCharType="begin"/>
          </w:r>
          <w:r w:rsidR="00000000">
            <w:instrText xml:space="preserve"> NUMPAGES  \* Arabic  \* MERGEFORMAT </w:instrText>
          </w:r>
          <w:r w:rsidR="00000000">
            <w:fldChar w:fldCharType="separate"/>
          </w:r>
          <w:r w:rsidRPr="000B3036">
            <w:rPr>
              <w:noProof/>
            </w:rPr>
            <w:t>2</w:t>
          </w:r>
          <w:r w:rsidR="00000000">
            <w:rPr>
              <w:noProof/>
            </w:rPr>
            <w:fldChar w:fldCharType="end"/>
          </w:r>
        </w:p>
      </w:tc>
    </w:tr>
  </w:tbl>
  <w:p w14:paraId="77FE0EE7" w14:textId="77777777" w:rsidR="00494D92" w:rsidRDefault="00494D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6D984" w14:textId="77777777" w:rsidR="00CD1447" w:rsidRDefault="00CD1447" w:rsidP="004F31E8">
      <w:r>
        <w:separator/>
      </w:r>
    </w:p>
  </w:footnote>
  <w:footnote w:type="continuationSeparator" w:id="0">
    <w:p w14:paraId="1E41DE44" w14:textId="77777777" w:rsidR="00CD1447" w:rsidRDefault="00CD1447" w:rsidP="004F31E8">
      <w:r>
        <w:continuationSeparator/>
      </w:r>
    </w:p>
  </w:footnote>
  <w:footnote w:type="continuationNotice" w:id="1">
    <w:p w14:paraId="5EDF411A" w14:textId="77777777" w:rsidR="00CD1447" w:rsidRDefault="00CD14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101"/>
      <w:gridCol w:w="8538"/>
    </w:tblGrid>
    <w:tr w:rsidR="005D01D0" w:rsidRPr="00E63892" w14:paraId="0C5CF9C7" w14:textId="77777777" w:rsidTr="000B3036">
      <w:trPr>
        <w:trHeight w:val="851"/>
      </w:trPr>
      <w:tc>
        <w:tcPr>
          <w:tcW w:w="110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4100B07" w14:textId="4DA1A9CA" w:rsidR="005D01D0" w:rsidRPr="00E63892" w:rsidRDefault="003818EE" w:rsidP="005D01D0">
          <w:pPr>
            <w:pStyle w:val="DocumentTitle"/>
            <w:jc w:val="both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D315546" wp14:editId="2B68884A">
                <wp:simplePos x="0" y="0"/>
                <wp:positionH relativeFrom="column">
                  <wp:posOffset>-220980</wp:posOffset>
                </wp:positionH>
                <wp:positionV relativeFrom="paragraph">
                  <wp:posOffset>-365760</wp:posOffset>
                </wp:positionV>
                <wp:extent cx="1264920" cy="1264920"/>
                <wp:effectExtent l="0" t="0" r="0" b="0"/>
                <wp:wrapNone/>
                <wp:docPr id="1892896245" name="Picture 1" descr="The University of Western Australia – Universities Austral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he University of Western Australia – Universities Austral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492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38" w:type="dxa"/>
          <w:tcBorders>
            <w:left w:val="nil"/>
            <w:right w:val="nil"/>
          </w:tcBorders>
          <w:vAlign w:val="center"/>
        </w:tcPr>
        <w:p w14:paraId="0683E10A" w14:textId="77777777" w:rsidR="004C4C4A" w:rsidRPr="00E63892" w:rsidRDefault="004C4C4A" w:rsidP="00552C04">
          <w:pPr>
            <w:pStyle w:val="DocumentTitle"/>
          </w:pPr>
          <w:r>
            <w:t>MINUTES OF MEETING</w:t>
          </w:r>
        </w:p>
      </w:tc>
    </w:tr>
  </w:tbl>
  <w:p w14:paraId="65E70329" w14:textId="77777777" w:rsidR="005D01D0" w:rsidRDefault="005D01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95BB7"/>
    <w:multiLevelType w:val="hybridMultilevel"/>
    <w:tmpl w:val="95A44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F7D86"/>
    <w:multiLevelType w:val="hybridMultilevel"/>
    <w:tmpl w:val="D338B0D4"/>
    <w:lvl w:ilvl="0" w:tplc="FFFFFFFF">
      <w:start w:val="1"/>
      <w:numFmt w:val="bullet"/>
      <w:lvlText w:val=""/>
      <w:lvlJc w:val="left"/>
      <w:rPr>
        <w:rFonts w:ascii="Symbol" w:hAnsi="Symbol" w:hint="default"/>
      </w:rPr>
    </w:lvl>
    <w:lvl w:ilvl="1" w:tplc="FA0642C2">
      <w:start w:val="1"/>
      <w:numFmt w:val="bullet"/>
      <w:lvlText w:val="o"/>
      <w:lvlJc w:val="left"/>
      <w:rPr>
        <w:rFonts w:ascii="Courier New" w:hAnsi="Courier New" w:hint="default"/>
      </w:rPr>
    </w:lvl>
    <w:lvl w:ilvl="2" w:tplc="5BE26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869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23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44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D28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00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368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075D6"/>
    <w:multiLevelType w:val="hybridMultilevel"/>
    <w:tmpl w:val="B8E24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838AF"/>
    <w:multiLevelType w:val="hybridMultilevel"/>
    <w:tmpl w:val="7E3898B0"/>
    <w:lvl w:ilvl="0" w:tplc="A394FEE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679DA"/>
    <w:multiLevelType w:val="multilevel"/>
    <w:tmpl w:val="EDBCF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86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AE107C"/>
    <w:multiLevelType w:val="hybridMultilevel"/>
    <w:tmpl w:val="DAFC8D5C"/>
    <w:lvl w:ilvl="0" w:tplc="A394FEE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8D8"/>
    <w:multiLevelType w:val="hybridMultilevel"/>
    <w:tmpl w:val="2B00FD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C5CE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E94AB5"/>
    <w:multiLevelType w:val="hybridMultilevel"/>
    <w:tmpl w:val="A134D282"/>
    <w:lvl w:ilvl="0" w:tplc="82A0C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8E5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CD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4E6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EB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14C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A20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47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8C8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F59BD"/>
    <w:multiLevelType w:val="hybridMultilevel"/>
    <w:tmpl w:val="EA4E4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8A3504">
      <w:start w:val="1"/>
      <w:numFmt w:val="lowerLetter"/>
      <w:lvlText w:val="%2."/>
      <w:lvlJc w:val="left"/>
      <w:pPr>
        <w:ind w:left="284" w:hanging="28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D75A2"/>
    <w:multiLevelType w:val="hybridMultilevel"/>
    <w:tmpl w:val="64847E2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1537C"/>
    <w:multiLevelType w:val="multilevel"/>
    <w:tmpl w:val="0DA6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45E6C"/>
    <w:multiLevelType w:val="hybridMultilevel"/>
    <w:tmpl w:val="39D88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B708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D14079"/>
    <w:multiLevelType w:val="hybridMultilevel"/>
    <w:tmpl w:val="FB1C115E"/>
    <w:lvl w:ilvl="0" w:tplc="17CA0B8A">
      <w:start w:val="1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1682C"/>
    <w:multiLevelType w:val="hybridMultilevel"/>
    <w:tmpl w:val="D1F064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BA79C7"/>
    <w:multiLevelType w:val="multilevel"/>
    <w:tmpl w:val="23B2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82221"/>
    <w:multiLevelType w:val="hybridMultilevel"/>
    <w:tmpl w:val="16F642A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9D2A15"/>
    <w:multiLevelType w:val="hybridMultilevel"/>
    <w:tmpl w:val="FD844192"/>
    <w:lvl w:ilvl="0" w:tplc="622239B6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41766"/>
    <w:multiLevelType w:val="hybridMultilevel"/>
    <w:tmpl w:val="90465F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9B2B2E"/>
    <w:multiLevelType w:val="multilevel"/>
    <w:tmpl w:val="EDBCF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3234F9"/>
    <w:multiLevelType w:val="hybridMultilevel"/>
    <w:tmpl w:val="2B00FD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C05AA6"/>
    <w:multiLevelType w:val="hybridMultilevel"/>
    <w:tmpl w:val="64847E2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246C7"/>
    <w:multiLevelType w:val="hybridMultilevel"/>
    <w:tmpl w:val="05F4C9DE"/>
    <w:lvl w:ilvl="0" w:tplc="891C7E5E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551AC"/>
    <w:multiLevelType w:val="hybridMultilevel"/>
    <w:tmpl w:val="E97CD4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F5D70B2"/>
    <w:multiLevelType w:val="hybridMultilevel"/>
    <w:tmpl w:val="7D7CA402"/>
    <w:lvl w:ilvl="0" w:tplc="9D404FFC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53287B10"/>
    <w:multiLevelType w:val="hybridMultilevel"/>
    <w:tmpl w:val="F5F8EF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6D5D6B"/>
    <w:multiLevelType w:val="multilevel"/>
    <w:tmpl w:val="56E4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057651"/>
    <w:multiLevelType w:val="hybridMultilevel"/>
    <w:tmpl w:val="DEE6E014"/>
    <w:lvl w:ilvl="0" w:tplc="FFFFFFFF">
      <w:start w:val="1"/>
      <w:numFmt w:val="bullet"/>
      <w:pStyle w:val="BulletIndentnospace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9" w15:restartNumberingAfterBreak="0">
    <w:nsid w:val="5FDD726A"/>
    <w:multiLevelType w:val="hybridMultilevel"/>
    <w:tmpl w:val="2FC64C0C"/>
    <w:lvl w:ilvl="0" w:tplc="FF5894DE">
      <w:numFmt w:val="bullet"/>
      <w:lvlText w:val="-"/>
      <w:lvlJc w:val="left"/>
      <w:pPr>
        <w:ind w:left="360" w:hanging="360"/>
      </w:pPr>
      <w:rPr>
        <w:rFonts w:ascii="Century Gothic" w:eastAsia="Century Gothic" w:hAnsi="Century Gothic" w:cs="Century Gothic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F02A90"/>
    <w:multiLevelType w:val="hybridMultilevel"/>
    <w:tmpl w:val="90465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EB05FE"/>
    <w:multiLevelType w:val="hybridMultilevel"/>
    <w:tmpl w:val="ABA465C0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C4586C"/>
    <w:multiLevelType w:val="hybridMultilevel"/>
    <w:tmpl w:val="FDCC0CD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455CB1"/>
    <w:multiLevelType w:val="hybridMultilevel"/>
    <w:tmpl w:val="6B5E7E44"/>
    <w:lvl w:ilvl="0" w:tplc="FF5894DE"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E40C8"/>
    <w:multiLevelType w:val="hybridMultilevel"/>
    <w:tmpl w:val="ABA465C0"/>
    <w:lvl w:ilvl="0" w:tplc="C458E41A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B03748"/>
    <w:multiLevelType w:val="hybridMultilevel"/>
    <w:tmpl w:val="A2AACE9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527CAF"/>
    <w:multiLevelType w:val="hybridMultilevel"/>
    <w:tmpl w:val="5862336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7559E4"/>
    <w:multiLevelType w:val="hybridMultilevel"/>
    <w:tmpl w:val="2B00FD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FA5CB8"/>
    <w:multiLevelType w:val="hybridMultilevel"/>
    <w:tmpl w:val="5992967C"/>
    <w:lvl w:ilvl="0" w:tplc="891C7E5E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5B3497"/>
    <w:multiLevelType w:val="multilevel"/>
    <w:tmpl w:val="5F94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FB3704"/>
    <w:multiLevelType w:val="hybridMultilevel"/>
    <w:tmpl w:val="9BF6BD18"/>
    <w:lvl w:ilvl="0" w:tplc="FF5894DE"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77525">
    <w:abstractNumId w:val="1"/>
  </w:num>
  <w:num w:numId="2" w16cid:durableId="1272663239">
    <w:abstractNumId w:val="28"/>
  </w:num>
  <w:num w:numId="3" w16cid:durableId="2023050842">
    <w:abstractNumId w:val="25"/>
  </w:num>
  <w:num w:numId="4" w16cid:durableId="616258094">
    <w:abstractNumId w:val="34"/>
  </w:num>
  <w:num w:numId="5" w16cid:durableId="170428679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67477335">
    <w:abstractNumId w:val="8"/>
  </w:num>
  <w:num w:numId="7" w16cid:durableId="1321618546">
    <w:abstractNumId w:val="35"/>
  </w:num>
  <w:num w:numId="8" w16cid:durableId="1893929053">
    <w:abstractNumId w:val="22"/>
  </w:num>
  <w:num w:numId="9" w16cid:durableId="669525360">
    <w:abstractNumId w:val="10"/>
  </w:num>
  <w:num w:numId="10" w16cid:durableId="247273128">
    <w:abstractNumId w:val="6"/>
  </w:num>
  <w:num w:numId="11" w16cid:durableId="1839538799">
    <w:abstractNumId w:val="28"/>
  </w:num>
  <w:num w:numId="12" w16cid:durableId="282226676">
    <w:abstractNumId w:val="28"/>
  </w:num>
  <w:num w:numId="13" w16cid:durableId="1631396765">
    <w:abstractNumId w:val="21"/>
  </w:num>
  <w:num w:numId="14" w16cid:durableId="628170086">
    <w:abstractNumId w:val="28"/>
  </w:num>
  <w:num w:numId="15" w16cid:durableId="820855198">
    <w:abstractNumId w:val="28"/>
  </w:num>
  <w:num w:numId="16" w16cid:durableId="823933584">
    <w:abstractNumId w:val="28"/>
  </w:num>
  <w:num w:numId="17" w16cid:durableId="1792357864">
    <w:abstractNumId w:val="28"/>
  </w:num>
  <w:num w:numId="18" w16cid:durableId="824200036">
    <w:abstractNumId w:val="18"/>
  </w:num>
  <w:num w:numId="19" w16cid:durableId="1092121748">
    <w:abstractNumId w:val="14"/>
  </w:num>
  <w:num w:numId="20" w16cid:durableId="1501963267">
    <w:abstractNumId w:val="37"/>
  </w:num>
  <w:num w:numId="21" w16cid:durableId="622150079">
    <w:abstractNumId w:val="38"/>
  </w:num>
  <w:num w:numId="22" w16cid:durableId="138349747">
    <w:abstractNumId w:val="23"/>
  </w:num>
  <w:num w:numId="23" w16cid:durableId="340475583">
    <w:abstractNumId w:val="31"/>
  </w:num>
  <w:num w:numId="24" w16cid:durableId="1325815663">
    <w:abstractNumId w:val="13"/>
  </w:num>
  <w:num w:numId="25" w16cid:durableId="248348309">
    <w:abstractNumId w:val="7"/>
  </w:num>
  <w:num w:numId="26" w16cid:durableId="268709342">
    <w:abstractNumId w:val="15"/>
  </w:num>
  <w:num w:numId="27" w16cid:durableId="1376539163">
    <w:abstractNumId w:val="26"/>
  </w:num>
  <w:num w:numId="28" w16cid:durableId="507905993">
    <w:abstractNumId w:val="17"/>
  </w:num>
  <w:num w:numId="29" w16cid:durableId="1048187652">
    <w:abstractNumId w:val="36"/>
  </w:num>
  <w:num w:numId="30" w16cid:durableId="887112945">
    <w:abstractNumId w:val="28"/>
  </w:num>
  <w:num w:numId="31" w16cid:durableId="998537201">
    <w:abstractNumId w:val="40"/>
  </w:num>
  <w:num w:numId="32" w16cid:durableId="380373766">
    <w:abstractNumId w:val="29"/>
  </w:num>
  <w:num w:numId="33" w16cid:durableId="1678653852">
    <w:abstractNumId w:val="33"/>
  </w:num>
  <w:num w:numId="34" w16cid:durableId="155270985">
    <w:abstractNumId w:val="12"/>
  </w:num>
  <w:num w:numId="35" w16cid:durableId="1048601305">
    <w:abstractNumId w:val="28"/>
  </w:num>
  <w:num w:numId="36" w16cid:durableId="259222146">
    <w:abstractNumId w:val="28"/>
  </w:num>
  <w:num w:numId="37" w16cid:durableId="820970298">
    <w:abstractNumId w:val="28"/>
  </w:num>
  <w:num w:numId="38" w16cid:durableId="781337581">
    <w:abstractNumId w:val="28"/>
  </w:num>
  <w:num w:numId="39" w16cid:durableId="1046835879">
    <w:abstractNumId w:val="28"/>
  </w:num>
  <w:num w:numId="40" w16cid:durableId="177814941">
    <w:abstractNumId w:val="28"/>
  </w:num>
  <w:num w:numId="41" w16cid:durableId="1159929107">
    <w:abstractNumId w:val="12"/>
  </w:num>
  <w:num w:numId="42" w16cid:durableId="1299067597">
    <w:abstractNumId w:val="32"/>
  </w:num>
  <w:num w:numId="43" w16cid:durableId="1981617965">
    <w:abstractNumId w:val="4"/>
  </w:num>
  <w:num w:numId="44" w16cid:durableId="2135371321">
    <w:abstractNumId w:val="2"/>
  </w:num>
  <w:num w:numId="45" w16cid:durableId="1243759177">
    <w:abstractNumId w:val="30"/>
  </w:num>
  <w:num w:numId="46" w16cid:durableId="1661421124">
    <w:abstractNumId w:val="20"/>
  </w:num>
  <w:num w:numId="47" w16cid:durableId="1768580813">
    <w:abstractNumId w:val="19"/>
  </w:num>
  <w:num w:numId="48" w16cid:durableId="81341092">
    <w:abstractNumId w:val="9"/>
  </w:num>
  <w:num w:numId="49" w16cid:durableId="1682003874">
    <w:abstractNumId w:val="24"/>
  </w:num>
  <w:num w:numId="50" w16cid:durableId="772211784">
    <w:abstractNumId w:val="27"/>
  </w:num>
  <w:num w:numId="51" w16cid:durableId="863908266">
    <w:abstractNumId w:val="11"/>
  </w:num>
  <w:num w:numId="52" w16cid:durableId="1513911269">
    <w:abstractNumId w:val="39"/>
  </w:num>
  <w:num w:numId="53" w16cid:durableId="1780444716">
    <w:abstractNumId w:val="5"/>
  </w:num>
  <w:num w:numId="54" w16cid:durableId="503740761">
    <w:abstractNumId w:val="3"/>
  </w:num>
  <w:num w:numId="55" w16cid:durableId="1340234389">
    <w:abstractNumId w:val="0"/>
  </w:num>
  <w:num w:numId="56" w16cid:durableId="2157771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EE"/>
    <w:rsid w:val="00001194"/>
    <w:rsid w:val="00006039"/>
    <w:rsid w:val="0001020B"/>
    <w:rsid w:val="00013E19"/>
    <w:rsid w:val="00014F8D"/>
    <w:rsid w:val="00016984"/>
    <w:rsid w:val="00017098"/>
    <w:rsid w:val="00017937"/>
    <w:rsid w:val="00020809"/>
    <w:rsid w:val="00023A9F"/>
    <w:rsid w:val="00023CEA"/>
    <w:rsid w:val="000250C3"/>
    <w:rsid w:val="00030A2D"/>
    <w:rsid w:val="00031351"/>
    <w:rsid w:val="00035109"/>
    <w:rsid w:val="00035F64"/>
    <w:rsid w:val="00036375"/>
    <w:rsid w:val="00042D9B"/>
    <w:rsid w:val="000471A6"/>
    <w:rsid w:val="00053307"/>
    <w:rsid w:val="00054ACD"/>
    <w:rsid w:val="00055832"/>
    <w:rsid w:val="00055A94"/>
    <w:rsid w:val="00057103"/>
    <w:rsid w:val="0006184B"/>
    <w:rsid w:val="00061897"/>
    <w:rsid w:val="00061BDC"/>
    <w:rsid w:val="00065482"/>
    <w:rsid w:val="00071314"/>
    <w:rsid w:val="00072CED"/>
    <w:rsid w:val="00072D65"/>
    <w:rsid w:val="00073D2E"/>
    <w:rsid w:val="000754C8"/>
    <w:rsid w:val="0008026D"/>
    <w:rsid w:val="0008097B"/>
    <w:rsid w:val="00080B0D"/>
    <w:rsid w:val="000841BB"/>
    <w:rsid w:val="000851E8"/>
    <w:rsid w:val="000907C5"/>
    <w:rsid w:val="00090936"/>
    <w:rsid w:val="000920B7"/>
    <w:rsid w:val="000950F2"/>
    <w:rsid w:val="000A0295"/>
    <w:rsid w:val="000A6697"/>
    <w:rsid w:val="000B1977"/>
    <w:rsid w:val="000B3036"/>
    <w:rsid w:val="000B4E84"/>
    <w:rsid w:val="000B57BB"/>
    <w:rsid w:val="000B79D0"/>
    <w:rsid w:val="000C2C70"/>
    <w:rsid w:val="000C5621"/>
    <w:rsid w:val="000D4756"/>
    <w:rsid w:val="000D54AF"/>
    <w:rsid w:val="000D7162"/>
    <w:rsid w:val="000E1368"/>
    <w:rsid w:val="000E3788"/>
    <w:rsid w:val="000E5DC4"/>
    <w:rsid w:val="000E6C1F"/>
    <w:rsid w:val="000F0E04"/>
    <w:rsid w:val="000F1FD3"/>
    <w:rsid w:val="000F79BD"/>
    <w:rsid w:val="00105A7B"/>
    <w:rsid w:val="00105AFB"/>
    <w:rsid w:val="001072C3"/>
    <w:rsid w:val="00110FD2"/>
    <w:rsid w:val="00112736"/>
    <w:rsid w:val="00115E2E"/>
    <w:rsid w:val="00117CB4"/>
    <w:rsid w:val="00123CD8"/>
    <w:rsid w:val="00124631"/>
    <w:rsid w:val="00130FA5"/>
    <w:rsid w:val="00136B60"/>
    <w:rsid w:val="00144D50"/>
    <w:rsid w:val="00153F65"/>
    <w:rsid w:val="00156AE2"/>
    <w:rsid w:val="00156F93"/>
    <w:rsid w:val="00157BEC"/>
    <w:rsid w:val="00165ACE"/>
    <w:rsid w:val="0016713C"/>
    <w:rsid w:val="00172104"/>
    <w:rsid w:val="00174853"/>
    <w:rsid w:val="00174D5E"/>
    <w:rsid w:val="00176F74"/>
    <w:rsid w:val="001771AC"/>
    <w:rsid w:val="00180536"/>
    <w:rsid w:val="00183D10"/>
    <w:rsid w:val="00185F3F"/>
    <w:rsid w:val="001911D6"/>
    <w:rsid w:val="00191524"/>
    <w:rsid w:val="0019544E"/>
    <w:rsid w:val="001A19A6"/>
    <w:rsid w:val="001A1DE9"/>
    <w:rsid w:val="001A5DAC"/>
    <w:rsid w:val="001B1E10"/>
    <w:rsid w:val="001B2E13"/>
    <w:rsid w:val="001B531C"/>
    <w:rsid w:val="001C0AB6"/>
    <w:rsid w:val="001C3ACE"/>
    <w:rsid w:val="001C6B6D"/>
    <w:rsid w:val="001E72EC"/>
    <w:rsid w:val="001F17DE"/>
    <w:rsid w:val="001F5FA0"/>
    <w:rsid w:val="002010FF"/>
    <w:rsid w:val="0020412E"/>
    <w:rsid w:val="002043C5"/>
    <w:rsid w:val="00204A4C"/>
    <w:rsid w:val="002130BB"/>
    <w:rsid w:val="00215730"/>
    <w:rsid w:val="0021625E"/>
    <w:rsid w:val="0022788C"/>
    <w:rsid w:val="00227F8A"/>
    <w:rsid w:val="00231D02"/>
    <w:rsid w:val="002341BE"/>
    <w:rsid w:val="00240F06"/>
    <w:rsid w:val="002455C5"/>
    <w:rsid w:val="002469F8"/>
    <w:rsid w:val="00250005"/>
    <w:rsid w:val="00250C1B"/>
    <w:rsid w:val="00251D73"/>
    <w:rsid w:val="00251DF1"/>
    <w:rsid w:val="00252B52"/>
    <w:rsid w:val="002535DB"/>
    <w:rsid w:val="0026484B"/>
    <w:rsid w:val="00271DE5"/>
    <w:rsid w:val="00272F56"/>
    <w:rsid w:val="00275E3B"/>
    <w:rsid w:val="00277D62"/>
    <w:rsid w:val="00277EE1"/>
    <w:rsid w:val="00281106"/>
    <w:rsid w:val="0028122C"/>
    <w:rsid w:val="00282FB9"/>
    <w:rsid w:val="00293274"/>
    <w:rsid w:val="002973EF"/>
    <w:rsid w:val="002A0251"/>
    <w:rsid w:val="002A1966"/>
    <w:rsid w:val="002A3DDD"/>
    <w:rsid w:val="002A4A5A"/>
    <w:rsid w:val="002A55EE"/>
    <w:rsid w:val="002A637B"/>
    <w:rsid w:val="002B1431"/>
    <w:rsid w:val="002B5186"/>
    <w:rsid w:val="002C0A24"/>
    <w:rsid w:val="002C386E"/>
    <w:rsid w:val="002C4D2C"/>
    <w:rsid w:val="002C5DE4"/>
    <w:rsid w:val="002D112D"/>
    <w:rsid w:val="002D24C4"/>
    <w:rsid w:val="002D51D1"/>
    <w:rsid w:val="002E43DD"/>
    <w:rsid w:val="002E5B10"/>
    <w:rsid w:val="002E6622"/>
    <w:rsid w:val="002E79CD"/>
    <w:rsid w:val="002F2E0B"/>
    <w:rsid w:val="002F4D69"/>
    <w:rsid w:val="0030282D"/>
    <w:rsid w:val="0030735F"/>
    <w:rsid w:val="0031459E"/>
    <w:rsid w:val="003145DC"/>
    <w:rsid w:val="00316ABF"/>
    <w:rsid w:val="0032120D"/>
    <w:rsid w:val="00327EDA"/>
    <w:rsid w:val="00334B31"/>
    <w:rsid w:val="00336C6C"/>
    <w:rsid w:val="00336FAF"/>
    <w:rsid w:val="0034299B"/>
    <w:rsid w:val="00344353"/>
    <w:rsid w:val="00345431"/>
    <w:rsid w:val="003463CB"/>
    <w:rsid w:val="00347081"/>
    <w:rsid w:val="00351374"/>
    <w:rsid w:val="003549BF"/>
    <w:rsid w:val="00363C55"/>
    <w:rsid w:val="00366108"/>
    <w:rsid w:val="00373149"/>
    <w:rsid w:val="0037605E"/>
    <w:rsid w:val="003765A1"/>
    <w:rsid w:val="003818EE"/>
    <w:rsid w:val="00384156"/>
    <w:rsid w:val="0038433D"/>
    <w:rsid w:val="00392D4F"/>
    <w:rsid w:val="003A1825"/>
    <w:rsid w:val="003A374D"/>
    <w:rsid w:val="003A63BF"/>
    <w:rsid w:val="003A6D1F"/>
    <w:rsid w:val="003A740D"/>
    <w:rsid w:val="003B154E"/>
    <w:rsid w:val="003B2849"/>
    <w:rsid w:val="003B4DF5"/>
    <w:rsid w:val="003B5AEB"/>
    <w:rsid w:val="003B7912"/>
    <w:rsid w:val="003C20E0"/>
    <w:rsid w:val="003D3478"/>
    <w:rsid w:val="003D5FAA"/>
    <w:rsid w:val="003E21C1"/>
    <w:rsid w:val="003E74E3"/>
    <w:rsid w:val="003F11DE"/>
    <w:rsid w:val="003F1F31"/>
    <w:rsid w:val="003F4EDF"/>
    <w:rsid w:val="00402D11"/>
    <w:rsid w:val="0040453D"/>
    <w:rsid w:val="00406BB0"/>
    <w:rsid w:val="0041200D"/>
    <w:rsid w:val="0041217A"/>
    <w:rsid w:val="004130C6"/>
    <w:rsid w:val="004165AD"/>
    <w:rsid w:val="0042111E"/>
    <w:rsid w:val="00423111"/>
    <w:rsid w:val="00424012"/>
    <w:rsid w:val="00430462"/>
    <w:rsid w:val="00432B54"/>
    <w:rsid w:val="004335C1"/>
    <w:rsid w:val="00434F64"/>
    <w:rsid w:val="00435964"/>
    <w:rsid w:val="00436D24"/>
    <w:rsid w:val="00441D29"/>
    <w:rsid w:val="00445A5A"/>
    <w:rsid w:val="00446D43"/>
    <w:rsid w:val="00447ED4"/>
    <w:rsid w:val="00453230"/>
    <w:rsid w:val="004564B3"/>
    <w:rsid w:val="0045729C"/>
    <w:rsid w:val="0045738E"/>
    <w:rsid w:val="004621BE"/>
    <w:rsid w:val="00465139"/>
    <w:rsid w:val="004679A5"/>
    <w:rsid w:val="0047767D"/>
    <w:rsid w:val="004913F2"/>
    <w:rsid w:val="00492117"/>
    <w:rsid w:val="0049284F"/>
    <w:rsid w:val="004930B9"/>
    <w:rsid w:val="00494478"/>
    <w:rsid w:val="00494D92"/>
    <w:rsid w:val="00495436"/>
    <w:rsid w:val="004A4519"/>
    <w:rsid w:val="004A50C1"/>
    <w:rsid w:val="004A5B46"/>
    <w:rsid w:val="004A5FCA"/>
    <w:rsid w:val="004A6C70"/>
    <w:rsid w:val="004B0386"/>
    <w:rsid w:val="004B2F4F"/>
    <w:rsid w:val="004B6427"/>
    <w:rsid w:val="004C1C37"/>
    <w:rsid w:val="004C24A8"/>
    <w:rsid w:val="004C461A"/>
    <w:rsid w:val="004C4C4A"/>
    <w:rsid w:val="004C5419"/>
    <w:rsid w:val="004D5A32"/>
    <w:rsid w:val="004D71C6"/>
    <w:rsid w:val="004E3783"/>
    <w:rsid w:val="004E4DD0"/>
    <w:rsid w:val="004E73FA"/>
    <w:rsid w:val="004E77D9"/>
    <w:rsid w:val="004F1EEA"/>
    <w:rsid w:val="004F206E"/>
    <w:rsid w:val="004F31E8"/>
    <w:rsid w:val="004F41F3"/>
    <w:rsid w:val="004F4DE8"/>
    <w:rsid w:val="004F57EA"/>
    <w:rsid w:val="004F5DC5"/>
    <w:rsid w:val="00502613"/>
    <w:rsid w:val="005107CE"/>
    <w:rsid w:val="00515C4F"/>
    <w:rsid w:val="00517B70"/>
    <w:rsid w:val="00520EA4"/>
    <w:rsid w:val="0052156F"/>
    <w:rsid w:val="00522318"/>
    <w:rsid w:val="005329FA"/>
    <w:rsid w:val="00533272"/>
    <w:rsid w:val="00534258"/>
    <w:rsid w:val="005343F6"/>
    <w:rsid w:val="00535994"/>
    <w:rsid w:val="00542D78"/>
    <w:rsid w:val="0054748B"/>
    <w:rsid w:val="00552C04"/>
    <w:rsid w:val="005569F9"/>
    <w:rsid w:val="00556B51"/>
    <w:rsid w:val="005621DF"/>
    <w:rsid w:val="00565DDC"/>
    <w:rsid w:val="00570560"/>
    <w:rsid w:val="00571A96"/>
    <w:rsid w:val="0057414A"/>
    <w:rsid w:val="005752D2"/>
    <w:rsid w:val="00575FAA"/>
    <w:rsid w:val="005777E5"/>
    <w:rsid w:val="00577FB0"/>
    <w:rsid w:val="00580E3A"/>
    <w:rsid w:val="0058220A"/>
    <w:rsid w:val="0058355A"/>
    <w:rsid w:val="005852B7"/>
    <w:rsid w:val="00587A97"/>
    <w:rsid w:val="005928FE"/>
    <w:rsid w:val="00594E19"/>
    <w:rsid w:val="00597AB0"/>
    <w:rsid w:val="005A13A1"/>
    <w:rsid w:val="005A2ACB"/>
    <w:rsid w:val="005A382D"/>
    <w:rsid w:val="005A75D4"/>
    <w:rsid w:val="005A7E39"/>
    <w:rsid w:val="005B197E"/>
    <w:rsid w:val="005B2732"/>
    <w:rsid w:val="005B6E01"/>
    <w:rsid w:val="005C127F"/>
    <w:rsid w:val="005C1D05"/>
    <w:rsid w:val="005C220A"/>
    <w:rsid w:val="005C5D04"/>
    <w:rsid w:val="005C666E"/>
    <w:rsid w:val="005C7418"/>
    <w:rsid w:val="005D01D0"/>
    <w:rsid w:val="005D5DC0"/>
    <w:rsid w:val="005D7526"/>
    <w:rsid w:val="005D7C03"/>
    <w:rsid w:val="005E07F1"/>
    <w:rsid w:val="005E1ADE"/>
    <w:rsid w:val="005E28EF"/>
    <w:rsid w:val="005E5DBC"/>
    <w:rsid w:val="005F4D76"/>
    <w:rsid w:val="005F4D8C"/>
    <w:rsid w:val="00602EEE"/>
    <w:rsid w:val="0060687D"/>
    <w:rsid w:val="00610F21"/>
    <w:rsid w:val="006301EC"/>
    <w:rsid w:val="00630EA2"/>
    <w:rsid w:val="00635A16"/>
    <w:rsid w:val="0063772A"/>
    <w:rsid w:val="00645291"/>
    <w:rsid w:val="00647198"/>
    <w:rsid w:val="006500A9"/>
    <w:rsid w:val="00650291"/>
    <w:rsid w:val="00652165"/>
    <w:rsid w:val="00657A3D"/>
    <w:rsid w:val="0066059A"/>
    <w:rsid w:val="00665946"/>
    <w:rsid w:val="00666440"/>
    <w:rsid w:val="00675393"/>
    <w:rsid w:val="00676130"/>
    <w:rsid w:val="00677AA0"/>
    <w:rsid w:val="00681F5C"/>
    <w:rsid w:val="00683271"/>
    <w:rsid w:val="00692E8D"/>
    <w:rsid w:val="00692EEA"/>
    <w:rsid w:val="006A22AB"/>
    <w:rsid w:val="006B07BC"/>
    <w:rsid w:val="006B101F"/>
    <w:rsid w:val="006B16B6"/>
    <w:rsid w:val="006B44A6"/>
    <w:rsid w:val="006B6E01"/>
    <w:rsid w:val="006C00A8"/>
    <w:rsid w:val="006C6BBC"/>
    <w:rsid w:val="006C7A4F"/>
    <w:rsid w:val="006D1D9C"/>
    <w:rsid w:val="006D395B"/>
    <w:rsid w:val="006D3B97"/>
    <w:rsid w:val="006D4B9A"/>
    <w:rsid w:val="006E0465"/>
    <w:rsid w:val="006E104F"/>
    <w:rsid w:val="006E250B"/>
    <w:rsid w:val="006E6927"/>
    <w:rsid w:val="006F049C"/>
    <w:rsid w:val="006F133A"/>
    <w:rsid w:val="006F1E80"/>
    <w:rsid w:val="006F70A0"/>
    <w:rsid w:val="00701969"/>
    <w:rsid w:val="007055C6"/>
    <w:rsid w:val="00710CF0"/>
    <w:rsid w:val="0071267B"/>
    <w:rsid w:val="00714C9A"/>
    <w:rsid w:val="007163B9"/>
    <w:rsid w:val="007208A1"/>
    <w:rsid w:val="00720ADD"/>
    <w:rsid w:val="00724303"/>
    <w:rsid w:val="0073023D"/>
    <w:rsid w:val="00730835"/>
    <w:rsid w:val="007313DB"/>
    <w:rsid w:val="007313FF"/>
    <w:rsid w:val="0073150B"/>
    <w:rsid w:val="00736C19"/>
    <w:rsid w:val="007374F6"/>
    <w:rsid w:val="00742E12"/>
    <w:rsid w:val="0074382D"/>
    <w:rsid w:val="00746428"/>
    <w:rsid w:val="00746E3D"/>
    <w:rsid w:val="00747C5A"/>
    <w:rsid w:val="007504D7"/>
    <w:rsid w:val="00763787"/>
    <w:rsid w:val="0078054A"/>
    <w:rsid w:val="00780E0A"/>
    <w:rsid w:val="00783090"/>
    <w:rsid w:val="00783A18"/>
    <w:rsid w:val="007873EB"/>
    <w:rsid w:val="007924E5"/>
    <w:rsid w:val="0079780A"/>
    <w:rsid w:val="00797B76"/>
    <w:rsid w:val="00797BC3"/>
    <w:rsid w:val="007A292C"/>
    <w:rsid w:val="007A364C"/>
    <w:rsid w:val="007A385D"/>
    <w:rsid w:val="007A3DAF"/>
    <w:rsid w:val="007B070C"/>
    <w:rsid w:val="007B095A"/>
    <w:rsid w:val="007B32A9"/>
    <w:rsid w:val="007C13F8"/>
    <w:rsid w:val="007C146B"/>
    <w:rsid w:val="007D1E47"/>
    <w:rsid w:val="007D22A3"/>
    <w:rsid w:val="007D33F3"/>
    <w:rsid w:val="007D43B1"/>
    <w:rsid w:val="007D651E"/>
    <w:rsid w:val="007D6CBE"/>
    <w:rsid w:val="007E0943"/>
    <w:rsid w:val="007E09E1"/>
    <w:rsid w:val="007E1956"/>
    <w:rsid w:val="007E42D5"/>
    <w:rsid w:val="007F15EA"/>
    <w:rsid w:val="007F25CC"/>
    <w:rsid w:val="00811559"/>
    <w:rsid w:val="00812F01"/>
    <w:rsid w:val="00816127"/>
    <w:rsid w:val="00816273"/>
    <w:rsid w:val="00816FC9"/>
    <w:rsid w:val="00817924"/>
    <w:rsid w:val="008315C4"/>
    <w:rsid w:val="00834CAB"/>
    <w:rsid w:val="00840AD3"/>
    <w:rsid w:val="00843734"/>
    <w:rsid w:val="00844FDC"/>
    <w:rsid w:val="008502B6"/>
    <w:rsid w:val="00854998"/>
    <w:rsid w:val="00856332"/>
    <w:rsid w:val="00856EAE"/>
    <w:rsid w:val="008574A4"/>
    <w:rsid w:val="00860E0B"/>
    <w:rsid w:val="0086514A"/>
    <w:rsid w:val="0086527A"/>
    <w:rsid w:val="00866CDB"/>
    <w:rsid w:val="00867173"/>
    <w:rsid w:val="008732FB"/>
    <w:rsid w:val="00876692"/>
    <w:rsid w:val="00877F4B"/>
    <w:rsid w:val="0088509B"/>
    <w:rsid w:val="008905C7"/>
    <w:rsid w:val="00891320"/>
    <w:rsid w:val="00893DD2"/>
    <w:rsid w:val="008A0DF6"/>
    <w:rsid w:val="008A65F0"/>
    <w:rsid w:val="008B0354"/>
    <w:rsid w:val="008B1934"/>
    <w:rsid w:val="008B2BAD"/>
    <w:rsid w:val="008B45F4"/>
    <w:rsid w:val="008C016F"/>
    <w:rsid w:val="008C0B78"/>
    <w:rsid w:val="008C2F58"/>
    <w:rsid w:val="008C4B4D"/>
    <w:rsid w:val="008D2E4D"/>
    <w:rsid w:val="008E1828"/>
    <w:rsid w:val="008E4F20"/>
    <w:rsid w:val="008F2CD5"/>
    <w:rsid w:val="008F32C3"/>
    <w:rsid w:val="008F5713"/>
    <w:rsid w:val="008F7B68"/>
    <w:rsid w:val="00900658"/>
    <w:rsid w:val="00901B9F"/>
    <w:rsid w:val="009041B6"/>
    <w:rsid w:val="00904A54"/>
    <w:rsid w:val="00911BC6"/>
    <w:rsid w:val="00915495"/>
    <w:rsid w:val="00915513"/>
    <w:rsid w:val="009155FA"/>
    <w:rsid w:val="0091616C"/>
    <w:rsid w:val="009175D1"/>
    <w:rsid w:val="009200E6"/>
    <w:rsid w:val="00920929"/>
    <w:rsid w:val="00921A5B"/>
    <w:rsid w:val="0092474A"/>
    <w:rsid w:val="00926E45"/>
    <w:rsid w:val="009278E9"/>
    <w:rsid w:val="009349A9"/>
    <w:rsid w:val="0094188E"/>
    <w:rsid w:val="0094272B"/>
    <w:rsid w:val="00946147"/>
    <w:rsid w:val="00947A5E"/>
    <w:rsid w:val="0095199D"/>
    <w:rsid w:val="00952245"/>
    <w:rsid w:val="00954F3E"/>
    <w:rsid w:val="00957CB9"/>
    <w:rsid w:val="00960C53"/>
    <w:rsid w:val="00961F3B"/>
    <w:rsid w:val="00962183"/>
    <w:rsid w:val="009666BE"/>
    <w:rsid w:val="00966768"/>
    <w:rsid w:val="00971CFF"/>
    <w:rsid w:val="00972EBE"/>
    <w:rsid w:val="00972F6E"/>
    <w:rsid w:val="00975CF9"/>
    <w:rsid w:val="00977D42"/>
    <w:rsid w:val="00980F4A"/>
    <w:rsid w:val="0098264B"/>
    <w:rsid w:val="00983E8E"/>
    <w:rsid w:val="009927EA"/>
    <w:rsid w:val="0099350B"/>
    <w:rsid w:val="00994CE0"/>
    <w:rsid w:val="0099737F"/>
    <w:rsid w:val="00997BCE"/>
    <w:rsid w:val="009A147A"/>
    <w:rsid w:val="009A1F2E"/>
    <w:rsid w:val="009A39CB"/>
    <w:rsid w:val="009A7FBB"/>
    <w:rsid w:val="009B2271"/>
    <w:rsid w:val="009B61CC"/>
    <w:rsid w:val="009B6D59"/>
    <w:rsid w:val="009C5B12"/>
    <w:rsid w:val="009C6E8C"/>
    <w:rsid w:val="009D1991"/>
    <w:rsid w:val="009E20E0"/>
    <w:rsid w:val="009E4B29"/>
    <w:rsid w:val="009E4DAC"/>
    <w:rsid w:val="009E5DB8"/>
    <w:rsid w:val="009E6E7A"/>
    <w:rsid w:val="009E7A78"/>
    <w:rsid w:val="009F01B7"/>
    <w:rsid w:val="009F19CE"/>
    <w:rsid w:val="009F726C"/>
    <w:rsid w:val="00A01D4C"/>
    <w:rsid w:val="00A066F1"/>
    <w:rsid w:val="00A07473"/>
    <w:rsid w:val="00A07BAF"/>
    <w:rsid w:val="00A12D45"/>
    <w:rsid w:val="00A13E88"/>
    <w:rsid w:val="00A20ECE"/>
    <w:rsid w:val="00A22E97"/>
    <w:rsid w:val="00A24407"/>
    <w:rsid w:val="00A34934"/>
    <w:rsid w:val="00A35CDD"/>
    <w:rsid w:val="00A427AD"/>
    <w:rsid w:val="00A43190"/>
    <w:rsid w:val="00A45635"/>
    <w:rsid w:val="00A47CA6"/>
    <w:rsid w:val="00A50983"/>
    <w:rsid w:val="00A52C50"/>
    <w:rsid w:val="00A54098"/>
    <w:rsid w:val="00A57261"/>
    <w:rsid w:val="00A57815"/>
    <w:rsid w:val="00A62D63"/>
    <w:rsid w:val="00A63DC2"/>
    <w:rsid w:val="00A63F4C"/>
    <w:rsid w:val="00A66648"/>
    <w:rsid w:val="00A67AD9"/>
    <w:rsid w:val="00A70E15"/>
    <w:rsid w:val="00A713F7"/>
    <w:rsid w:val="00A7457A"/>
    <w:rsid w:val="00A86C10"/>
    <w:rsid w:val="00A86F20"/>
    <w:rsid w:val="00AA5420"/>
    <w:rsid w:val="00AA5598"/>
    <w:rsid w:val="00AB0C66"/>
    <w:rsid w:val="00AB38DD"/>
    <w:rsid w:val="00AB3B40"/>
    <w:rsid w:val="00AB454E"/>
    <w:rsid w:val="00AB7166"/>
    <w:rsid w:val="00AC1000"/>
    <w:rsid w:val="00AC34A7"/>
    <w:rsid w:val="00AC6700"/>
    <w:rsid w:val="00AC74B8"/>
    <w:rsid w:val="00AD2073"/>
    <w:rsid w:val="00AE1583"/>
    <w:rsid w:val="00AE21EC"/>
    <w:rsid w:val="00AE38B4"/>
    <w:rsid w:val="00AE3AA2"/>
    <w:rsid w:val="00AE3AE4"/>
    <w:rsid w:val="00AE460A"/>
    <w:rsid w:val="00AE48F9"/>
    <w:rsid w:val="00AE6286"/>
    <w:rsid w:val="00AF041D"/>
    <w:rsid w:val="00AF5ECB"/>
    <w:rsid w:val="00B02818"/>
    <w:rsid w:val="00B0303A"/>
    <w:rsid w:val="00B03578"/>
    <w:rsid w:val="00B057E8"/>
    <w:rsid w:val="00B10BB2"/>
    <w:rsid w:val="00B12A73"/>
    <w:rsid w:val="00B13160"/>
    <w:rsid w:val="00B158AE"/>
    <w:rsid w:val="00B15A8C"/>
    <w:rsid w:val="00B16A2C"/>
    <w:rsid w:val="00B2558F"/>
    <w:rsid w:val="00B26329"/>
    <w:rsid w:val="00B31B51"/>
    <w:rsid w:val="00B359C8"/>
    <w:rsid w:val="00B413D6"/>
    <w:rsid w:val="00B417DE"/>
    <w:rsid w:val="00B44CF7"/>
    <w:rsid w:val="00B45D37"/>
    <w:rsid w:val="00B47455"/>
    <w:rsid w:val="00B4746F"/>
    <w:rsid w:val="00B5445D"/>
    <w:rsid w:val="00B57A22"/>
    <w:rsid w:val="00B6057C"/>
    <w:rsid w:val="00B63DB2"/>
    <w:rsid w:val="00B67A1A"/>
    <w:rsid w:val="00B803A6"/>
    <w:rsid w:val="00B86A8C"/>
    <w:rsid w:val="00B87741"/>
    <w:rsid w:val="00B90927"/>
    <w:rsid w:val="00B92CC8"/>
    <w:rsid w:val="00B93DE1"/>
    <w:rsid w:val="00B94314"/>
    <w:rsid w:val="00BA3A69"/>
    <w:rsid w:val="00BA5323"/>
    <w:rsid w:val="00BB1CA7"/>
    <w:rsid w:val="00BB6D44"/>
    <w:rsid w:val="00BB7C3B"/>
    <w:rsid w:val="00BC16CB"/>
    <w:rsid w:val="00BC2069"/>
    <w:rsid w:val="00BC46C7"/>
    <w:rsid w:val="00BD02FE"/>
    <w:rsid w:val="00BD0658"/>
    <w:rsid w:val="00BD6F4C"/>
    <w:rsid w:val="00BE12D6"/>
    <w:rsid w:val="00BE3C76"/>
    <w:rsid w:val="00BF4F3D"/>
    <w:rsid w:val="00C00477"/>
    <w:rsid w:val="00C00852"/>
    <w:rsid w:val="00C02595"/>
    <w:rsid w:val="00C111BD"/>
    <w:rsid w:val="00C140A7"/>
    <w:rsid w:val="00C15776"/>
    <w:rsid w:val="00C16BC9"/>
    <w:rsid w:val="00C20D0B"/>
    <w:rsid w:val="00C20DB5"/>
    <w:rsid w:val="00C21BE9"/>
    <w:rsid w:val="00C22DEF"/>
    <w:rsid w:val="00C33E32"/>
    <w:rsid w:val="00C341B0"/>
    <w:rsid w:val="00C35E4F"/>
    <w:rsid w:val="00C3667D"/>
    <w:rsid w:val="00C36828"/>
    <w:rsid w:val="00C36D28"/>
    <w:rsid w:val="00C40D80"/>
    <w:rsid w:val="00C4560A"/>
    <w:rsid w:val="00C51C95"/>
    <w:rsid w:val="00C52BF9"/>
    <w:rsid w:val="00C548F2"/>
    <w:rsid w:val="00C62DA4"/>
    <w:rsid w:val="00C72D04"/>
    <w:rsid w:val="00C7690B"/>
    <w:rsid w:val="00C83707"/>
    <w:rsid w:val="00C8384E"/>
    <w:rsid w:val="00C838C7"/>
    <w:rsid w:val="00C91A80"/>
    <w:rsid w:val="00C92D80"/>
    <w:rsid w:val="00C97110"/>
    <w:rsid w:val="00CB14CA"/>
    <w:rsid w:val="00CB4EB6"/>
    <w:rsid w:val="00CC108E"/>
    <w:rsid w:val="00CC1A16"/>
    <w:rsid w:val="00CC1B43"/>
    <w:rsid w:val="00CC2822"/>
    <w:rsid w:val="00CC5938"/>
    <w:rsid w:val="00CC7069"/>
    <w:rsid w:val="00CC7337"/>
    <w:rsid w:val="00CD1447"/>
    <w:rsid w:val="00CE0CD3"/>
    <w:rsid w:val="00CE30AD"/>
    <w:rsid w:val="00CF0D85"/>
    <w:rsid w:val="00CF3550"/>
    <w:rsid w:val="00CF73EF"/>
    <w:rsid w:val="00D17213"/>
    <w:rsid w:val="00D22297"/>
    <w:rsid w:val="00D2258B"/>
    <w:rsid w:val="00D233BF"/>
    <w:rsid w:val="00D24A88"/>
    <w:rsid w:val="00D357A9"/>
    <w:rsid w:val="00D40740"/>
    <w:rsid w:val="00D4193B"/>
    <w:rsid w:val="00D4687A"/>
    <w:rsid w:val="00D51106"/>
    <w:rsid w:val="00D515C4"/>
    <w:rsid w:val="00D5529C"/>
    <w:rsid w:val="00D56800"/>
    <w:rsid w:val="00D67414"/>
    <w:rsid w:val="00D70589"/>
    <w:rsid w:val="00D712BE"/>
    <w:rsid w:val="00D77C19"/>
    <w:rsid w:val="00D77FBE"/>
    <w:rsid w:val="00D849B4"/>
    <w:rsid w:val="00D85B59"/>
    <w:rsid w:val="00D85B77"/>
    <w:rsid w:val="00D90FAD"/>
    <w:rsid w:val="00DA0D8F"/>
    <w:rsid w:val="00DA1A42"/>
    <w:rsid w:val="00DA31C7"/>
    <w:rsid w:val="00DA3572"/>
    <w:rsid w:val="00DB3C7C"/>
    <w:rsid w:val="00DB4A79"/>
    <w:rsid w:val="00DB74CC"/>
    <w:rsid w:val="00DB79C9"/>
    <w:rsid w:val="00DC0101"/>
    <w:rsid w:val="00DC34F6"/>
    <w:rsid w:val="00DD005C"/>
    <w:rsid w:val="00DD1A22"/>
    <w:rsid w:val="00DD203A"/>
    <w:rsid w:val="00DE0585"/>
    <w:rsid w:val="00DE1390"/>
    <w:rsid w:val="00DE5F13"/>
    <w:rsid w:val="00DE7FEF"/>
    <w:rsid w:val="00DF0DCA"/>
    <w:rsid w:val="00DF13BA"/>
    <w:rsid w:val="00DF4698"/>
    <w:rsid w:val="00DF48A2"/>
    <w:rsid w:val="00DF6DC8"/>
    <w:rsid w:val="00DF6E58"/>
    <w:rsid w:val="00E02990"/>
    <w:rsid w:val="00E02AF7"/>
    <w:rsid w:val="00E03542"/>
    <w:rsid w:val="00E12681"/>
    <w:rsid w:val="00E14CD5"/>
    <w:rsid w:val="00E20C94"/>
    <w:rsid w:val="00E239D8"/>
    <w:rsid w:val="00E241D4"/>
    <w:rsid w:val="00E242C1"/>
    <w:rsid w:val="00E249D1"/>
    <w:rsid w:val="00E25244"/>
    <w:rsid w:val="00E3205E"/>
    <w:rsid w:val="00E43784"/>
    <w:rsid w:val="00E439CF"/>
    <w:rsid w:val="00E47D89"/>
    <w:rsid w:val="00E52BCA"/>
    <w:rsid w:val="00E5384D"/>
    <w:rsid w:val="00E544E7"/>
    <w:rsid w:val="00E63FC3"/>
    <w:rsid w:val="00E72A6B"/>
    <w:rsid w:val="00E74453"/>
    <w:rsid w:val="00E74D01"/>
    <w:rsid w:val="00E75A07"/>
    <w:rsid w:val="00E7756B"/>
    <w:rsid w:val="00E775F7"/>
    <w:rsid w:val="00E77EC0"/>
    <w:rsid w:val="00E814B3"/>
    <w:rsid w:val="00E82A7B"/>
    <w:rsid w:val="00E85BCB"/>
    <w:rsid w:val="00E86CBB"/>
    <w:rsid w:val="00E87B52"/>
    <w:rsid w:val="00E966B2"/>
    <w:rsid w:val="00EA31C5"/>
    <w:rsid w:val="00EA410B"/>
    <w:rsid w:val="00EB299A"/>
    <w:rsid w:val="00EB2B9C"/>
    <w:rsid w:val="00EB4EE9"/>
    <w:rsid w:val="00EB5599"/>
    <w:rsid w:val="00EC2C67"/>
    <w:rsid w:val="00ED0052"/>
    <w:rsid w:val="00ED2480"/>
    <w:rsid w:val="00ED5345"/>
    <w:rsid w:val="00ED6A07"/>
    <w:rsid w:val="00EE1639"/>
    <w:rsid w:val="00EE21F6"/>
    <w:rsid w:val="00EE26B0"/>
    <w:rsid w:val="00EE420B"/>
    <w:rsid w:val="00EE481C"/>
    <w:rsid w:val="00EE52CB"/>
    <w:rsid w:val="00F0084A"/>
    <w:rsid w:val="00F12FEE"/>
    <w:rsid w:val="00F1516B"/>
    <w:rsid w:val="00F1749D"/>
    <w:rsid w:val="00F21AFE"/>
    <w:rsid w:val="00F240EA"/>
    <w:rsid w:val="00F24D8B"/>
    <w:rsid w:val="00F25960"/>
    <w:rsid w:val="00F25F7E"/>
    <w:rsid w:val="00F33F0B"/>
    <w:rsid w:val="00F405D0"/>
    <w:rsid w:val="00F421CF"/>
    <w:rsid w:val="00F42DF1"/>
    <w:rsid w:val="00F42FE3"/>
    <w:rsid w:val="00F44AFB"/>
    <w:rsid w:val="00F51E93"/>
    <w:rsid w:val="00F5410A"/>
    <w:rsid w:val="00F570B4"/>
    <w:rsid w:val="00F61A7B"/>
    <w:rsid w:val="00F63BB4"/>
    <w:rsid w:val="00F648E8"/>
    <w:rsid w:val="00F65519"/>
    <w:rsid w:val="00F7080F"/>
    <w:rsid w:val="00F7395F"/>
    <w:rsid w:val="00F74D2E"/>
    <w:rsid w:val="00F7687B"/>
    <w:rsid w:val="00F77DA1"/>
    <w:rsid w:val="00F801D6"/>
    <w:rsid w:val="00F84F0D"/>
    <w:rsid w:val="00FA01A8"/>
    <w:rsid w:val="00FA33B7"/>
    <w:rsid w:val="00FA4268"/>
    <w:rsid w:val="00FA4DC8"/>
    <w:rsid w:val="00FA5622"/>
    <w:rsid w:val="00FA6968"/>
    <w:rsid w:val="00FB3FDE"/>
    <w:rsid w:val="00FC475C"/>
    <w:rsid w:val="00FC5145"/>
    <w:rsid w:val="00FC6F15"/>
    <w:rsid w:val="00FC6F8C"/>
    <w:rsid w:val="00FD0F03"/>
    <w:rsid w:val="00FD3477"/>
    <w:rsid w:val="00FD66BD"/>
    <w:rsid w:val="00FE68F6"/>
    <w:rsid w:val="00FF1AE8"/>
    <w:rsid w:val="00FF1FD2"/>
    <w:rsid w:val="00FF4529"/>
    <w:rsid w:val="00FF4560"/>
    <w:rsid w:val="00FF4E1D"/>
    <w:rsid w:val="00FF586B"/>
    <w:rsid w:val="00FF71EB"/>
    <w:rsid w:val="00FF74F5"/>
    <w:rsid w:val="0BCF5024"/>
    <w:rsid w:val="148244D8"/>
    <w:rsid w:val="19FD5EC2"/>
    <w:rsid w:val="1C6F045C"/>
    <w:rsid w:val="1E3677D7"/>
    <w:rsid w:val="23F05B34"/>
    <w:rsid w:val="251F779A"/>
    <w:rsid w:val="2FF9C667"/>
    <w:rsid w:val="434035E0"/>
    <w:rsid w:val="5C60D6F5"/>
    <w:rsid w:val="69A6C10D"/>
    <w:rsid w:val="6C754E92"/>
    <w:rsid w:val="715F7D4D"/>
    <w:rsid w:val="7B63574B"/>
    <w:rsid w:val="7E56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57CBB9"/>
  <w15:chartTrackingRefBased/>
  <w15:docId w15:val="{FE40ACAA-98B0-45BD-A8F2-25AB6567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1E8"/>
    <w:pPr>
      <w:spacing w:after="0" w:line="240" w:lineRule="auto"/>
    </w:pPr>
    <w:rPr>
      <w:rFonts w:ascii="Century Gothic" w:hAnsi="Century Gothic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1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1E8"/>
  </w:style>
  <w:style w:type="paragraph" w:styleId="Footer">
    <w:name w:val="footer"/>
    <w:basedOn w:val="Normal"/>
    <w:link w:val="FooterChar"/>
    <w:uiPriority w:val="99"/>
    <w:unhideWhenUsed/>
    <w:rsid w:val="004F31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1E8"/>
  </w:style>
  <w:style w:type="paragraph" w:customStyle="1" w:styleId="BulletIndentnospace">
    <w:name w:val="Bullet Indent (no space)"/>
    <w:basedOn w:val="Normal"/>
    <w:autoRedefine/>
    <w:qFormat/>
    <w:rsid w:val="004F31E8"/>
    <w:pPr>
      <w:numPr>
        <w:numId w:val="2"/>
      </w:numPr>
      <w:tabs>
        <w:tab w:val="num" w:pos="360"/>
      </w:tabs>
      <w:ind w:left="1066" w:hanging="357"/>
      <w:jc w:val="both"/>
    </w:pPr>
    <w:rPr>
      <w:rFonts w:eastAsia="Times New Roman" w:cs="Times New Roman"/>
      <w:szCs w:val="18"/>
    </w:rPr>
  </w:style>
  <w:style w:type="paragraph" w:styleId="ListParagraph">
    <w:name w:val="List Paragraph"/>
    <w:aliases w:val="Bullet to use in a table,Bullet for use in a table"/>
    <w:basedOn w:val="BulletIndentnospace"/>
    <w:uiPriority w:val="34"/>
    <w:qFormat/>
    <w:rsid w:val="004F31E8"/>
    <w:pPr>
      <w:tabs>
        <w:tab w:val="clear" w:pos="360"/>
      </w:tabs>
      <w:spacing w:before="20" w:after="20"/>
      <w:ind w:left="1212" w:hanging="360"/>
    </w:pPr>
    <w:rPr>
      <w:rFonts w:eastAsia="Batang"/>
      <w:szCs w:val="24"/>
    </w:rPr>
  </w:style>
  <w:style w:type="character" w:styleId="Hyperlink">
    <w:name w:val="Hyperlink"/>
    <w:basedOn w:val="DefaultParagraphFont"/>
    <w:uiPriority w:val="99"/>
    <w:unhideWhenUsed/>
    <w:rsid w:val="004F31E8"/>
    <w:rPr>
      <w:color w:val="0563C1" w:themeColor="hyperlink"/>
      <w:u w:val="single"/>
    </w:rPr>
  </w:style>
  <w:style w:type="paragraph" w:customStyle="1" w:styleId="Spacing2pt">
    <w:name w:val="Spacing 2 pt"/>
    <w:basedOn w:val="NoSpacing"/>
    <w:link w:val="Spacing2ptChar"/>
    <w:qFormat/>
    <w:rsid w:val="004F31E8"/>
    <w:pPr>
      <w:spacing w:before="40" w:after="40"/>
    </w:pPr>
  </w:style>
  <w:style w:type="character" w:customStyle="1" w:styleId="Spacing2ptChar">
    <w:name w:val="Spacing 2 pt Char"/>
    <w:basedOn w:val="DefaultParagraphFont"/>
    <w:link w:val="Spacing2pt"/>
    <w:rsid w:val="004F31E8"/>
    <w:rPr>
      <w:rFonts w:ascii="Century Gothic" w:hAnsi="Century Gothic"/>
      <w:sz w:val="18"/>
    </w:rPr>
  </w:style>
  <w:style w:type="paragraph" w:styleId="NoSpacing">
    <w:name w:val="No Spacing"/>
    <w:uiPriority w:val="1"/>
    <w:qFormat/>
    <w:rsid w:val="004F31E8"/>
    <w:pPr>
      <w:spacing w:after="0" w:line="240" w:lineRule="auto"/>
    </w:pPr>
    <w:rPr>
      <w:rFonts w:ascii="Century Gothic" w:hAnsi="Century Gothic"/>
      <w:sz w:val="18"/>
    </w:rPr>
  </w:style>
  <w:style w:type="paragraph" w:customStyle="1" w:styleId="DocumentTitle">
    <w:name w:val="Document Title"/>
    <w:basedOn w:val="Header"/>
    <w:rsid w:val="005D01D0"/>
    <w:pPr>
      <w:tabs>
        <w:tab w:val="clear" w:pos="4513"/>
        <w:tab w:val="clear" w:pos="9026"/>
        <w:tab w:val="center" w:pos="4153"/>
        <w:tab w:val="right" w:pos="8306"/>
      </w:tabs>
      <w:jc w:val="right"/>
    </w:pPr>
    <w:rPr>
      <w:rFonts w:eastAsia="Times New Roman" w:cs="Times New Roman"/>
      <w:b/>
      <w:caps/>
      <w:sz w:val="28"/>
      <w:szCs w:val="20"/>
    </w:rPr>
  </w:style>
  <w:style w:type="table" w:styleId="TableGrid">
    <w:name w:val="Table Grid"/>
    <w:basedOn w:val="TableNormal"/>
    <w:uiPriority w:val="39"/>
    <w:rsid w:val="00562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D1A22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E3AA2"/>
  </w:style>
  <w:style w:type="character" w:customStyle="1" w:styleId="eop">
    <w:name w:val="eop"/>
    <w:basedOn w:val="DefaultParagraphFont"/>
    <w:rsid w:val="00AE3AA2"/>
  </w:style>
  <w:style w:type="paragraph" w:styleId="Revision">
    <w:name w:val="Revision"/>
    <w:hidden/>
    <w:uiPriority w:val="99"/>
    <w:semiHidden/>
    <w:rsid w:val="00231D02"/>
    <w:pPr>
      <w:spacing w:after="0" w:line="240" w:lineRule="auto"/>
    </w:pPr>
    <w:rPr>
      <w:rFonts w:ascii="Century Gothic" w:hAnsi="Century Gothic"/>
      <w:sz w:val="18"/>
    </w:rPr>
  </w:style>
  <w:style w:type="character" w:customStyle="1" w:styleId="ui-provider">
    <w:name w:val="ui-provider"/>
    <w:basedOn w:val="DefaultParagraphFont"/>
    <w:rsid w:val="00CE30AD"/>
  </w:style>
  <w:style w:type="paragraph" w:styleId="NormalWeb">
    <w:name w:val="Normal (Web)"/>
    <w:basedOn w:val="Normal"/>
    <w:uiPriority w:val="99"/>
    <w:unhideWhenUsed/>
    <w:rsid w:val="007D65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7D6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.Burgess\Desktop\Uni\GENG5505\Meeting%20Minutes%20NS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C7436B8FA3E45812DCE64480D6498" ma:contentTypeVersion="10" ma:contentTypeDescription="Create a new document." ma:contentTypeScope="" ma:versionID="5447506b7455c3d0df5d5d8e507b9931">
  <xsd:schema xmlns:xsd="http://www.w3.org/2001/XMLSchema" xmlns:xs="http://www.w3.org/2001/XMLSchema" xmlns:p="http://schemas.microsoft.com/office/2006/metadata/properties" xmlns:ns2="3206e0ee-88f8-47e9-9548-b896d23bf652" targetNamespace="http://schemas.microsoft.com/office/2006/metadata/properties" ma:root="true" ma:fieldsID="e91a3f8293de45d79c48374d86817fa1" ns2:_="">
    <xsd:import namespace="3206e0ee-88f8-47e9-9548-b896d23bf6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6e0ee-88f8-47e9-9548-b896d23bf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06e0ee-88f8-47e9-9548-b896d23bf6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BC1A413-95E2-408C-B21A-8B4182F5FC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6e0ee-88f8-47e9-9548-b896d23bf6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55BAE4-A389-4123-A5E3-9E785021D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E72939-537D-47DE-8436-3088D3A9897E}">
  <ds:schemaRefs>
    <ds:schemaRef ds:uri="http://schemas.microsoft.com/office/2006/metadata/properties"/>
    <ds:schemaRef ds:uri="http://schemas.microsoft.com/office/infopath/2007/PartnerControls"/>
    <ds:schemaRef ds:uri="3206e0ee-88f8-47e9-9548-b896d23bf6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C:\Users\Jack.Burgess\Desktop\Uni\GENG5505\Meeting Minutes NSR Template.dotx</Template>
  <TotalTime>7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Burgess (AU)</dc:creator>
  <cp:keywords/>
  <dc:description/>
  <cp:lastModifiedBy>Ella Zhang (23844446)</cp:lastModifiedBy>
  <cp:revision>3</cp:revision>
  <dcterms:created xsi:type="dcterms:W3CDTF">2024-08-24T07:14:00Z</dcterms:created>
  <dcterms:modified xsi:type="dcterms:W3CDTF">2024-09-18T00:50:00Z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0x0101004CFC7436B8FA3E45812DCE64480D6498</vt:lpwstr>
  </property>
  <property fmtid="{D5CDD505-2E9C-101B-9397-08002B2CF9AE}" pid="3" name="MediaServiceImageTags">
    <vt:lpwstr/>
  </property>
  <property fmtid="{D5CDD505-2E9C-101B-9397-08002B2CF9AE}" pid="4" name="GrammarlyDocumentId">
    <vt:lpwstr>12575193d85b868a5f25597d27844ca1fd05f2074632b16794099db6dd28c4dd</vt:lpwstr>
  </property>
</Properties>
</file>